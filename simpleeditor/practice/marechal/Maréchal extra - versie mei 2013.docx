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A29" w:rsidRDefault="00073A2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methode maréchal extra</w:t>
      </w:r>
    </w:p>
    <w:p w:rsidR="00073A29" w:rsidRDefault="00073A2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13C9F" w:rsidRDefault="00A13C9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073A29"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begincursus</w:t>
      </w:r>
      <w:r w:rsidR="00073A29">
        <w:t xml:space="preserve"> braille voor </w:t>
      </w:r>
    </w:p>
    <w:p w:rsidR="002E1AB0" w:rsidRDefault="002E1AB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anderstalige</w:t>
      </w:r>
    </w:p>
    <w:p w:rsidR="00073A29" w:rsidRDefault="002E1AB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s</w:t>
      </w:r>
      <w:r w:rsidR="00073A29">
        <w:t>lechtziend</w:t>
      </w:r>
      <w:r>
        <w:t xml:space="preserve">e </w:t>
      </w:r>
      <w:r w:rsidR="00073A29">
        <w:t>of blind</w:t>
      </w:r>
      <w:r>
        <w:t>e</w:t>
      </w:r>
      <w:r w:rsidR="00073A29">
        <w:t xml:space="preserve"> </w:t>
      </w:r>
    </w:p>
    <w:p w:rsidR="002E1AB0" w:rsidRDefault="002E1AB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volwassenen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fldChar w:fldCharType="begin"/>
      </w:r>
      <w:r>
        <w:instrText xml:space="preserve">PRIVATE </w:instrText>
      </w:r>
      <w:r>
        <w:fldChar w:fldCharType="end"/>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073A29" w:rsidRDefault="00073A2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uitgave van </w:t>
      </w:r>
      <w:r w:rsidR="009077EE">
        <w:t>k</w:t>
      </w:r>
      <w:r>
        <w:t>oninklijke visio</w:t>
      </w:r>
      <w:r w:rsidR="00AF0333">
        <w:t xml:space="preserve">     </w:t>
      </w:r>
    </w:p>
    <w:p w:rsidR="00B6085B" w:rsidRDefault="00073A2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expertisecentrum voor slechtziende en blinde mensen</w:t>
      </w:r>
      <w:r w:rsidR="00AF0333">
        <w:t xml:space="preserve">   </w:t>
      </w:r>
    </w:p>
    <w:p w:rsidR="00B470A8" w:rsidRDefault="00B470A8" w:rsidP="00B470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     </w:t>
      </w:r>
    </w:p>
    <w:p w:rsidR="00CC143F" w:rsidRDefault="00CC143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lastRenderedPageBreak/>
        <w:t>colofon</w:t>
      </w:r>
    </w:p>
    <w:p w:rsidR="007B14D3" w:rsidRDefault="00CC143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de methode maréchal is in de jaren ’70 ontwikkeld door victor r. maréchal, perceptietrainer bij het loo erf. de methode is de afgelopen jaren op grond van ervaring en inzicht aangepast voor </w:t>
      </w:r>
      <w:r w:rsidR="006D0650">
        <w:t>anderstalige s</w:t>
      </w:r>
      <w:r>
        <w:t>lechtzien</w:t>
      </w:r>
      <w:r w:rsidR="006D0650">
        <w:t>-</w:t>
      </w:r>
      <w:r>
        <w:t xml:space="preserve">de en blinde </w:t>
      </w:r>
      <w:r w:rsidR="006D0650">
        <w:t>v</w:t>
      </w:r>
      <w:r>
        <w:t>olwassenen.</w:t>
      </w:r>
      <w:r w:rsidR="00C20E6E">
        <w:t xml:space="preserve"> aan deze specifieke uitgave is gewerkt door renske van dokkum, frank van de coterlet en kirsti steur-beunen, </w:t>
      </w:r>
      <w:r w:rsidR="00C20E6E">
        <w:lastRenderedPageBreak/>
        <w:t>brailletrainers. de methode maréchal extra is</w:t>
      </w:r>
      <w:r w:rsidR="002C3F15">
        <w:t xml:space="preserve"> tot stand gekomen door samenwerking van de </w:t>
      </w:r>
      <w:r w:rsidR="00C20E6E">
        <w:t>vakgroep</w:t>
      </w:r>
      <w:r w:rsidR="002C3F15">
        <w:t>en</w:t>
      </w:r>
      <w:r w:rsidR="00C20E6E">
        <w:t xml:space="preserve"> braille </w:t>
      </w:r>
      <w:r w:rsidR="002C3F15">
        <w:t xml:space="preserve">en </w:t>
      </w:r>
      <w:r w:rsidR="00C20E6E">
        <w:t>taal</w:t>
      </w:r>
      <w:r w:rsidR="007B14D3">
        <w:t xml:space="preserve"> van </w:t>
      </w:r>
      <w:r w:rsidR="009077EE">
        <w:t>v</w:t>
      </w:r>
      <w:r w:rsidR="007B14D3">
        <w:t xml:space="preserve">isio het loo erf te </w:t>
      </w:r>
      <w:r w:rsidR="009077EE">
        <w:t>a</w:t>
      </w:r>
      <w:r w:rsidR="007B14D3">
        <w:t>peldoorn</w:t>
      </w:r>
      <w:r w:rsidR="00C20E6E">
        <w:t xml:space="preserve">.  </w:t>
      </w:r>
      <w:r>
        <w:t xml:space="preserve">  </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bestellen kan bij:</w:t>
      </w:r>
    </w:p>
    <w:p w:rsidR="003E228D" w:rsidRDefault="00AD7AD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koninklijke Visio</w:t>
      </w:r>
      <w:r w:rsidR="007B14D3">
        <w:t xml:space="preserve"> </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het loo erf </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apeldoorn</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088 – 5856200 </w:t>
      </w:r>
    </w:p>
    <w:p w:rsidR="007B14D3" w:rsidRDefault="0050628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hyperlink r:id="rId8" w:history="1">
        <w:r w:rsidRPr="008409F3">
          <w:rPr>
            <w:rStyle w:val="Hyperlink"/>
          </w:rPr>
          <w:t>vakgroepbraille@visio.org</w:t>
        </w:r>
      </w:hyperlink>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ontwerp omslag</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weijsters &amp; kooij, Grave</w:t>
      </w: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B14D3"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productie braille</w:t>
      </w:r>
    </w:p>
    <w:p w:rsidR="00611AA8" w:rsidRDefault="007B14D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proson, ermelo </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2013 visio huizen</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alle rechten voorbehouden. niets</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uit deze uitgave mag worden</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vermenigvuldigd, opgeslagen of </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openbaar gemaakt, in enige vorm of </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op enige wijze, zonder</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voorafgaande schriftelijke</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toestemming van de uitgever.</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informatie over overneming of</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reproductie:</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koninklijke Visio</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afdeling communicatie</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postbus 1180</w:t>
      </w:r>
    </w:p>
    <w:p w:rsidR="00611AA8" w:rsidRDefault="00611AA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1270 bd huizen</w:t>
      </w:r>
    </w:p>
    <w:p w:rsidR="003E51DD" w:rsidRDefault="007A0D1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lastRenderedPageBreak/>
        <w:t xml:space="preserve">  </w:t>
      </w:r>
      <w:r w:rsidR="00AF0333">
        <w:t xml:space="preserve">                             1</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öo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öo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g g g g g g g öo g g g g g g 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g g g g g g g öo g g g g g g 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 l k k l l l öo k l k l k l l</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 m k k m m k öo m m k k m m m</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l v l l v l l </w:t>
      </w:r>
      <w:r>
        <w:rPr>
          <w:lang w:val="en-GB"/>
        </w:rPr>
        <w:t>ö</w:t>
      </w:r>
      <w:r w:rsidRPr="0056705A">
        <w:rPr>
          <w:lang w:val="en-GB"/>
        </w:rPr>
        <w:t>o l v v v l l v</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b c b b c c c </w:t>
      </w:r>
      <w:r>
        <w:rPr>
          <w:lang w:val="en-GB"/>
        </w:rPr>
        <w:t>ö</w:t>
      </w:r>
      <w:r w:rsidRPr="0056705A">
        <w:rPr>
          <w:lang w:val="en-GB"/>
        </w:rPr>
        <w:t>o b b c b b c c</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g h g h h g g </w:t>
      </w:r>
      <w:r>
        <w:rPr>
          <w:lang w:val="en-GB"/>
        </w:rPr>
        <w:t>ö</w:t>
      </w:r>
      <w:r w:rsidRPr="0056705A">
        <w:rPr>
          <w:lang w:val="en-GB"/>
        </w:rPr>
        <w:t>o h g g h h g g</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g g g g b g g </w:t>
      </w:r>
      <w:r>
        <w:rPr>
          <w:lang w:val="en-GB"/>
        </w:rPr>
        <w:t>ö</w:t>
      </w:r>
      <w:r w:rsidRPr="0056705A">
        <w:rPr>
          <w:lang w:val="en-GB"/>
        </w:rPr>
        <w:t>o g g b g g g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 k k k u k k öo k k k k u k 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l b b l l b l öo l l b b l l b</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A0D16"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 m u m k u m öo k u u m m k u</w:t>
      </w:r>
    </w:p>
    <w:p w:rsidR="003E51DD" w:rsidRPr="0056705A" w:rsidRDefault="007A0D1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br w:type="page"/>
      </w:r>
      <w:bookmarkStart w:id="0" w:name="OLE_LINK1"/>
      <w:bookmarkStart w:id="1" w:name="OLE_LINK2"/>
      <w:r w:rsidR="00AF0333" w:rsidRPr="00AF0333">
        <w:rPr>
          <w:lang w:val="en-GB"/>
        </w:rPr>
        <w:lastRenderedPageBreak/>
        <w:t xml:space="preserve">                              </w:t>
      </w:r>
      <w:r w:rsidR="00AF0333" w:rsidRPr="0056705A">
        <w:rPr>
          <w:lang w:val="en-GB"/>
        </w:rPr>
        <w:t>2</w:t>
      </w: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a b k l e</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k l e a b </w:t>
      </w:r>
      <w:r>
        <w:rPr>
          <w:lang w:val="en-GB"/>
        </w:rPr>
        <w:t>ö</w:t>
      </w:r>
      <w:r w:rsidRPr="0056705A">
        <w:rPr>
          <w:lang w:val="en-GB"/>
        </w:rPr>
        <w:t>o k l e b k a k</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l k b a a e k </w:t>
      </w:r>
      <w:r>
        <w:rPr>
          <w:lang w:val="en-GB"/>
        </w:rPr>
        <w:t>ö</w:t>
      </w:r>
      <w:r w:rsidRPr="0056705A">
        <w:rPr>
          <w:lang w:val="en-GB"/>
        </w:rPr>
        <w:t>o b l k e l a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a b b a b </w:t>
      </w:r>
      <w:r>
        <w:rPr>
          <w:lang w:val="en-GB"/>
        </w:rPr>
        <w:t>ö</w:t>
      </w:r>
      <w:r w:rsidRPr="0056705A">
        <w:rPr>
          <w:lang w:val="en-GB"/>
        </w:rPr>
        <w:t>o a a b a a b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k k a a a k </w:t>
      </w:r>
      <w:r>
        <w:rPr>
          <w:lang w:val="en-GB"/>
        </w:rPr>
        <w:t>ö</w:t>
      </w:r>
      <w:r w:rsidRPr="0056705A">
        <w:rPr>
          <w:lang w:val="en-GB"/>
        </w:rPr>
        <w:t>o a k k a a k a</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b k b b b k b </w:t>
      </w:r>
      <w:r>
        <w:rPr>
          <w:lang w:val="en-GB"/>
        </w:rPr>
        <w:t>ö</w:t>
      </w:r>
      <w:r w:rsidRPr="0056705A">
        <w:rPr>
          <w:lang w:val="en-GB"/>
        </w:rPr>
        <w:t>o k b k k b k k</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e b b e e b e </w:t>
      </w:r>
      <w:r>
        <w:rPr>
          <w:lang w:val="en-GB"/>
        </w:rPr>
        <w:t>ö</w:t>
      </w:r>
      <w:r w:rsidRPr="0056705A">
        <w:rPr>
          <w:lang w:val="en-GB"/>
        </w:rPr>
        <w:t>o e b b e b e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k e e k k e k </w:t>
      </w:r>
      <w:r>
        <w:rPr>
          <w:lang w:val="en-GB"/>
        </w:rPr>
        <w:t>ö</w:t>
      </w:r>
      <w:r w:rsidRPr="0056705A">
        <w:rPr>
          <w:lang w:val="en-GB"/>
        </w:rPr>
        <w:t>o e e k e k k e</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e l e l e e l </w:t>
      </w:r>
      <w:r>
        <w:rPr>
          <w:lang w:val="en-GB"/>
        </w:rPr>
        <w:t>ö</w:t>
      </w:r>
      <w:r w:rsidRPr="0056705A">
        <w:rPr>
          <w:lang w:val="en-GB"/>
        </w:rPr>
        <w:t>o e l l e l e e</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b b l l l b l </w:t>
      </w:r>
      <w:r>
        <w:rPr>
          <w:lang w:val="en-GB"/>
        </w:rPr>
        <w:t>ö</w:t>
      </w:r>
      <w:r w:rsidRPr="0056705A">
        <w:rPr>
          <w:lang w:val="en-GB"/>
        </w:rPr>
        <w:t>o b l b l b b l</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66177F"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66177F">
        <w:rPr>
          <w:lang w:val="en-GB"/>
        </w:rPr>
        <w:t>k l k l k l l öo k l k k k l k</w:t>
      </w:r>
    </w:p>
    <w:p w:rsidR="003E51DD" w:rsidRPr="0066177F"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k l e l a </w:t>
      </w:r>
      <w:r>
        <w:rPr>
          <w:lang w:val="en-GB"/>
        </w:rPr>
        <w:t>ö</w:t>
      </w:r>
      <w:r w:rsidRPr="0056705A">
        <w:rPr>
          <w:lang w:val="en-GB"/>
        </w:rPr>
        <w:t xml:space="preserve">o b k l a e a e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7A0D16"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b b l e a k b </w:t>
      </w:r>
      <w:r>
        <w:rPr>
          <w:lang w:val="en-GB"/>
        </w:rPr>
        <w:t>ö</w:t>
      </w:r>
      <w:r w:rsidRPr="0056705A">
        <w:rPr>
          <w:lang w:val="en-GB"/>
        </w:rPr>
        <w:t>o k k e e l a b</w:t>
      </w:r>
    </w:p>
    <w:p w:rsidR="003E51DD" w:rsidRDefault="007A0D1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Pr>
          <w:lang w:val="en-GB"/>
        </w:rPr>
        <w:br w:type="page"/>
      </w:r>
      <w:r w:rsidR="00AF0333" w:rsidRPr="00AF0333">
        <w:lastRenderedPageBreak/>
        <w:t xml:space="preserve">                              </w:t>
      </w:r>
      <w:r w:rsidR="00AF0333">
        <w:t>3</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 b k l e</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al </w:t>
      </w:r>
      <w:r w:rsidR="00965373">
        <w:t>bal</w:t>
      </w:r>
      <w:r>
        <w:t xml:space="preserve"> </w:t>
      </w:r>
      <w:r w:rsidR="00965373">
        <w:t>lal bak</w:t>
      </w:r>
      <w:r>
        <w:t xml:space="preserve"> öo </w:t>
      </w:r>
      <w:r w:rsidR="00965373">
        <w:t>lak</w:t>
      </w:r>
      <w:r>
        <w:t xml:space="preserve"> </w:t>
      </w:r>
      <w:r w:rsidR="00965373">
        <w:t>k</w:t>
      </w:r>
      <w:r>
        <w:t>ak ba</w:t>
      </w:r>
      <w:r w:rsidR="00965373">
        <w:t>l</w:t>
      </w:r>
      <w:r>
        <w:t>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5207C" w:rsidRDefault="00E5207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kalk la ka aak öo aal kaak kaal</w:t>
      </w:r>
    </w:p>
    <w:p w:rsidR="00E5207C" w:rsidRDefault="00E5207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8E725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baal</w:t>
      </w:r>
      <w:r w:rsidR="00AF0333">
        <w:t xml:space="preserve"> </w:t>
      </w:r>
      <w:r>
        <w:t>baak</w:t>
      </w:r>
      <w:r w:rsidR="00AF0333">
        <w:t xml:space="preserve"> </w:t>
      </w:r>
      <w:r>
        <w:t>laak</w:t>
      </w:r>
      <w:r w:rsidR="00AF0333">
        <w:t xml:space="preserve"> öo al</w:t>
      </w:r>
      <w:r w:rsidR="00E5207C">
        <w:t>k</w:t>
      </w:r>
      <w:r w:rsidR="00AF0333">
        <w:t xml:space="preserve"> </w:t>
      </w:r>
      <w:r w:rsidR="00CC10FA">
        <w:t>b</w:t>
      </w:r>
      <w:r w:rsidR="004C0026">
        <w:t>a</w:t>
      </w:r>
      <w:r w:rsidR="00CC10FA">
        <w:t>l</w:t>
      </w:r>
      <w:r w:rsidR="004C0026">
        <w:t>k</w:t>
      </w:r>
      <w:r w:rsidR="00AF0333">
        <w:t xml:space="preserve"> </w:t>
      </w:r>
      <w:r w:rsidR="004C0026">
        <w:t>l</w:t>
      </w:r>
      <w:r w:rsidR="00FD7FA8">
        <w:t>ak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kabaal k</w:t>
      </w:r>
      <w:r w:rsidR="00D22733">
        <w:t>l</w:t>
      </w:r>
      <w:r>
        <w:t>a</w:t>
      </w:r>
      <w:r w:rsidR="00D22733">
        <w:t>k</w:t>
      </w:r>
      <w:r>
        <w:t xml:space="preserve"> </w:t>
      </w:r>
      <w:r w:rsidR="00D22733">
        <w:t xml:space="preserve">bal </w:t>
      </w:r>
      <w:r>
        <w:t>öo a</w:t>
      </w:r>
      <w:r w:rsidR="007C3072">
        <w:t>l</w:t>
      </w:r>
      <w:r>
        <w:t>k lak kaal</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6010F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el bel lel</w:t>
      </w:r>
      <w:r w:rsidR="00AF0333">
        <w:t xml:space="preserve"> </w:t>
      </w:r>
      <w:r>
        <w:t xml:space="preserve">bek </w:t>
      </w:r>
      <w:r w:rsidR="00AF0333">
        <w:t xml:space="preserve">öo </w:t>
      </w:r>
      <w:r>
        <w:t>lek</w:t>
      </w:r>
      <w:r w:rsidR="0099462E">
        <w:t xml:space="preserve"> elk kelk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E9383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beek</w:t>
      </w:r>
      <w:r w:rsidR="00AF0333">
        <w:t xml:space="preserve"> </w:t>
      </w:r>
      <w:r>
        <w:t>keek</w:t>
      </w:r>
      <w:r w:rsidR="00AF0333">
        <w:t xml:space="preserve"> lek öo </w:t>
      </w:r>
      <w:r>
        <w:t>leek</w:t>
      </w:r>
      <w:r w:rsidR="00AF0333">
        <w:t xml:space="preserve"> kee</w:t>
      </w:r>
      <w:r>
        <w:t>l</w:t>
      </w:r>
      <w:r w:rsidR="00AF0333">
        <w:t xml:space="preserve"> </w:t>
      </w:r>
      <w:r w:rsidR="0055128D">
        <w:t>bel</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153D9" w:rsidRDefault="005153D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alle kale eb öo keek bleek bak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w:t>
      </w:r>
      <w:r w:rsidR="005F3351">
        <w:t>bel</w:t>
      </w:r>
      <w:r>
        <w:t xml:space="preserve"> kabel lel öo elke b</w:t>
      </w:r>
      <w:r w:rsidR="005F3351">
        <w:t>aal</w:t>
      </w:r>
      <w:r>
        <w:t xml:space="preserve"> el</w:t>
      </w:r>
      <w:r w:rsidR="005F3351">
        <w:t>ba</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BD27B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elbe </w:t>
      </w:r>
      <w:r w:rsidR="00AF0333">
        <w:t>k</w:t>
      </w:r>
      <w:r w:rsidR="00F6654C">
        <w:t>e</w:t>
      </w:r>
      <w:r w:rsidR="00AF0333">
        <w:t>ba</w:t>
      </w:r>
      <w:r w:rsidR="00F6654C">
        <w:t>b</w:t>
      </w:r>
      <w:r w:rsidR="00AF0333">
        <w:t xml:space="preserve"> </w:t>
      </w:r>
      <w:r w:rsidR="00F6654C">
        <w:t>kalk</w:t>
      </w:r>
      <w:r w:rsidR="00AF0333">
        <w:t xml:space="preserve"> öo alle </w:t>
      </w:r>
      <w:r w:rsidR="00F6654C">
        <w:t xml:space="preserve">allee </w:t>
      </w:r>
      <w:r w:rsidR="00FD79D1">
        <w:t>eb</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97057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babbel</w:t>
      </w:r>
      <w:r w:rsidR="00AF0333">
        <w:t xml:space="preserve"> </w:t>
      </w:r>
      <w:r w:rsidR="00162AEC">
        <w:t xml:space="preserve">kaak </w:t>
      </w:r>
      <w:r w:rsidR="00AF0333">
        <w:t>elk öo keek k</w:t>
      </w:r>
      <w:r w:rsidR="00162AEC">
        <w:t>aal</w:t>
      </w:r>
      <w:r w:rsidR="00AF0333">
        <w:t xml:space="preserve"> </w:t>
      </w:r>
      <w:r w:rsidR="00162AEC">
        <w:t>al</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05131" w:rsidRDefault="0050513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bal lek klak öo kalk keel bek</w:t>
      </w:r>
    </w:p>
    <w:p w:rsidR="00505131" w:rsidRDefault="0050513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F39F9"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abel ella lea </w:t>
      </w:r>
      <w:r>
        <w:rPr>
          <w:lang w:val="en-GB"/>
        </w:rPr>
        <w:t>öo</w:t>
      </w:r>
      <w:r w:rsidRPr="0056705A">
        <w:rPr>
          <w:lang w:val="en-GB"/>
        </w:rPr>
        <w:t xml:space="preserve"> bella bea abe</w:t>
      </w: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br w:type="page"/>
      </w:r>
      <w:r w:rsidRPr="0056705A">
        <w:rPr>
          <w:lang w:val="en-GB"/>
        </w:rPr>
        <w:lastRenderedPageBreak/>
        <w:t xml:space="preserve">                              4</w:t>
      </w: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i g o p </w:t>
      </w:r>
      <w:r w:rsidR="00FB58B2">
        <w:rPr>
          <w:lang w:val="en-GB"/>
        </w:rPr>
        <w:t>s</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i g o p </w:t>
      </w:r>
      <w:r w:rsidR="00FB58B2">
        <w:rPr>
          <w:lang w:val="en-GB"/>
        </w:rPr>
        <w:t>s</w:t>
      </w:r>
      <w:r w:rsidRPr="0056705A">
        <w:rPr>
          <w:lang w:val="en-GB"/>
        </w:rPr>
        <w:t xml:space="preserve"> i g </w:t>
      </w:r>
      <w:r>
        <w:rPr>
          <w:lang w:val="en-GB"/>
        </w:rPr>
        <w:t>ö</w:t>
      </w:r>
      <w:r w:rsidRPr="0056705A">
        <w:rPr>
          <w:lang w:val="en-GB"/>
        </w:rPr>
        <w:t xml:space="preserve">o o p o g </w:t>
      </w:r>
      <w:r w:rsidR="00FB58B2">
        <w:rPr>
          <w:lang w:val="en-GB"/>
        </w:rPr>
        <w:t>s</w:t>
      </w:r>
      <w:r w:rsidRPr="0056705A">
        <w:rPr>
          <w:lang w:val="en-GB"/>
        </w:rPr>
        <w:t xml:space="preserve"> p i p</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o i </w:t>
      </w:r>
      <w:r w:rsidR="00FB58B2">
        <w:rPr>
          <w:lang w:val="en-GB"/>
        </w:rPr>
        <w:t>s</w:t>
      </w:r>
      <w:r w:rsidRPr="0056705A">
        <w:rPr>
          <w:lang w:val="en-GB"/>
        </w:rPr>
        <w:t xml:space="preserve"> o p o g </w:t>
      </w:r>
      <w:r>
        <w:rPr>
          <w:lang w:val="en-GB"/>
        </w:rPr>
        <w:t>ö</w:t>
      </w:r>
      <w:r w:rsidRPr="0056705A">
        <w:rPr>
          <w:lang w:val="en-GB"/>
        </w:rPr>
        <w:t xml:space="preserve">o </w:t>
      </w:r>
      <w:r w:rsidR="006D4696">
        <w:rPr>
          <w:lang w:val="en-GB"/>
        </w:rPr>
        <w:t>s</w:t>
      </w:r>
      <w:r w:rsidRPr="0056705A">
        <w:rPr>
          <w:lang w:val="en-GB"/>
        </w:rPr>
        <w:t xml:space="preserve"> o i i g o </w:t>
      </w:r>
      <w:r w:rsidR="006D4696">
        <w:rPr>
          <w:lang w:val="en-GB"/>
        </w:rPr>
        <w:t>s</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b i i b b i i </w:t>
      </w:r>
      <w:r>
        <w:rPr>
          <w:lang w:val="en-GB"/>
        </w:rPr>
        <w:t>ö</w:t>
      </w:r>
      <w:r w:rsidRPr="0056705A">
        <w:rPr>
          <w:lang w:val="en-GB"/>
        </w:rPr>
        <w:t>o b i b b i i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g b b g b b g </w:t>
      </w:r>
      <w:r>
        <w:rPr>
          <w:lang w:val="en-GB"/>
        </w:rPr>
        <w:t>ö</w:t>
      </w:r>
      <w:r w:rsidRPr="0056705A">
        <w:rPr>
          <w:lang w:val="en-GB"/>
        </w:rPr>
        <w:t>o b g g b g g b</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i </w:t>
      </w:r>
      <w:r w:rsidR="00970575">
        <w:rPr>
          <w:lang w:val="en-GB"/>
        </w:rPr>
        <w:t>s</w:t>
      </w:r>
      <w:r w:rsidRPr="0056705A">
        <w:rPr>
          <w:lang w:val="en-GB"/>
        </w:rPr>
        <w:t xml:space="preserve"> </w:t>
      </w:r>
      <w:r w:rsidR="00970575">
        <w:rPr>
          <w:lang w:val="en-GB"/>
        </w:rPr>
        <w:t>s</w:t>
      </w:r>
      <w:r w:rsidRPr="0056705A">
        <w:rPr>
          <w:lang w:val="en-GB"/>
        </w:rPr>
        <w:t xml:space="preserve"> i </w:t>
      </w:r>
      <w:r w:rsidR="00970575">
        <w:rPr>
          <w:lang w:val="en-GB"/>
        </w:rPr>
        <w:t>s</w:t>
      </w:r>
      <w:r w:rsidRPr="0056705A">
        <w:rPr>
          <w:lang w:val="en-GB"/>
        </w:rPr>
        <w:t xml:space="preserve"> </w:t>
      </w:r>
      <w:r w:rsidR="00970575">
        <w:rPr>
          <w:lang w:val="en-GB"/>
        </w:rPr>
        <w:t>s</w:t>
      </w:r>
      <w:r w:rsidRPr="0056705A">
        <w:rPr>
          <w:lang w:val="en-GB"/>
        </w:rPr>
        <w:t xml:space="preserve"> </w:t>
      </w:r>
      <w:r w:rsidR="00970575">
        <w:rPr>
          <w:lang w:val="en-GB"/>
        </w:rPr>
        <w:t>s</w:t>
      </w:r>
      <w:r w:rsidRPr="0056705A">
        <w:rPr>
          <w:lang w:val="en-GB"/>
        </w:rPr>
        <w:t xml:space="preserve"> </w:t>
      </w:r>
      <w:r>
        <w:rPr>
          <w:lang w:val="en-GB"/>
        </w:rPr>
        <w:t>ö</w:t>
      </w:r>
      <w:r w:rsidRPr="0056705A">
        <w:rPr>
          <w:lang w:val="en-GB"/>
        </w:rPr>
        <w:t xml:space="preserve">o i </w:t>
      </w:r>
      <w:r w:rsidR="00970575">
        <w:rPr>
          <w:lang w:val="en-GB"/>
        </w:rPr>
        <w:t>s</w:t>
      </w:r>
      <w:r w:rsidRPr="0056705A">
        <w:rPr>
          <w:lang w:val="en-GB"/>
        </w:rPr>
        <w:t xml:space="preserve"> i i i </w:t>
      </w:r>
      <w:r w:rsidR="00970575">
        <w:rPr>
          <w:lang w:val="en-GB"/>
        </w:rPr>
        <w:t>s</w:t>
      </w:r>
      <w:r w:rsidRPr="0056705A">
        <w:rPr>
          <w:lang w:val="en-GB"/>
        </w:rPr>
        <w:t xml:space="preserve"> i</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k o k o k k o </w:t>
      </w:r>
      <w:r>
        <w:rPr>
          <w:lang w:val="en-GB"/>
        </w:rPr>
        <w:t>ö</w:t>
      </w:r>
      <w:r w:rsidRPr="0056705A">
        <w:rPr>
          <w:lang w:val="en-GB"/>
        </w:rPr>
        <w:t xml:space="preserve">o k o o k </w:t>
      </w:r>
      <w:r w:rsidRPr="0056705A">
        <w:rPr>
          <w:lang w:val="en-GB"/>
        </w:rPr>
        <w:lastRenderedPageBreak/>
        <w:t>o o k</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l p l p l p l </w:t>
      </w:r>
      <w:r>
        <w:rPr>
          <w:lang w:val="en-GB"/>
        </w:rPr>
        <w:t>ö</w:t>
      </w:r>
      <w:r w:rsidR="002A5172">
        <w:rPr>
          <w:lang w:val="en-GB"/>
        </w:rPr>
        <w:t>o l l p p l</w:t>
      </w:r>
      <w:r w:rsidRPr="0056705A">
        <w:rPr>
          <w:lang w:val="en-GB"/>
        </w:rPr>
        <w:t xml:space="preserve"> p </w:t>
      </w:r>
      <w:r w:rsidR="002A5172">
        <w:rPr>
          <w:lang w:val="en-GB"/>
        </w:rPr>
        <w:t>l</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97057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 xml:space="preserve">s p p s p p s öo p s s p s p p </w:t>
      </w:r>
    </w:p>
    <w:p w:rsidR="00970575" w:rsidRPr="0056705A" w:rsidRDefault="0097057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2A5172" w:rsidRDefault="002A517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s s l s l l s öo l l s s l s l</w:t>
      </w:r>
    </w:p>
    <w:p w:rsidR="002A5172" w:rsidRDefault="002A517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i b i a a </w:t>
      </w:r>
      <w:r>
        <w:rPr>
          <w:lang w:val="en-GB"/>
        </w:rPr>
        <w:t>ö</w:t>
      </w:r>
      <w:r w:rsidRPr="0056705A">
        <w:rPr>
          <w:lang w:val="en-GB"/>
        </w:rPr>
        <w:t>o i b i i b b a</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k l e i g </w:t>
      </w:r>
      <w:r>
        <w:rPr>
          <w:lang w:val="en-GB"/>
        </w:rPr>
        <w:t>ö</w:t>
      </w:r>
      <w:r w:rsidRPr="0056705A">
        <w:rPr>
          <w:lang w:val="en-GB"/>
        </w:rPr>
        <w:t xml:space="preserve">o o p </w:t>
      </w:r>
      <w:r w:rsidR="002A5172">
        <w:rPr>
          <w:lang w:val="en-GB"/>
        </w:rPr>
        <w:t>s</w:t>
      </w:r>
      <w:r w:rsidRPr="0056705A">
        <w:rPr>
          <w:lang w:val="en-GB"/>
        </w:rPr>
        <w:t xml:space="preserve"> i b g o</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k g </w:t>
      </w:r>
      <w:r w:rsidR="002A5172">
        <w:rPr>
          <w:lang w:val="en-GB"/>
        </w:rPr>
        <w:t>s</w:t>
      </w:r>
      <w:r w:rsidRPr="0056705A">
        <w:rPr>
          <w:lang w:val="en-GB"/>
        </w:rPr>
        <w:t xml:space="preserve"> o k </w:t>
      </w:r>
      <w:r w:rsidR="002A5172">
        <w:rPr>
          <w:lang w:val="en-GB"/>
        </w:rPr>
        <w:t>s</w:t>
      </w:r>
      <w:r w:rsidRPr="0056705A">
        <w:rPr>
          <w:lang w:val="en-GB"/>
        </w:rPr>
        <w:t xml:space="preserve"> p </w:t>
      </w:r>
      <w:r>
        <w:rPr>
          <w:lang w:val="en-GB"/>
        </w:rPr>
        <w:t>ö</w:t>
      </w:r>
      <w:r w:rsidRPr="0056705A">
        <w:rPr>
          <w:lang w:val="en-GB"/>
        </w:rPr>
        <w:t xml:space="preserve">o l l k p </w:t>
      </w:r>
      <w:r w:rsidR="002A5172">
        <w:rPr>
          <w:lang w:val="en-GB"/>
        </w:rPr>
        <w:t>s</w:t>
      </w:r>
      <w:r w:rsidRPr="0056705A">
        <w:rPr>
          <w:lang w:val="en-GB"/>
        </w:rPr>
        <w:t xml:space="preserve"> p o</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681DEF"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                            </w:t>
      </w:r>
      <w:r w:rsidRPr="00681DEF">
        <w:rPr>
          <w:lang w:val="en-GB"/>
        </w:rPr>
        <w:t>5</w:t>
      </w:r>
    </w:p>
    <w:p w:rsidR="003E51DD" w:rsidRPr="0079770D" w:rsidRDefault="00681DE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79770D">
        <w:t>i g o p s</w:t>
      </w:r>
    </w:p>
    <w:p w:rsidR="003E51DD" w:rsidRPr="0079770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aap laag </w:t>
      </w:r>
      <w:r w:rsidR="0079770D">
        <w:t>lag</w:t>
      </w:r>
      <w:r>
        <w:t xml:space="preserve"> öo lap klaag </w:t>
      </w:r>
      <w:r w:rsidR="0079770D">
        <w:t>kap</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ka</w:t>
      </w:r>
      <w:r w:rsidR="00681DEF">
        <w:t>s</w:t>
      </w:r>
      <w:r w:rsidR="00E25C09">
        <w:t xml:space="preserve"> b</w:t>
      </w:r>
      <w:r w:rsidR="00681DEF">
        <w:t>aas</w:t>
      </w:r>
      <w:r>
        <w:t xml:space="preserve"> la</w:t>
      </w:r>
      <w:r w:rsidR="00681DEF">
        <w:t>s</w:t>
      </w:r>
      <w:r w:rsidR="00E25C09">
        <w:t xml:space="preserve"> öo </w:t>
      </w:r>
      <w:r w:rsidR="002B043C">
        <w:t>le</w:t>
      </w:r>
      <w:r w:rsidR="00E25C09">
        <w:t>s</w:t>
      </w:r>
      <w:r>
        <w:t xml:space="preserve"> </w:t>
      </w:r>
      <w:r w:rsidR="002B043C">
        <w:t>kl</w:t>
      </w:r>
      <w:r w:rsidR="00D54334">
        <w:t>e</w:t>
      </w:r>
      <w:r w:rsidR="002B043C">
        <w:t>p</w:t>
      </w:r>
      <w:r w:rsidR="00D54334">
        <w:t xml:space="preserve"> lees</w:t>
      </w:r>
      <w:r>
        <w:t xml:space="preserve">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91034" w:rsidRDefault="008B777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pa</w:t>
      </w:r>
      <w:r w:rsidR="00987208">
        <w:t>k</w:t>
      </w:r>
      <w:r>
        <w:t xml:space="preserve"> </w:t>
      </w:r>
      <w:r w:rsidR="00987208">
        <w:t>k</w:t>
      </w:r>
      <w:r>
        <w:t xml:space="preserve">las </w:t>
      </w:r>
      <w:r w:rsidR="00987208">
        <w:t>b</w:t>
      </w:r>
      <w:r>
        <w:t>la</w:t>
      </w:r>
      <w:r w:rsidR="00987208">
        <w:t>a</w:t>
      </w:r>
      <w:r>
        <w:t xml:space="preserve">s öo </w:t>
      </w:r>
      <w:r w:rsidR="000C53B7">
        <w:t xml:space="preserve">als els </w:t>
      </w:r>
      <w:r>
        <w:t>p</w:t>
      </w:r>
      <w:r w:rsidR="000C53B7">
        <w:t>lek</w:t>
      </w:r>
      <w:r>
        <w:t xml:space="preserve"> </w:t>
      </w:r>
    </w:p>
    <w:p w:rsidR="008B7771" w:rsidRDefault="008B777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B7771" w:rsidRDefault="00EC566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w:t>
      </w:r>
      <w:r w:rsidR="00396FAE">
        <w:t xml:space="preserve">lik blik bil </w:t>
      </w:r>
      <w:r>
        <w:t>öo</w:t>
      </w:r>
      <w:r w:rsidR="00396FAE">
        <w:t xml:space="preserve"> bok kok klok</w:t>
      </w:r>
      <w:r>
        <w:t xml:space="preserve"> </w:t>
      </w:r>
      <w:r w:rsidR="000102CE">
        <w:t xml:space="preserve"> </w:t>
      </w:r>
    </w:p>
    <w:p w:rsidR="004D4D9C" w:rsidRDefault="004D4D9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96FAE" w:rsidRDefault="00396FA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kip lip lig is öo op kop sop pop</w:t>
      </w:r>
    </w:p>
    <w:p w:rsidR="00396FAE" w:rsidRDefault="00396FA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9770D" w:rsidRDefault="00E565F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 xml:space="preserve">bol lol </w:t>
      </w:r>
      <w:r w:rsidR="00EA5DC2">
        <w:t xml:space="preserve">blok öo klop </w:t>
      </w:r>
      <w:r w:rsidR="00CF784A">
        <w:t xml:space="preserve">sap </w:t>
      </w:r>
      <w:r w:rsidR="00932023">
        <w:t xml:space="preserve">pols </w:t>
      </w:r>
    </w:p>
    <w:p w:rsidR="0079770D" w:rsidRDefault="007977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442A6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ook</w:t>
      </w:r>
      <w:r w:rsidR="00AF0333">
        <w:t xml:space="preserve"> </w:t>
      </w:r>
      <w:r>
        <w:t>koo</w:t>
      </w:r>
      <w:r w:rsidR="00932023">
        <w:t>k</w:t>
      </w:r>
      <w:r w:rsidR="00AF0333">
        <w:t xml:space="preserve"> </w:t>
      </w:r>
      <w:r>
        <w:t>koop öo</w:t>
      </w:r>
      <w:r w:rsidR="00AF0333">
        <w:t xml:space="preserve"> </w:t>
      </w:r>
      <w:r>
        <w:t xml:space="preserve">loop </w:t>
      </w:r>
      <w:r w:rsidR="00C2055F">
        <w:t>boos</w:t>
      </w:r>
      <w:r w:rsidR="00AF0333">
        <w:t xml:space="preserve"> </w:t>
      </w:r>
      <w:r>
        <w:t xml:space="preserve">koos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059AA" w:rsidRDefault="00E56DF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oog loog boog öo sloop </w:t>
      </w:r>
      <w:r w:rsidR="004850B9">
        <w:t xml:space="preserve">op </w:t>
      </w:r>
      <w:r w:rsidR="00C2247D">
        <w:t>slok</w:t>
      </w:r>
    </w:p>
    <w:p w:rsidR="004850B9" w:rsidRDefault="004850B9"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70C52" w:rsidRDefault="00870C52"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liep sliep iep öo </w:t>
      </w:r>
      <w:r w:rsidR="0070260C">
        <w:t xml:space="preserve">kies lies </w:t>
      </w:r>
      <w:r>
        <w:t>lieg</w:t>
      </w:r>
    </w:p>
    <w:p w:rsidR="00AE198D" w:rsidRDefault="00AE198D"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E198D" w:rsidRDefault="00AE198D"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ei kei eigeel öo </w:t>
      </w:r>
      <w:r w:rsidR="00D41545">
        <w:t>eik</w:t>
      </w:r>
      <w:r w:rsidR="00ED5ED2">
        <w:t xml:space="preserve"> eikel klei</w:t>
      </w:r>
    </w:p>
    <w:p w:rsidR="00C87B84" w:rsidRDefault="00C87B84"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20C0D" w:rsidRDefault="00820C0D" w:rsidP="00820C0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boek koek loep öo loes poes soep</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C87B8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 xml:space="preserve">koel spoel </w:t>
      </w:r>
      <w:r w:rsidR="00D74ACE">
        <w:t xml:space="preserve">aai </w:t>
      </w:r>
      <w:r w:rsidR="00AF0333">
        <w:t xml:space="preserve">öo </w:t>
      </w:r>
      <w:r w:rsidR="00D74ACE">
        <w:t xml:space="preserve">saai spiegel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7837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                  </w:t>
      </w:r>
      <w:r w:rsidR="00AF0333">
        <w:t xml:space="preserve">        6</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 g o p </w:t>
      </w:r>
      <w:r w:rsidR="00285004">
        <w:t>s</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285004" w:rsidRDefault="0028500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lig ik lag öo ik lees ik las </w:t>
      </w: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loop ik liep öo ik lieg ik loog </w:t>
      </w: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26189" w:rsidRDefault="00A7186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slaap </w:t>
      </w:r>
      <w:r w:rsidR="00DD6650">
        <w:t>al</w:t>
      </w:r>
      <w:r>
        <w:t xml:space="preserve"> öo leo sliep </w:t>
      </w:r>
      <w:r w:rsidR="00DD6650">
        <w:t>ook</w:t>
      </w:r>
    </w:p>
    <w:p w:rsidR="00A71863" w:rsidRDefault="00A7186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71863" w:rsidRDefault="00A7186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bob is kok öo ik kook ook </w:t>
      </w:r>
    </w:p>
    <w:p w:rsidR="00A71863" w:rsidRDefault="00A7186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ik bel els op</w:t>
      </w:r>
      <w:r w:rsidR="00332893">
        <w:t xml:space="preserve"> öo ik bak koek</w:t>
      </w: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26189" w:rsidRDefault="0033289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koop kool öo </w:t>
      </w:r>
      <w:r w:rsidR="00D26189">
        <w:t xml:space="preserve">ik kook soep  </w:t>
      </w:r>
    </w:p>
    <w:p w:rsidR="00D26189" w:rsidRDefault="00D2618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32893" w:rsidRDefault="00941B1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koop </w:t>
      </w:r>
      <w:r w:rsidR="00A71863">
        <w:t xml:space="preserve">kaas </w:t>
      </w:r>
      <w:r>
        <w:t>öo</w:t>
      </w:r>
      <w:r w:rsidR="00332893">
        <w:t xml:space="preserve"> </w:t>
      </w:r>
      <w:r w:rsidR="00A71863">
        <w:t>ik koop sla</w:t>
      </w:r>
    </w:p>
    <w:p w:rsidR="00332893" w:rsidRDefault="0033289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41B13" w:rsidRDefault="0033289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plaag ella </w:t>
      </w:r>
      <w:r w:rsidR="00636480">
        <w:t xml:space="preserve">öo </w:t>
      </w:r>
      <w:r w:rsidR="00941B13">
        <w:t>ella is boos</w:t>
      </w:r>
    </w:p>
    <w:p w:rsidR="00A71863" w:rsidRDefault="00A7186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F62776" w:rsidRDefault="0063648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kees is slap öo </w:t>
      </w:r>
      <w:r w:rsidR="00C25965">
        <w:t xml:space="preserve">ik pas op </w:t>
      </w:r>
      <w:r>
        <w:t>l</w:t>
      </w:r>
      <w:r w:rsidR="00593EA4">
        <w:t>oes</w:t>
      </w:r>
      <w:r>
        <w:t xml:space="preserve"> </w:t>
      </w:r>
    </w:p>
    <w:p w:rsidR="00F62776" w:rsidRDefault="00F6277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36480" w:rsidRDefault="009813D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ga op kop bas öo bas liep al </w:t>
      </w:r>
    </w:p>
    <w:p w:rsidR="009813D5" w:rsidRDefault="009813D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42E38" w:rsidRDefault="009813D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poes is boos öo blaas</w:t>
      </w:r>
      <w:r w:rsidR="00642E38">
        <w:t xml:space="preserve"> </w:t>
      </w:r>
      <w:r>
        <w:t>poes</w:t>
      </w:r>
    </w:p>
    <w:p w:rsidR="00FD2AFD" w:rsidRDefault="00FD2AF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813D5" w:rsidRDefault="00642E3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pap leek op sap</w:t>
      </w:r>
      <w:r w:rsidR="00D22167">
        <w:t xml:space="preserve"> öo </w:t>
      </w:r>
      <w:r w:rsidR="00593EA4">
        <w:t xml:space="preserve">appel is </w:t>
      </w:r>
      <w:r w:rsidR="00C25965">
        <w:t>gee</w:t>
      </w:r>
      <w:r w:rsidR="00593EA4">
        <w:t>l</w:t>
      </w:r>
      <w:r w:rsidR="00D22167">
        <w:t xml:space="preserve"> </w:t>
      </w:r>
    </w:p>
    <w:p w:rsidR="00FD2AFD" w:rsidRDefault="00FD2AF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                              7</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 m u r </w:t>
      </w:r>
      <w:r w:rsidR="009411A6">
        <w:t>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5C556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 m u r t m d öo u r d t</w:t>
      </w:r>
      <w:r w:rsidR="00AF0333">
        <w:t xml:space="preserve"> m r u</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5C556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m u t d r m m öo t</w:t>
      </w:r>
      <w:r w:rsidR="00AF0333">
        <w:t xml:space="preserve"> r u m d </w:t>
      </w:r>
      <w:r>
        <w:t>t 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 e d e d d e öo e d e d d d e</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m k m m k m k öo m m k m k k m</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u m m u m u u öo m u m m u m u</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r l r r l l r </w:t>
      </w:r>
      <w:r>
        <w:rPr>
          <w:lang w:val="en-GB"/>
        </w:rPr>
        <w:t>ö</w:t>
      </w:r>
      <w:r w:rsidRPr="0056705A">
        <w:rPr>
          <w:lang w:val="en-GB"/>
        </w:rPr>
        <w:t>o r l r r l r r</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5C556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t</w:t>
      </w:r>
      <w:r w:rsidR="00D22167">
        <w:rPr>
          <w:lang w:val="en-GB"/>
        </w:rPr>
        <w:t xml:space="preserve"> s</w:t>
      </w:r>
      <w:r w:rsidR="00AF0333" w:rsidRPr="0056705A">
        <w:rPr>
          <w:lang w:val="en-GB"/>
        </w:rPr>
        <w:t xml:space="preserve"> </w:t>
      </w:r>
      <w:r>
        <w:rPr>
          <w:lang w:val="en-GB"/>
        </w:rPr>
        <w:t>t</w:t>
      </w:r>
      <w:r w:rsidR="00AF0333" w:rsidRPr="0056705A">
        <w:rPr>
          <w:lang w:val="en-GB"/>
        </w:rPr>
        <w:t xml:space="preserve"> </w:t>
      </w:r>
      <w:r w:rsidR="00D22167">
        <w:rPr>
          <w:lang w:val="en-GB"/>
        </w:rPr>
        <w:t>s</w:t>
      </w:r>
      <w:r w:rsidR="00AF0333" w:rsidRPr="0056705A">
        <w:rPr>
          <w:lang w:val="en-GB"/>
        </w:rPr>
        <w:t xml:space="preserve"> </w:t>
      </w:r>
      <w:r>
        <w:rPr>
          <w:lang w:val="en-GB"/>
        </w:rPr>
        <w:t xml:space="preserve">t t </w:t>
      </w:r>
      <w:r w:rsidR="00D22167">
        <w:rPr>
          <w:lang w:val="en-GB"/>
        </w:rPr>
        <w:t>s</w:t>
      </w:r>
      <w:r>
        <w:rPr>
          <w:lang w:val="en-GB"/>
        </w:rPr>
        <w:t xml:space="preserve"> </w:t>
      </w:r>
      <w:r w:rsidR="00AF0333">
        <w:rPr>
          <w:lang w:val="en-GB"/>
        </w:rPr>
        <w:t>ö</w:t>
      </w:r>
      <w:r w:rsidR="00AF0333" w:rsidRPr="0056705A">
        <w:rPr>
          <w:lang w:val="en-GB"/>
        </w:rPr>
        <w:t xml:space="preserve">o </w:t>
      </w:r>
      <w:r>
        <w:rPr>
          <w:lang w:val="en-GB"/>
        </w:rPr>
        <w:t>t t</w:t>
      </w:r>
      <w:r w:rsidR="00D22167">
        <w:rPr>
          <w:lang w:val="en-GB"/>
        </w:rPr>
        <w:t xml:space="preserve"> s s</w:t>
      </w:r>
      <w:r w:rsidR="00AF0333" w:rsidRPr="0056705A">
        <w:rPr>
          <w:lang w:val="en-GB"/>
        </w:rPr>
        <w:t xml:space="preserve"> </w:t>
      </w:r>
      <w:r>
        <w:rPr>
          <w:lang w:val="en-GB"/>
        </w:rPr>
        <w:t>t</w:t>
      </w:r>
      <w:r w:rsidR="00D22167">
        <w:rPr>
          <w:lang w:val="en-GB"/>
        </w:rPr>
        <w:t xml:space="preserve"> s</w:t>
      </w:r>
      <w:r w:rsidR="00AF0333" w:rsidRPr="0056705A">
        <w:rPr>
          <w:lang w:val="en-GB"/>
        </w:rPr>
        <w:t xml:space="preserve"> </w:t>
      </w:r>
      <w:r>
        <w:rPr>
          <w:lang w:val="en-GB"/>
        </w:rPr>
        <w:t>t</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d g d g d g d </w:t>
      </w:r>
      <w:r>
        <w:rPr>
          <w:lang w:val="en-GB"/>
        </w:rPr>
        <w:t>ö</w:t>
      </w:r>
      <w:r w:rsidRPr="0056705A">
        <w:rPr>
          <w:lang w:val="en-GB"/>
        </w:rPr>
        <w:t>o g d g d d d g</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l r p l r l p </w:t>
      </w:r>
      <w:r>
        <w:rPr>
          <w:lang w:val="en-GB"/>
        </w:rPr>
        <w:t>ö</w:t>
      </w:r>
      <w:r w:rsidRPr="0056705A">
        <w:rPr>
          <w:lang w:val="en-GB"/>
        </w:rPr>
        <w:t>o l p l r l r p</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m p m p p m m </w:t>
      </w:r>
      <w:r>
        <w:rPr>
          <w:lang w:val="en-GB"/>
        </w:rPr>
        <w:t>ö</w:t>
      </w:r>
      <w:r w:rsidRPr="0056705A">
        <w:rPr>
          <w:lang w:val="en-GB"/>
        </w:rPr>
        <w:t>o m p m p p p m</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a b k l e i g </w:t>
      </w:r>
      <w:r>
        <w:rPr>
          <w:lang w:val="en-GB"/>
        </w:rPr>
        <w:t>ö</w:t>
      </w:r>
      <w:r w:rsidRPr="0056705A">
        <w:rPr>
          <w:lang w:val="en-GB"/>
        </w:rPr>
        <w:t xml:space="preserve">o o p </w:t>
      </w:r>
      <w:r w:rsidR="005C556E">
        <w:rPr>
          <w:lang w:val="en-GB"/>
        </w:rPr>
        <w:t>s</w:t>
      </w:r>
      <w:r w:rsidRPr="0056705A">
        <w:rPr>
          <w:lang w:val="en-GB"/>
        </w:rPr>
        <w:t xml:space="preserve"> d m u r</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5C556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Pr>
          <w:lang w:val="en-GB"/>
        </w:rPr>
        <w:t>t</w:t>
      </w:r>
      <w:r w:rsidR="00AF0333">
        <w:t xml:space="preserve"> l u o m d g öo p m o r s t d</w:t>
      </w:r>
    </w:p>
    <w:p w:rsidR="003E51DD" w:rsidRDefault="00F1321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rsidR="00AF0333">
        <w:lastRenderedPageBreak/>
        <w:t xml:space="preserve">                         </w:t>
      </w:r>
      <w:r w:rsidR="00385CD8">
        <w:tab/>
      </w:r>
      <w:r w:rsidR="00385CD8">
        <w:tab/>
      </w:r>
      <w:r w:rsidR="00385CD8">
        <w:tab/>
      </w:r>
      <w:r w:rsidR="00385CD8">
        <w:tab/>
        <w:t>8</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 m u r </w:t>
      </w:r>
      <w:r w:rsidR="005C556E">
        <w:t>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D5084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k</w:t>
      </w:r>
      <w:r w:rsidR="00AF0333">
        <w:t xml:space="preserve">am </w:t>
      </w:r>
      <w:r>
        <w:t>l</w:t>
      </w:r>
      <w:r w:rsidR="00124192">
        <w:t>am</w:t>
      </w:r>
      <w:r>
        <w:t>p</w:t>
      </w:r>
      <w:r w:rsidR="00AF0333">
        <w:t xml:space="preserve"> </w:t>
      </w:r>
      <w:r w:rsidR="006F135B">
        <w:t>l</w:t>
      </w:r>
      <w:r w:rsidR="00AF0333">
        <w:t>a</w:t>
      </w:r>
      <w:r>
        <w:t>a</w:t>
      </w:r>
      <w:r w:rsidR="006F135B">
        <w:t xml:space="preserve">t </w:t>
      </w:r>
      <w:r w:rsidR="00AF0333">
        <w:t xml:space="preserve">öo </w:t>
      </w:r>
      <w:r w:rsidR="00124192">
        <w:t>bad bed</w:t>
      </w:r>
      <w:r w:rsidR="00C80279">
        <w:t xml:space="preserve"> b</w:t>
      </w:r>
      <w:r>
        <w:t>i</w:t>
      </w:r>
      <w:r w:rsidR="00C80279">
        <w:t>d</w:t>
      </w:r>
      <w:r w:rsidR="00AF0333">
        <w:t xml:space="preserve"> </w:t>
      </w:r>
    </w:p>
    <w:p w:rsidR="005E37DF" w:rsidRDefault="005E37D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56652" w:rsidRDefault="0095665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de </w:t>
      </w:r>
      <w:r w:rsidR="00092DC2">
        <w:t>die</w:t>
      </w:r>
      <w:r w:rsidR="00BF0156">
        <w:t xml:space="preserve"> er erg öo </w:t>
      </w:r>
      <w:r w:rsidR="001B6CB5">
        <w:t>om maak m</w:t>
      </w:r>
      <w:r w:rsidR="002F5D34">
        <w:t>oe</w:t>
      </w:r>
      <w:r w:rsidR="00A447E6">
        <w:t xml:space="preserve"> bus</w:t>
      </w:r>
    </w:p>
    <w:p w:rsidR="002F5D34" w:rsidRDefault="002F5D3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2F5D34" w:rsidRDefault="002F5D3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raam </w:t>
      </w:r>
      <w:r w:rsidR="002B3B00">
        <w:t xml:space="preserve">maar </w:t>
      </w:r>
      <w:r w:rsidR="00711B12">
        <w:t>daar</w:t>
      </w:r>
      <w:r>
        <w:t xml:space="preserve"> öo </w:t>
      </w:r>
      <w:r w:rsidR="00711B12">
        <w:t xml:space="preserve">kat </w:t>
      </w:r>
      <w:r w:rsidR="002B3B00">
        <w:t xml:space="preserve">dat te tas </w:t>
      </w:r>
    </w:p>
    <w:p w:rsidR="002B3B00" w:rsidRDefault="002B3B0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B4BB9" w:rsidRDefault="00AB4BB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buk stuk rug öo </w:t>
      </w:r>
      <w:r w:rsidR="001315CC">
        <w:t>mug</w:t>
      </w:r>
      <w:r>
        <w:t xml:space="preserve"> muur duur </w:t>
      </w:r>
    </w:p>
    <w:p w:rsidR="00AB4BB9" w:rsidRDefault="00AB4BB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16EE4" w:rsidRDefault="00116EE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koor door tot öo </w:t>
      </w:r>
      <w:r w:rsidR="003E15C1">
        <w:t xml:space="preserve">mooi </w:t>
      </w:r>
      <w:r w:rsidR="00DB19AD">
        <w:t>b</w:t>
      </w:r>
      <w:r w:rsidR="003E15C1">
        <w:t>o</w:t>
      </w:r>
      <w:r w:rsidR="00DB19AD">
        <w:t>er</w:t>
      </w:r>
      <w:r w:rsidR="003E15C1">
        <w:t xml:space="preserve"> </w:t>
      </w:r>
      <w:r w:rsidR="00E55983">
        <w:t>r</w:t>
      </w:r>
      <w:r w:rsidR="003E15C1">
        <w:t>oo</w:t>
      </w:r>
      <w:r w:rsidR="00E55983">
        <w:t>k</w:t>
      </w:r>
    </w:p>
    <w:p w:rsidR="00783CD5" w:rsidRDefault="00783CD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83CD5" w:rsidRDefault="00E5598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r</w:t>
      </w:r>
      <w:r w:rsidR="00783CD5">
        <w:t>oo</w:t>
      </w:r>
      <w:r>
        <w:t>s</w:t>
      </w:r>
      <w:r w:rsidR="00783CD5">
        <w:t xml:space="preserve"> rood </w:t>
      </w:r>
      <w:r>
        <w:t>b</w:t>
      </w:r>
      <w:r w:rsidR="00783CD5">
        <w:t>oo</w:t>
      </w:r>
      <w:r>
        <w:t>t</w:t>
      </w:r>
      <w:r w:rsidR="00783CD5">
        <w:t xml:space="preserve"> öo </w:t>
      </w:r>
      <w:r>
        <w:t>poot</w:t>
      </w:r>
      <w:r w:rsidR="00357085">
        <w:t xml:space="preserve"> </w:t>
      </w:r>
      <w:r>
        <w:t>goot</w:t>
      </w:r>
      <w:r w:rsidR="00711B12">
        <w:t xml:space="preserve"> </w:t>
      </w:r>
      <w:r w:rsidR="00357085">
        <w:t xml:space="preserve">dit </w:t>
      </w:r>
    </w:p>
    <w:p w:rsidR="00F835AC" w:rsidRDefault="00F835A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F835AC" w:rsidRDefault="00F835A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kast gast sta öo </w:t>
      </w:r>
      <w:r w:rsidR="00824822">
        <w:t>doe goed stoe</w:t>
      </w:r>
      <w:r w:rsidR="00E55983">
        <w:t>l</w:t>
      </w:r>
    </w:p>
    <w:p w:rsidR="001E32E2" w:rsidRDefault="001E32E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1E32E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leuk deur kleur </w:t>
      </w:r>
      <w:r w:rsidR="00AF0333">
        <w:t xml:space="preserve">öo </w:t>
      </w:r>
      <w:r w:rsidR="008E74E9">
        <w:t xml:space="preserve">ui </w:t>
      </w:r>
      <w:r w:rsidR="000271CB">
        <w:t xml:space="preserve">uit </w:t>
      </w:r>
      <w:r w:rsidR="007F3B6D">
        <w:t>d</w:t>
      </w:r>
      <w:r w:rsidR="008E74E9">
        <w:t>ui</w:t>
      </w:r>
      <w:r w:rsidR="007F3B6D">
        <w:t>m</w:t>
      </w:r>
      <w:r w:rsidR="008E74E9">
        <w:t xml:space="preserve"> </w:t>
      </w:r>
    </w:p>
    <w:p w:rsidR="008E74E9" w:rsidRDefault="008E74E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E74E9" w:rsidRDefault="003D2A0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kou oud koud öo </w:t>
      </w:r>
      <w:r w:rsidR="000271CB">
        <w:t xml:space="preserve">adres </w:t>
      </w:r>
      <w:r w:rsidR="00090B91">
        <w:t xml:space="preserve">omdat </w:t>
      </w:r>
      <w:r w:rsidR="00E55983">
        <w:t>met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090B91" w:rsidRDefault="00090B9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groot </w:t>
      </w:r>
      <w:r w:rsidR="00AF4BE9">
        <w:t xml:space="preserve">dag iets öo elkaar </w:t>
      </w:r>
      <w:r w:rsidR="00C15BCB">
        <w:t xml:space="preserve">dus </w:t>
      </w:r>
      <w:r w:rsidR="00AF4BE9">
        <w:t>toe</w:t>
      </w:r>
    </w:p>
    <w:p w:rsidR="000F5438" w:rsidRDefault="000F543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F4BE9" w:rsidRDefault="00AF4BE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eerst</w:t>
      </w:r>
      <w:r w:rsidR="00C15BCB">
        <w:t xml:space="preserve"> plaats </w:t>
      </w:r>
      <w:r w:rsidR="00D72A57">
        <w:t xml:space="preserve">me </w:t>
      </w:r>
      <w:r w:rsidR="00C15BCB">
        <w:t xml:space="preserve">öo mag steeds </w:t>
      </w:r>
      <w:r w:rsidR="007F3B6D">
        <w:t>u</w:t>
      </w:r>
    </w:p>
    <w:p w:rsidR="00D72A57" w:rsidRDefault="00D72A5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6F135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praat</w:t>
      </w:r>
      <w:r w:rsidR="00AF0333">
        <w:t xml:space="preserve"> </w:t>
      </w:r>
      <w:r w:rsidR="007728A1">
        <w:t>eet</w:t>
      </w:r>
      <w:r w:rsidR="00AF0333">
        <w:t xml:space="preserve"> </w:t>
      </w:r>
      <w:r w:rsidR="007728A1">
        <w:t xml:space="preserve">trui </w:t>
      </w:r>
      <w:r w:rsidR="00AF0333">
        <w:t xml:space="preserve">öo </w:t>
      </w:r>
      <w:r w:rsidR="00A67A92">
        <w:t xml:space="preserve">moeder </w:t>
      </w:r>
      <w:r w:rsidR="008536EC">
        <w:t>r</w:t>
      </w:r>
      <w:r w:rsidR="00A67A92">
        <w:t>ui</w:t>
      </w:r>
      <w:r w:rsidR="008536EC">
        <w:t>t</w:t>
      </w:r>
    </w:p>
    <w:p w:rsidR="00DB1FD8" w:rsidRDefault="00DB1FD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B1FD8" w:rsidRDefault="00DB1FD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b/>
      </w:r>
      <w:r>
        <w:tab/>
      </w:r>
      <w:r>
        <w:tab/>
      </w:r>
      <w:r>
        <w:tab/>
      </w:r>
      <w:r>
        <w:tab/>
      </w:r>
      <w:r>
        <w:tab/>
      </w:r>
      <w:r>
        <w:tab/>
      </w:r>
      <w:r>
        <w:tab/>
      </w:r>
      <w:r>
        <w:tab/>
      </w:r>
      <w:r>
        <w:tab/>
      </w:r>
      <w:r>
        <w:tab/>
      </w:r>
      <w:r>
        <w:tab/>
      </w:r>
      <w:r>
        <w:tab/>
      </w:r>
      <w:r>
        <w:tab/>
        <w:t>9</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 m u r </w:t>
      </w:r>
      <w:r w:rsidR="000F5438">
        <w:t>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leer </w:t>
      </w:r>
      <w:r w:rsidR="00DB1FD8">
        <w:t>braille</w:t>
      </w:r>
      <w:r>
        <w:t xml:space="preserve"> öo </w:t>
      </w:r>
      <w:r w:rsidR="0049251D">
        <w:t>dit is leuk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ruu</w:t>
      </w:r>
      <w:r w:rsidR="0049251D">
        <w:t>d</w:t>
      </w:r>
      <w:r>
        <w:t xml:space="preserve"> gaat graag öo met de bus mee</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86491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tom</w:t>
      </w:r>
      <w:r w:rsidR="00AF0333">
        <w:t xml:space="preserve"> maakt de öo sla lekker klaar</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straat is öo soms erg druk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20003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stella koopt brood</w:t>
      </w:r>
      <w:r w:rsidR="00AF0333">
        <w:t xml:space="preserve"> öo </w:t>
      </w:r>
      <w:r>
        <w:t>op de markt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politie loopt öo door de stad</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oude boom öo is erg dik</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auto reed öo door de straat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20003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lo</w:t>
      </w:r>
      <w:r w:rsidR="00AF0333">
        <w:t>es staat iedere öo dag laat op</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ik ruik die mooie öo rode bloem</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dat geluid komt öo uit de radio</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moeder eet drie öo keer per dag</w:t>
      </w: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br w:type="page"/>
      </w:r>
      <w:r w:rsidRPr="00D1781E">
        <w:lastRenderedPageBreak/>
        <w:t xml:space="preserve">                              10</w:t>
      </w: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c f n v w</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c f n v w c f öo v n w v n f c</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n v c f w f c öo n n w c v w f</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c g c c g c g öo c g g c g c c</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c b c b b c c öo b c c b c b b</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D1781E"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D1781E">
        <w:t>f g f f g f g öo f f g f g f g</w:t>
      </w:r>
    </w:p>
    <w:p w:rsidR="003E51DD" w:rsidRPr="00D1781E"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f d f d f f d </w:t>
      </w:r>
      <w:r>
        <w:rPr>
          <w:lang w:val="en-GB"/>
        </w:rPr>
        <w:t>ö</w:t>
      </w:r>
      <w:r w:rsidRPr="0056705A">
        <w:rPr>
          <w:lang w:val="en-GB"/>
        </w:rPr>
        <w:t>o f d f d f f d</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n o n n o o n </w:t>
      </w:r>
      <w:r>
        <w:rPr>
          <w:lang w:val="en-GB"/>
        </w:rPr>
        <w:t>ö</w:t>
      </w:r>
      <w:r w:rsidRPr="0056705A">
        <w:rPr>
          <w:lang w:val="en-GB"/>
        </w:rPr>
        <w:t>o o n n o n n o</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v p v v p p v </w:t>
      </w:r>
      <w:r>
        <w:rPr>
          <w:lang w:val="en-GB"/>
        </w:rPr>
        <w:t>ö</w:t>
      </w:r>
      <w:r w:rsidRPr="0056705A">
        <w:rPr>
          <w:lang w:val="en-GB"/>
        </w:rPr>
        <w:t>o v v p v p p v</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w l w w l w w </w:t>
      </w:r>
      <w:r>
        <w:rPr>
          <w:lang w:val="en-GB"/>
        </w:rPr>
        <w:t>ö</w:t>
      </w:r>
      <w:r w:rsidRPr="0056705A">
        <w:rPr>
          <w:lang w:val="en-GB"/>
        </w:rPr>
        <w:t>o l w l w l w w</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n o k m u n u öo o n u n m k 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k l e i g </w:t>
      </w:r>
      <w:r>
        <w:rPr>
          <w:lang w:val="en-GB"/>
        </w:rPr>
        <w:t>ö</w:t>
      </w:r>
      <w:r w:rsidRPr="0056705A">
        <w:rPr>
          <w:lang w:val="en-GB"/>
        </w:rPr>
        <w:t>o o p t d m u r</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0F543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t</w:t>
      </w:r>
      <w:r w:rsidR="00AF0333">
        <w:t xml:space="preserve"> c f n v w s öo u v m p f d b</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rsidR="00BE090B">
        <w:lastRenderedPageBreak/>
        <w:t xml:space="preserve">   </w:t>
      </w:r>
      <w:r w:rsidR="00217D1D">
        <w:t xml:space="preserve">                     </w:t>
      </w:r>
      <w:r>
        <w:t>11</w:t>
      </w:r>
    </w:p>
    <w:p w:rsidR="003E51DD" w:rsidRDefault="00BE090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C f n v w</w:t>
      </w:r>
    </w:p>
    <w:p w:rsidR="00BE090B" w:rsidRDefault="00BE090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af blaf kalf öo gaf vak vaak v</w:t>
      </w:r>
      <w:r w:rsidR="00CA6A27">
        <w:t>eel</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93B67" w:rsidRDefault="001A42C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aan </w:t>
      </w:r>
      <w:r w:rsidR="00737EB1">
        <w:t xml:space="preserve">gaan </w:t>
      </w:r>
      <w:r w:rsidR="00A16AE9">
        <w:t xml:space="preserve">naar </w:t>
      </w:r>
      <w:r w:rsidR="00737EB1">
        <w:t xml:space="preserve">öo </w:t>
      </w:r>
      <w:r w:rsidR="00F94E70">
        <w:t>e</w:t>
      </w:r>
      <w:r>
        <w:t xml:space="preserve">n </w:t>
      </w:r>
      <w:r w:rsidR="00F94E70">
        <w:t>i</w:t>
      </w:r>
      <w:r>
        <w:t>n</w:t>
      </w:r>
      <w:r w:rsidR="002F2971">
        <w:t xml:space="preserve"> dan nog of </w:t>
      </w:r>
    </w:p>
    <w:p w:rsidR="001A42C4" w:rsidRDefault="001A42C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 </w:t>
      </w:r>
    </w:p>
    <w:p w:rsidR="00D52549" w:rsidRDefault="00D5254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cake cadeau cel öo cirkel cursus</w:t>
      </w:r>
    </w:p>
    <w:p w:rsidR="00CE27CE" w:rsidRDefault="00CE27C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1402A" w:rsidRDefault="0051402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wat warm wie wil öo we weer </w:t>
      </w:r>
      <w:r w:rsidR="00B67705">
        <w:t>d</w:t>
      </w:r>
      <w:r>
        <w:t xml:space="preserve">uw </w:t>
      </w:r>
    </w:p>
    <w:p w:rsidR="0051402A" w:rsidRDefault="0051402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A42C4" w:rsidRDefault="00A05CC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van </w:t>
      </w:r>
      <w:r w:rsidR="002273C7">
        <w:t xml:space="preserve">vol </w:t>
      </w:r>
      <w:r>
        <w:t xml:space="preserve">voor </w:t>
      </w:r>
      <w:r w:rsidR="002277FF">
        <w:t xml:space="preserve">öo </w:t>
      </w:r>
      <w:r w:rsidR="002273C7">
        <w:t xml:space="preserve">over </w:t>
      </w:r>
      <w:r>
        <w:t xml:space="preserve">geen cent </w:t>
      </w:r>
      <w:r w:rsidR="00F94E70">
        <w:t xml:space="preserve"> </w:t>
      </w:r>
    </w:p>
    <w:p w:rsidR="0049278E" w:rsidRDefault="0049278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7935AF" w:rsidRDefault="00A05CC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 xml:space="preserve">afval </w:t>
      </w:r>
      <w:r w:rsidR="00CE27CE">
        <w:t xml:space="preserve">doen </w:t>
      </w:r>
      <w:r w:rsidR="00CE183B">
        <w:t xml:space="preserve">ander </w:t>
      </w:r>
      <w:r w:rsidR="007935AF">
        <w:t xml:space="preserve">öo </w:t>
      </w:r>
      <w:r w:rsidR="0049278E">
        <w:t xml:space="preserve">niet </w:t>
      </w:r>
      <w:r w:rsidR="007935AF">
        <w:t>f</w:t>
      </w:r>
      <w:r w:rsidR="00161F59">
        <w:t>les</w:t>
      </w:r>
      <w:r w:rsidR="007935AF">
        <w:t xml:space="preserve"> uw </w:t>
      </w:r>
    </w:p>
    <w:p w:rsidR="007935AF" w:rsidRDefault="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61F59" w:rsidRDefault="00BC3C6A"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begin </w:t>
      </w:r>
      <w:r w:rsidR="007935AF">
        <w:t xml:space="preserve">worden </w:t>
      </w:r>
      <w:r w:rsidR="00161F59">
        <w:t xml:space="preserve">na </w:t>
      </w:r>
      <w:r w:rsidR="007935AF">
        <w:t xml:space="preserve">öo </w:t>
      </w:r>
      <w:r w:rsidR="00FF2F57">
        <w:t xml:space="preserve">tegen </w:t>
      </w:r>
      <w:r w:rsidR="00341D1A">
        <w:t xml:space="preserve">mens </w:t>
      </w:r>
      <w:r w:rsidR="00161F59">
        <w:t>nu</w:t>
      </w:r>
    </w:p>
    <w:p w:rsidR="00161F59" w:rsidRDefault="00161F59"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BE090B" w:rsidRDefault="000874BB"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want </w:t>
      </w:r>
      <w:r w:rsidR="00341D1A">
        <w:t xml:space="preserve">toen </w:t>
      </w:r>
      <w:r w:rsidR="002273C7">
        <w:t>vraag</w:t>
      </w:r>
      <w:r w:rsidR="00161F59">
        <w:t xml:space="preserve"> öo </w:t>
      </w:r>
      <w:r w:rsidR="00630FB2">
        <w:t xml:space="preserve">nooit nieuw </w:t>
      </w:r>
    </w:p>
    <w:p w:rsidR="00BE090B" w:rsidRDefault="00BE090B"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BE090B" w:rsidRDefault="00341D1A"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geven </w:t>
      </w:r>
      <w:r w:rsidR="00BE63F1">
        <w:t>voelen</w:t>
      </w:r>
      <w:r w:rsidR="00693B67">
        <w:t xml:space="preserve"> </w:t>
      </w:r>
      <w:r w:rsidR="00EB7AE3">
        <w:t xml:space="preserve">öo </w:t>
      </w:r>
      <w:r w:rsidR="009A1F87">
        <w:t>neem</w:t>
      </w:r>
      <w:r w:rsidR="003A7920">
        <w:t xml:space="preserve"> lang twee </w:t>
      </w:r>
    </w:p>
    <w:p w:rsidR="00BE090B" w:rsidRDefault="00BE090B"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F10F44" w:rsidRDefault="0089731B"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kan </w:t>
      </w:r>
      <w:r w:rsidR="003A7920">
        <w:t xml:space="preserve">kind </w:t>
      </w:r>
      <w:r w:rsidR="00EB7AE3">
        <w:t xml:space="preserve">film </w:t>
      </w:r>
      <w:r>
        <w:t xml:space="preserve">öo </w:t>
      </w:r>
      <w:r w:rsidR="003A7920">
        <w:t>tussen</w:t>
      </w:r>
      <w:r w:rsidR="00BC3C6A">
        <w:t xml:space="preserve"> </w:t>
      </w:r>
      <w:r w:rsidR="00693B67">
        <w:t xml:space="preserve">wanneer </w:t>
      </w:r>
    </w:p>
    <w:p w:rsidR="00F10F44" w:rsidRDefault="00F10F44" w:rsidP="007935A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F10F4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week </w:t>
      </w:r>
      <w:r w:rsidR="00693B67">
        <w:t xml:space="preserve">werk </w:t>
      </w:r>
      <w:r w:rsidR="00961322">
        <w:t xml:space="preserve">gauw öo </w:t>
      </w:r>
      <w:r w:rsidR="00557F79">
        <w:t>citroen</w:t>
      </w:r>
      <w:r w:rsidR="00961322">
        <w:t xml:space="preserve"> kwaad</w:t>
      </w:r>
      <w:r w:rsidR="00EB7AE3">
        <w:t xml:space="preserve">  </w:t>
      </w:r>
      <w:r w:rsidR="00557F79">
        <w:t xml:space="preserve">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61322" w:rsidRDefault="0096132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 xml:space="preserve">centrum vier </w:t>
      </w:r>
      <w:r w:rsidR="00AF0333">
        <w:t xml:space="preserve">was </w:t>
      </w:r>
      <w:r>
        <w:t xml:space="preserve">öo </w:t>
      </w:r>
      <w:r w:rsidR="00AF0333">
        <w:t xml:space="preserve">blauw samen   </w:t>
      </w:r>
    </w:p>
    <w:p w:rsidR="003E51DD" w:rsidRDefault="0096132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lastRenderedPageBreak/>
        <w:t xml:space="preserve"> </w:t>
      </w:r>
      <w:r w:rsidR="00AF0333">
        <w:t xml:space="preserve">                             12</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c f n v w</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F911EE" w:rsidRDefault="00F911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vogel fluit öo al erg vroeg</w:t>
      </w:r>
    </w:p>
    <w:p w:rsidR="00F911EE" w:rsidRDefault="00F911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CF41A3" w:rsidRDefault="00F911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ik </w:t>
      </w:r>
      <w:r w:rsidR="00FE451D">
        <w:t>neem veel</w:t>
      </w:r>
      <w:r>
        <w:t xml:space="preserve"> öo</w:t>
      </w:r>
      <w:r w:rsidR="00CF41A3">
        <w:t xml:space="preserve"> groente en fruit </w:t>
      </w:r>
    </w:p>
    <w:p w:rsidR="00F911EE" w:rsidRDefault="00F911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5F59F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fles water öo is nog vol</w:t>
      </w:r>
    </w:p>
    <w:p w:rsidR="005F59F3" w:rsidRDefault="005F59F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neef van wim öo woont in venlo</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ik eet cake öo en drink coca cola</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de man en de öo vrouw gaan weg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man woont öo lang in ons land</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vanavond viert öo ons dorp feest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7C293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w:t>
      </w:r>
      <w:r w:rsidR="00AF0333">
        <w:t xml:space="preserve"> </w:t>
      </w:r>
      <w:r>
        <w:t>vrouw vindt</w:t>
      </w:r>
      <w:r w:rsidR="00AF0333">
        <w:t xml:space="preserve"> öo </w:t>
      </w:r>
      <w:r>
        <w:t>de koffie vies</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in de winter öo ligt er sneeuw</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314B1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de computer </w:t>
      </w:r>
      <w:r w:rsidR="006A5211">
        <w:t>valt</w:t>
      </w:r>
      <w:r w:rsidR="004D7727">
        <w:t xml:space="preserve"> </w:t>
      </w:r>
      <w:r>
        <w:t xml:space="preserve">öo </w:t>
      </w:r>
      <w:r w:rsidR="006A5211">
        <w:t>van</w:t>
      </w:r>
      <w:r>
        <w:t xml:space="preserve"> de tafel </w:t>
      </w:r>
      <w:r w:rsidR="004D7727">
        <w:t xml:space="preserve"> </w:t>
      </w:r>
    </w:p>
    <w:p w:rsidR="005C7656" w:rsidRDefault="005C765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467A9D" w:rsidRDefault="00467A9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we</w:t>
      </w:r>
      <w:r w:rsidR="00AB7CD7">
        <w:t xml:space="preserve"> fiets</w:t>
      </w:r>
      <w:r>
        <w:t>en samen</w:t>
      </w:r>
      <w:r w:rsidR="00AB7CD7">
        <w:t xml:space="preserve"> öo </w:t>
      </w:r>
      <w:r>
        <w:t xml:space="preserve">op de </w:t>
      </w:r>
      <w:r w:rsidR="00AB7CD7">
        <w:t>tandem</w:t>
      </w:r>
    </w:p>
    <w:p w:rsidR="003E51DD" w:rsidRDefault="00467A9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rsidR="00AF0333">
        <w:lastRenderedPageBreak/>
        <w:t xml:space="preserve">                           13</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 j z #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 j # z h j z öo z z h z j j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z j h j # z j öo j # h z # j z</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j i j i i j j </w:t>
      </w:r>
      <w:r>
        <w:rPr>
          <w:lang w:val="en-GB"/>
        </w:rPr>
        <w:t>ö</w:t>
      </w:r>
      <w:r w:rsidRPr="0056705A">
        <w:rPr>
          <w:lang w:val="en-GB"/>
        </w:rPr>
        <w:t>o i j j i i j i</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j t t j j t j </w:t>
      </w:r>
      <w:r>
        <w:rPr>
          <w:lang w:val="en-GB"/>
        </w:rPr>
        <w:t>ö</w:t>
      </w:r>
      <w:r w:rsidRPr="0056705A">
        <w:rPr>
          <w:lang w:val="en-GB"/>
        </w:rPr>
        <w:t>o t t j j j t j</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j g g j j j g </w:t>
      </w:r>
      <w:r>
        <w:rPr>
          <w:lang w:val="en-GB"/>
        </w:rPr>
        <w:t>ö</w:t>
      </w:r>
      <w:r w:rsidRPr="0056705A">
        <w:rPr>
          <w:lang w:val="en-GB"/>
        </w:rPr>
        <w:t>o j g g g j j j</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h g h h g h g </w:t>
      </w:r>
      <w:r>
        <w:rPr>
          <w:lang w:val="en-GB"/>
        </w:rPr>
        <w:t>ö</w:t>
      </w:r>
      <w:r w:rsidRPr="0056705A">
        <w:rPr>
          <w:lang w:val="en-GB"/>
        </w:rPr>
        <w:t>o g h g g h g h</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j h f d g j g </w:t>
      </w:r>
      <w:r>
        <w:rPr>
          <w:lang w:val="en-GB"/>
        </w:rPr>
        <w:t>ö</w:t>
      </w:r>
      <w:r w:rsidRPr="0056705A">
        <w:rPr>
          <w:lang w:val="en-GB"/>
        </w:rPr>
        <w:t>o j f j d f j j</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z n z z n z n </w:t>
      </w:r>
      <w:r>
        <w:rPr>
          <w:lang w:val="en-GB"/>
        </w:rPr>
        <w:t>ö</w:t>
      </w:r>
      <w:r w:rsidRPr="0056705A">
        <w:rPr>
          <w:lang w:val="en-GB"/>
        </w:rPr>
        <w:t xml:space="preserve">o z z n z n n z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z k o m u n z öo z z m z o z z</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 l v l # l # </w:t>
      </w:r>
      <w:r>
        <w:rPr>
          <w:lang w:val="en-GB"/>
        </w:rPr>
        <w:t>ö</w:t>
      </w:r>
      <w:r w:rsidRPr="0056705A">
        <w:rPr>
          <w:lang w:val="en-GB"/>
        </w:rPr>
        <w:t>o v # l v # l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 b k l e i g </w:t>
      </w:r>
      <w:r>
        <w:rPr>
          <w:lang w:val="en-GB"/>
        </w:rPr>
        <w:t>ö</w:t>
      </w:r>
      <w:r w:rsidRPr="0056705A">
        <w:rPr>
          <w:lang w:val="en-GB"/>
        </w:rPr>
        <w:t xml:space="preserve">o o p </w:t>
      </w:r>
      <w:r w:rsidR="000D291B">
        <w:rPr>
          <w:lang w:val="en-GB"/>
        </w:rPr>
        <w:t>s</w:t>
      </w:r>
      <w:r w:rsidRPr="0056705A">
        <w:rPr>
          <w:lang w:val="en-GB"/>
        </w:rPr>
        <w:t xml:space="preserve"> d m u r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467A9D" w:rsidRDefault="000D29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t</w:t>
      </w:r>
      <w:r w:rsidR="00AF0333" w:rsidRPr="002678CA">
        <w:rPr>
          <w:lang w:val="en-GB"/>
        </w:rPr>
        <w:t xml:space="preserve"> c f n v w h öo j z # p l v z</w:t>
      </w:r>
    </w:p>
    <w:p w:rsidR="003E51DD" w:rsidRPr="002678CA" w:rsidRDefault="00467A9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br w:type="page"/>
      </w:r>
      <w:r>
        <w:rPr>
          <w:lang w:val="en-GB"/>
        </w:rPr>
        <w:lastRenderedPageBreak/>
        <w:t xml:space="preserve">  </w:t>
      </w:r>
      <w:r w:rsidR="00AF0333" w:rsidRPr="002678CA">
        <w:rPr>
          <w:lang w:val="en-GB"/>
        </w:rPr>
        <w:t xml:space="preserve">                             14</w:t>
      </w:r>
    </w:p>
    <w:p w:rsidR="003E51DD" w:rsidRPr="002678C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2678CA">
        <w:rPr>
          <w:lang w:val="en-GB"/>
        </w:rPr>
        <w:t>h j z #</w:t>
      </w:r>
    </w:p>
    <w:p w:rsidR="003E51DD" w:rsidRPr="002678C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720308"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ja jas </w:t>
      </w:r>
      <w:r w:rsidR="00467A9D">
        <w:t xml:space="preserve">jaar </w:t>
      </w:r>
      <w:r>
        <w:t xml:space="preserve">öo </w:t>
      </w:r>
      <w:r w:rsidR="00F76E77">
        <w:t>jou</w:t>
      </w:r>
      <w:r w:rsidR="000948B8">
        <w:t xml:space="preserve"> sjaal</w:t>
      </w:r>
      <w:r w:rsidR="009A0F60">
        <w:t xml:space="preserve"> snoepje</w:t>
      </w:r>
    </w:p>
    <w:p w:rsidR="00720308" w:rsidRDefault="00720308">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024FC" w:rsidRDefault="00192ED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hal hap</w:t>
      </w:r>
      <w:r w:rsidR="001F55A3">
        <w:t xml:space="preserve"> ha</w:t>
      </w:r>
      <w:r w:rsidR="00B25CEA">
        <w:t>ar</w:t>
      </w:r>
      <w:r w:rsidR="001F55A3">
        <w:t xml:space="preserve"> </w:t>
      </w:r>
      <w:r w:rsidR="001024FC">
        <w:t>öo</w:t>
      </w:r>
      <w:r w:rsidR="00720308">
        <w:t xml:space="preserve"> </w:t>
      </w:r>
      <w:r w:rsidR="001F55A3">
        <w:t xml:space="preserve">heb </w:t>
      </w:r>
      <w:r w:rsidR="001024FC">
        <w:t>hem het heet</w:t>
      </w:r>
      <w:r w:rsidR="00AF0333">
        <w:t xml:space="preserve"> </w:t>
      </w:r>
    </w:p>
    <w:p w:rsidR="001024FC" w:rsidRDefault="001024F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B25CE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zal zak </w:t>
      </w:r>
      <w:r w:rsidR="008B380D">
        <w:t xml:space="preserve">zie zag </w:t>
      </w:r>
      <w:r>
        <w:t>öo</w:t>
      </w:r>
      <w:r w:rsidR="008B380D">
        <w:t xml:space="preserve"> ze zeg deze</w:t>
      </w:r>
      <w:r>
        <w:t xml:space="preserve">  </w:t>
      </w:r>
    </w:p>
    <w:p w:rsidR="00B25CEA" w:rsidRDefault="00B25CE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B25CEA" w:rsidRDefault="00B25CE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bij blij jij öo hij zij ijs mijn </w:t>
      </w:r>
    </w:p>
    <w:p w:rsidR="00B25CEA" w:rsidRDefault="00B25CE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B7BBF" w:rsidRDefault="005B7BB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huur huis juni öo juli jullie </w:t>
      </w:r>
    </w:p>
    <w:p w:rsidR="00F40C66" w:rsidRDefault="00F40C6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570CF" w:rsidRDefault="009570CF" w:rsidP="009570C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 xml:space="preserve">zeep zo hand öo hond zon zomer </w:t>
      </w:r>
    </w:p>
    <w:p w:rsidR="009570CF" w:rsidRDefault="009570C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1 2 3 5 9 öo 11 12 312</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zwaar </w:t>
      </w:r>
      <w:r w:rsidR="001C54BB">
        <w:t xml:space="preserve">zijn jong öo </w:t>
      </w:r>
      <w:r w:rsidR="00D77E47">
        <w:t>hulp helpen</w:t>
      </w:r>
      <w:r w:rsidR="001C54BB">
        <w:t xml:space="preserve"> </w:t>
      </w:r>
      <w:r>
        <w:t xml:space="preserve">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A51AD" w:rsidRDefault="000D29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hier </w:t>
      </w:r>
      <w:r w:rsidR="006818A2">
        <w:t>z</w:t>
      </w:r>
      <w:r w:rsidR="00D77E47">
        <w:t>oek</w:t>
      </w:r>
      <w:r w:rsidR="006818A2">
        <w:t xml:space="preserve"> </w:t>
      </w:r>
      <w:r>
        <w:t xml:space="preserve">jarig </w:t>
      </w:r>
      <w:r w:rsidR="006818A2">
        <w:t xml:space="preserve">öo hoofd </w:t>
      </w:r>
      <w:r w:rsidR="008E1281">
        <w:t xml:space="preserve">zitten </w:t>
      </w:r>
      <w:r>
        <w:t xml:space="preserve"> </w:t>
      </w:r>
    </w:p>
    <w:p w:rsidR="00AA51AD" w:rsidRDefault="00AA51A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C72D37" w:rsidRDefault="00C72D3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hoe wij </w:t>
      </w:r>
      <w:r w:rsidR="003B7EA1">
        <w:t xml:space="preserve">krijg </w:t>
      </w:r>
      <w:r>
        <w:t>öo kijk</w:t>
      </w:r>
      <w:r w:rsidR="003B7EA1">
        <w:t>en</w:t>
      </w:r>
      <w:r>
        <w:t xml:space="preserve"> </w:t>
      </w:r>
      <w:r w:rsidR="003B7EA1">
        <w:t xml:space="preserve">tijd </w:t>
      </w:r>
      <w:r>
        <w:t>vrij</w:t>
      </w:r>
    </w:p>
    <w:p w:rsidR="00C0687A" w:rsidRDefault="00C0687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bookmarkStart w:id="2" w:name="OLE_LINK3"/>
      <w:bookmarkStart w:id="3" w:name="OLE_LINK4"/>
      <w:r>
        <w:t>25 19 15 39 öo 51 92 352</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C0687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zoet zuur zout öo </w:t>
      </w:r>
      <w:r>
        <w:lastRenderedPageBreak/>
        <w:t>jongens meisjes</w:t>
      </w:r>
    </w:p>
    <w:bookmarkEnd w:id="2"/>
    <w:bookmarkEnd w:id="3"/>
    <w:p w:rsidR="003E51DD" w:rsidRDefault="00C0687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lastRenderedPageBreak/>
        <w:t xml:space="preserve">                             15</w:t>
      </w:r>
    </w:p>
    <w:p w:rsidR="003B7EA1" w:rsidRDefault="003B7EA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 j z #</w:t>
      </w:r>
    </w:p>
    <w:p w:rsidR="003B7EA1" w:rsidRDefault="003B7EA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B7EA1" w:rsidRDefault="00CE7F9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Lach licht zich öo </w:t>
      </w:r>
      <w:r w:rsidR="00093964">
        <w:t>nacht gekocht</w:t>
      </w:r>
    </w:p>
    <w:p w:rsidR="00093964" w:rsidRDefault="0009396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85BB1" w:rsidRDefault="004C606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z</w:t>
      </w:r>
      <w:r w:rsidR="00685BB1">
        <w:t xml:space="preserve">it </w:t>
      </w:r>
      <w:r>
        <w:t xml:space="preserve">bijzonder öo </w:t>
      </w:r>
      <w:r w:rsidR="00BB2453">
        <w:t xml:space="preserve">half wijzen </w:t>
      </w:r>
      <w:r>
        <w:t>onze</w:t>
      </w:r>
    </w:p>
    <w:p w:rsidR="004C6069" w:rsidRDefault="004C606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4C6069" w:rsidRDefault="004C606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schaap</w:t>
      </w:r>
      <w:r w:rsidR="00E77402">
        <w:t xml:space="preserve"> scheef öo schoen scho</w:t>
      </w:r>
      <w:r w:rsidR="00F32687">
        <w:t>o</w:t>
      </w:r>
      <w:r w:rsidR="00E77402">
        <w:t>l</w:t>
      </w:r>
      <w:r>
        <w:t xml:space="preserve"> </w:t>
      </w:r>
    </w:p>
    <w:p w:rsidR="00F32687" w:rsidRDefault="00F32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D03DD" w:rsidRDefault="006D03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10 27 37 73 öo 56 94 162</w:t>
      </w:r>
    </w:p>
    <w:p w:rsidR="006D03DD" w:rsidRDefault="006D03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D03DD" w:rsidRDefault="00EC61A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95 59 64 46 öo </w:t>
      </w:r>
      <w:r w:rsidR="00B57E32">
        <w:t>60 48 400</w:t>
      </w:r>
    </w:p>
    <w:p w:rsidR="00B57E32" w:rsidRDefault="00B57E3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1</w:t>
      </w:r>
      <w:r w:rsidR="00D17312">
        <w:t>3</w:t>
      </w:r>
      <w:r>
        <w:t>5 246 3</w:t>
      </w:r>
      <w:r w:rsidR="00D17312">
        <w:t>9</w:t>
      </w:r>
      <w:r>
        <w:t>7 öo 4</w:t>
      </w:r>
      <w:r w:rsidR="00D17312">
        <w:t>6</w:t>
      </w:r>
      <w:r>
        <w:t>8 5</w:t>
      </w:r>
      <w:r w:rsidR="00D17312">
        <w:t>7</w:t>
      </w:r>
      <w:r>
        <w:t xml:space="preserve">9 </w:t>
      </w:r>
      <w:r w:rsidR="00D17312">
        <w:t>680</w:t>
      </w:r>
    </w:p>
    <w:p w:rsidR="00D17312" w:rsidRDefault="00D1731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D17312" w:rsidRDefault="002B2939">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802 913 </w:t>
      </w:r>
      <w:r w:rsidR="00BE7BCD">
        <w:t>846 öo 648 4089  907</w:t>
      </w:r>
    </w:p>
    <w:p w:rsidR="00657C83" w:rsidRDefault="00657C8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C6E1C" w:rsidRDefault="00657C8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rechts </w:t>
      </w:r>
      <w:r w:rsidR="00AD7530">
        <w:t>p</w:t>
      </w:r>
      <w:r w:rsidR="001A4E61">
        <w:t xml:space="preserve">ijn thee </w:t>
      </w:r>
      <w:r w:rsidR="005960A1">
        <w:t xml:space="preserve">öo </w:t>
      </w:r>
      <w:r w:rsidR="00C82086">
        <w:t xml:space="preserve">thuis </w:t>
      </w:r>
      <w:r w:rsidR="00EC6E1C">
        <w:t>wachten</w:t>
      </w:r>
      <w:r w:rsidR="00C82086">
        <w:t xml:space="preserve"> </w:t>
      </w:r>
    </w:p>
    <w:p w:rsidR="00EC6E1C" w:rsidRDefault="00EC6E1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D7530" w:rsidRDefault="00EC6E1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misschien </w:t>
      </w:r>
      <w:r w:rsidR="00B82913">
        <w:t>dicht öo</w:t>
      </w:r>
      <w:r w:rsidR="000B01A5">
        <w:t xml:space="preserve"> </w:t>
      </w:r>
      <w:r w:rsidR="00AD7530">
        <w:t>horloge fijn</w:t>
      </w:r>
    </w:p>
    <w:p w:rsidR="00AD7530" w:rsidRDefault="00AD753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2C2684" w:rsidRDefault="00AD753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schoon moeilijk öo </w:t>
      </w:r>
      <w:r w:rsidR="002C2684">
        <w:t>gewicht</w:t>
      </w:r>
      <w:r w:rsidR="00937C33">
        <w:t xml:space="preserve"> zacht</w:t>
      </w:r>
      <w:r w:rsidR="002C2684">
        <w:t xml:space="preserve"> </w:t>
      </w:r>
    </w:p>
    <w:p w:rsidR="002C2684" w:rsidRDefault="002C268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37C33" w:rsidRDefault="003C1FC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gezicht </w:t>
      </w:r>
      <w:r w:rsidR="002C2684">
        <w:t>gordijn</w:t>
      </w:r>
      <w:r w:rsidR="00B82913">
        <w:t xml:space="preserve"> </w:t>
      </w:r>
      <w:r>
        <w:t xml:space="preserve">öo schrijven </w:t>
      </w:r>
      <w:r w:rsidR="00160A15">
        <w:t>zes</w:t>
      </w:r>
    </w:p>
    <w:p w:rsidR="00937C33" w:rsidRDefault="00937C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160A15" w:rsidRDefault="00133C0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verschil</w:t>
      </w:r>
      <w:r w:rsidR="002D4CFA">
        <w:t xml:space="preserve"> zwart öo hetzelfde zin</w:t>
      </w:r>
    </w:p>
    <w:p w:rsidR="003E51DD" w:rsidRDefault="00160A1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lastRenderedPageBreak/>
        <w:t xml:space="preserve">                              16</w:t>
      </w:r>
    </w:p>
    <w:p w:rsidR="00160A15" w:rsidRDefault="00160A1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 j z #</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wij hebben in öo de zomer vakantie</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die jas kost öo zeker 80 euro</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2D4CFA" w:rsidRDefault="002D4CF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jan draagt altijd öo een zonnebril </w:t>
      </w:r>
    </w:p>
    <w:p w:rsidR="002D4CFA" w:rsidRDefault="002D4CF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is johan echt öo op 27 juli jarig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F828EF" w:rsidRDefault="00F828E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zij wonen op öo huisnummer 137</w:t>
      </w:r>
    </w:p>
    <w:p w:rsidR="00F828EF" w:rsidRDefault="00F828EF">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die meisjes öo kijken altijd blij</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5664F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wil jij koffie öo of thee drinken</w:t>
      </w:r>
    </w:p>
    <w:p w:rsidR="005664F6" w:rsidRDefault="005664F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77E4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zij gaat zondag öo </w:t>
      </w:r>
      <w:smartTag w:uri="urn:schemas-microsoft-com:office:smarttags" w:element="metricconverter">
        <w:smartTagPr>
          <w:attr w:name="ProductID" w:val="16 km"/>
        </w:smartTagPr>
        <w:r>
          <w:t>16 km</w:t>
        </w:r>
      </w:smartTag>
      <w:r>
        <w:t xml:space="preserve"> wandelen</w:t>
      </w:r>
    </w:p>
    <w:p w:rsidR="00A77E44" w:rsidRDefault="00A77E4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heb jij zijn öo zoon nog gezien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34387" w:rsidRDefault="006343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hij gaf haar öo een mooi cadeautje </w:t>
      </w:r>
    </w:p>
    <w:p w:rsidR="00634387" w:rsidRDefault="006343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841066" w:rsidRDefault="0084106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pauze duurt öo 15 minuten</w:t>
      </w:r>
    </w:p>
    <w:p w:rsidR="00841066" w:rsidRDefault="0084106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9F4497" w:rsidRDefault="009F449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i</w:t>
      </w:r>
      <w:r w:rsidR="00841066">
        <w:t>k</w:t>
      </w:r>
      <w:r>
        <w:t xml:space="preserve"> luister </w:t>
      </w:r>
      <w:r w:rsidR="00841066">
        <w:t xml:space="preserve">naar </w:t>
      </w:r>
      <w:r>
        <w:t xml:space="preserve">öo </w:t>
      </w:r>
      <w:r w:rsidR="00841066">
        <w:t xml:space="preserve">rustige </w:t>
      </w:r>
      <w:r>
        <w:t>muziek</w:t>
      </w:r>
    </w:p>
    <w:p w:rsidR="009F4497" w:rsidRDefault="009F449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                              1</w:t>
      </w:r>
      <w:r w:rsidR="00F828EF">
        <w:t>7</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x y q é</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x y q é q x é öo y é x q y q x</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é é y q x x é öo y q q é y y x</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x z x z x x z öo x z x x z z x</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é y y é y y é öo é y é y y é y</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y n y y y n y öo n n n y n y 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q r q q r r q öo r r q r r q r</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y k o m x u y öo n y z x y n x</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q l é p q v q öo é r q q p q r</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a b k l e i</w:t>
      </w:r>
      <w:r w:rsidRPr="0056705A">
        <w:rPr>
          <w:lang w:val="en-GB"/>
        </w:rPr>
        <w:t xml:space="preserve"> g </w:t>
      </w:r>
      <w:r>
        <w:rPr>
          <w:lang w:val="en-GB"/>
        </w:rPr>
        <w:t>ö</w:t>
      </w:r>
      <w:r w:rsidRPr="0056705A">
        <w:rPr>
          <w:lang w:val="en-GB"/>
        </w:rPr>
        <w:t xml:space="preserve">o </w:t>
      </w:r>
      <w:r>
        <w:rPr>
          <w:lang w:val="en-GB"/>
        </w:rPr>
        <w:t xml:space="preserve">o p </w:t>
      </w:r>
      <w:r w:rsidR="000D291B">
        <w:rPr>
          <w:lang w:val="en-GB"/>
        </w:rPr>
        <w:t>s</w:t>
      </w:r>
      <w:r w:rsidRPr="0056705A">
        <w:rPr>
          <w:lang w:val="en-GB"/>
        </w:rPr>
        <w:t xml:space="preserve"> </w:t>
      </w:r>
      <w:r>
        <w:rPr>
          <w:lang w:val="en-GB"/>
        </w:rPr>
        <w:t>d</w:t>
      </w:r>
      <w:r w:rsidRPr="0056705A">
        <w:rPr>
          <w:lang w:val="en-GB"/>
        </w:rPr>
        <w:t xml:space="preserve"> m </w:t>
      </w:r>
      <w:r>
        <w:rPr>
          <w:lang w:val="en-GB"/>
        </w:rPr>
        <w:t>u</w:t>
      </w:r>
      <w:r w:rsidRPr="0056705A">
        <w:rPr>
          <w:lang w:val="en-GB"/>
        </w:rPr>
        <w:t xml:space="preserve"> </w:t>
      </w:r>
      <w:r>
        <w:rPr>
          <w:lang w:val="en-GB"/>
        </w:rPr>
        <w:t>r</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0D29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t</w:t>
      </w:r>
      <w:r w:rsidR="00AF0333">
        <w:rPr>
          <w:lang w:val="en-GB"/>
        </w:rPr>
        <w:t xml:space="preserve"> c f</w:t>
      </w:r>
      <w:r w:rsidR="00AF0333" w:rsidRPr="0056705A">
        <w:rPr>
          <w:lang w:val="en-GB"/>
        </w:rPr>
        <w:t xml:space="preserve"> n </w:t>
      </w:r>
      <w:r w:rsidR="00AF0333">
        <w:rPr>
          <w:lang w:val="en-GB"/>
        </w:rPr>
        <w:t>v</w:t>
      </w:r>
      <w:r w:rsidR="00AF0333" w:rsidRPr="0056705A">
        <w:rPr>
          <w:lang w:val="en-GB"/>
        </w:rPr>
        <w:t xml:space="preserve"> w </w:t>
      </w:r>
      <w:r w:rsidR="00AF0333">
        <w:rPr>
          <w:lang w:val="en-GB"/>
        </w:rPr>
        <w:t>h</w:t>
      </w:r>
      <w:r w:rsidR="00AF0333" w:rsidRPr="0056705A">
        <w:rPr>
          <w:lang w:val="en-GB"/>
        </w:rPr>
        <w:t xml:space="preserve"> </w:t>
      </w:r>
      <w:r w:rsidR="00AF0333">
        <w:rPr>
          <w:lang w:val="en-GB"/>
        </w:rPr>
        <w:t>ö</w:t>
      </w:r>
      <w:r w:rsidR="00AF0333" w:rsidRPr="0056705A">
        <w:rPr>
          <w:lang w:val="en-GB"/>
        </w:rPr>
        <w:t xml:space="preserve">o </w:t>
      </w:r>
      <w:r w:rsidR="00AF0333">
        <w:rPr>
          <w:lang w:val="en-GB"/>
        </w:rPr>
        <w:t>j</w:t>
      </w:r>
      <w:r w:rsidR="00AF0333" w:rsidRPr="0056705A">
        <w:rPr>
          <w:lang w:val="en-GB"/>
        </w:rPr>
        <w:t xml:space="preserve"> z # x y q é</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a b f p q g j </w:t>
      </w:r>
      <w:r>
        <w:rPr>
          <w:lang w:val="en-GB"/>
        </w:rPr>
        <w:t>ö</w:t>
      </w:r>
      <w:r w:rsidRPr="0056705A">
        <w:rPr>
          <w:lang w:val="en-GB"/>
        </w:rPr>
        <w:t>o t s i x w # é</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x e d n q g x </w:t>
      </w:r>
      <w:r>
        <w:rPr>
          <w:lang w:val="en-GB"/>
        </w:rPr>
        <w:t>ö</w:t>
      </w:r>
      <w:r w:rsidRPr="0056705A">
        <w:rPr>
          <w:lang w:val="en-GB"/>
        </w:rPr>
        <w:t>o w s t é z n y</w:t>
      </w: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br w:type="page"/>
      </w:r>
      <w:r w:rsidRPr="0056705A">
        <w:rPr>
          <w:lang w:val="en-GB"/>
        </w:rPr>
        <w:lastRenderedPageBreak/>
        <w:t xml:space="preserve">                              1</w:t>
      </w:r>
      <w:r w:rsidR="00F828EF">
        <w:rPr>
          <w:lang w:val="en-GB"/>
        </w:rPr>
        <w:t>8</w:t>
      </w: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x y q é</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alex logé aqua </w:t>
      </w:r>
      <w:r>
        <w:rPr>
          <w:lang w:val="en-GB"/>
        </w:rPr>
        <w:t>ö</w:t>
      </w:r>
      <w:r w:rsidRPr="0056705A">
        <w:rPr>
          <w:lang w:val="en-GB"/>
        </w:rPr>
        <w:t>o type mixer één</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exact symbool </w:t>
      </w:r>
      <w:r>
        <w:rPr>
          <w:lang w:val="en-GB"/>
        </w:rPr>
        <w:t>ö</w:t>
      </w:r>
      <w:r w:rsidRPr="0056705A">
        <w:rPr>
          <w:lang w:val="en-GB"/>
        </w:rPr>
        <w:t>o café cyclus rené</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examen </w:t>
      </w:r>
      <w:r w:rsidR="00087EB1">
        <w:rPr>
          <w:lang w:val="en-GB"/>
        </w:rPr>
        <w:t>psycholoog</w:t>
      </w:r>
      <w:r w:rsidRPr="0056705A">
        <w:rPr>
          <w:lang w:val="en-GB"/>
        </w:rPr>
        <w:t xml:space="preserve"> </w:t>
      </w:r>
      <w:r>
        <w:rPr>
          <w:lang w:val="en-GB"/>
        </w:rPr>
        <w:t>ö</w:t>
      </w:r>
      <w:r w:rsidRPr="0056705A">
        <w:rPr>
          <w:lang w:val="en-GB"/>
        </w:rPr>
        <w:t xml:space="preserve">o josé </w:t>
      </w:r>
      <w:smartTag w:uri="urn:schemas-microsoft-com:office:smarttags" w:element="place">
        <w:smartTag w:uri="urn:schemas-microsoft-com:office:smarttags" w:element="City">
          <w:r w:rsidRPr="0056705A">
            <w:rPr>
              <w:lang w:val="en-GB"/>
            </w:rPr>
            <w:t>ajax</w:t>
          </w:r>
        </w:smartTag>
      </w:smartTag>
      <w:r w:rsidRPr="0056705A">
        <w:rPr>
          <w:lang w:val="en-GB"/>
        </w:rPr>
        <w:t xml:space="preserve"> fax</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max </w:t>
      </w:r>
      <w:r w:rsidR="000D291B">
        <w:rPr>
          <w:lang w:val="en-GB"/>
        </w:rPr>
        <w:t xml:space="preserve">feyenoord </w:t>
      </w:r>
      <w:r>
        <w:rPr>
          <w:lang w:val="en-GB"/>
        </w:rPr>
        <w:t>ö</w:t>
      </w:r>
      <w:r w:rsidRPr="0056705A">
        <w:rPr>
          <w:lang w:val="en-GB"/>
        </w:rPr>
        <w:t>o rosé extra luxe</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0D29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 xml:space="preserve">typisch aquarium </w:t>
      </w:r>
      <w:r w:rsidR="00770498">
        <w:rPr>
          <w:lang w:val="en-GB"/>
        </w:rPr>
        <w:t xml:space="preserve">öo frequent </w:t>
      </w:r>
      <w:r>
        <w:rPr>
          <w:lang w:val="en-GB"/>
        </w:rPr>
        <w:t>rex</w:t>
      </w:r>
      <w:r w:rsidR="00AF0333" w:rsidRPr="0056705A">
        <w:rPr>
          <w:lang w:val="en-GB"/>
        </w:rPr>
        <w:t xml:space="preserve">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hypotheek mixen </w:t>
      </w:r>
      <w:r>
        <w:rPr>
          <w:lang w:val="en-GB"/>
        </w:rPr>
        <w:t>ö</w:t>
      </w:r>
      <w:r w:rsidRPr="0056705A">
        <w:rPr>
          <w:lang w:val="en-GB"/>
        </w:rPr>
        <w:t xml:space="preserve">o </w:t>
      </w:r>
      <w:smartTag w:uri="urn:schemas-microsoft-com:office:smarttags" w:element="place">
        <w:smartTag w:uri="urn:schemas-microsoft-com:office:smarttags" w:element="country-region">
          <w:r w:rsidRPr="0056705A">
            <w:rPr>
              <w:lang w:val="en-GB"/>
            </w:rPr>
            <w:t>mexico</w:t>
          </w:r>
        </w:smartTag>
      </w:smartTag>
      <w:r w:rsidRPr="0056705A">
        <w:rPr>
          <w:lang w:val="en-GB"/>
        </w:rPr>
        <w:t xml:space="preserve"> texas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EA4B5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 xml:space="preserve">consequentie </w:t>
      </w:r>
      <w:r w:rsidR="00AF0333" w:rsidRPr="0056705A">
        <w:rPr>
          <w:lang w:val="en-GB"/>
        </w:rPr>
        <w:t xml:space="preserve">taxi </w:t>
      </w:r>
      <w:r>
        <w:rPr>
          <w:lang w:val="en-GB"/>
        </w:rPr>
        <w:t xml:space="preserve">öo </w:t>
      </w:r>
      <w:r w:rsidR="00C81F11">
        <w:rPr>
          <w:lang w:val="en-GB"/>
        </w:rPr>
        <w:t>experiment</w:t>
      </w:r>
      <w:r w:rsidR="00AF0333" w:rsidRPr="0056705A">
        <w:rPr>
          <w:lang w:val="en-GB"/>
        </w:rPr>
        <w:t xml:space="preserve"> </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systeem </w:t>
      </w:r>
      <w:r w:rsidR="004878AD">
        <w:rPr>
          <w:lang w:val="en-GB"/>
        </w:rPr>
        <w:t xml:space="preserve">expres </w:t>
      </w:r>
      <w:r w:rsidRPr="0056705A">
        <w:rPr>
          <w:lang w:val="en-GB"/>
        </w:rPr>
        <w:t xml:space="preserve"> </w:t>
      </w:r>
      <w:r>
        <w:rPr>
          <w:lang w:val="en-GB"/>
        </w:rPr>
        <w:t>ö</w:t>
      </w:r>
      <w:r w:rsidRPr="0056705A">
        <w:rPr>
          <w:lang w:val="en-GB"/>
        </w:rPr>
        <w:t xml:space="preserve">o excuus </w:t>
      </w:r>
      <w:r w:rsidR="004878AD">
        <w:rPr>
          <w:lang w:val="en-GB"/>
        </w:rPr>
        <w:t>coupé</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baby texel ex </w:t>
      </w:r>
      <w:r>
        <w:rPr>
          <w:lang w:val="en-GB"/>
        </w:rPr>
        <w:t>ö</w:t>
      </w:r>
      <w:r w:rsidRPr="0056705A">
        <w:rPr>
          <w:lang w:val="en-GB"/>
        </w:rPr>
        <w:t>o typen complex</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textiel faxen </w:t>
      </w:r>
      <w:r>
        <w:rPr>
          <w:lang w:val="en-GB"/>
        </w:rPr>
        <w:t>ö</w:t>
      </w:r>
      <w:r w:rsidRPr="0056705A">
        <w:rPr>
          <w:lang w:val="en-GB"/>
        </w:rPr>
        <w:t xml:space="preserve">o export </w:t>
      </w:r>
      <w:r w:rsidR="001B0EBF">
        <w:rPr>
          <w:lang w:val="en-GB"/>
        </w:rPr>
        <w:t>sylvia</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t xml:space="preserve">royaal andré </w:t>
      </w:r>
      <w:r>
        <w:rPr>
          <w:lang w:val="en-GB"/>
        </w:rPr>
        <w:t>ö</w:t>
      </w:r>
      <w:r w:rsidRPr="0056705A">
        <w:rPr>
          <w:lang w:val="en-GB"/>
        </w:rPr>
        <w:t>o boxtel luxemburg</w:t>
      </w:r>
    </w:p>
    <w:p w:rsidR="003E51DD" w:rsidRPr="0056705A"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3E51DD" w:rsidRPr="0056705A"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sidRPr="0056705A">
        <w:rPr>
          <w:lang w:val="en-GB"/>
        </w:rPr>
        <w:lastRenderedPageBreak/>
        <w:t xml:space="preserve">harry beatrix </w:t>
      </w:r>
      <w:r>
        <w:rPr>
          <w:lang w:val="en-GB"/>
        </w:rPr>
        <w:t>ö</w:t>
      </w:r>
      <w:r w:rsidRPr="0056705A">
        <w:rPr>
          <w:lang w:val="en-GB"/>
        </w:rPr>
        <w:t>o symfonie boxer</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rsidRPr="00AF0333">
        <w:br w:type="page"/>
      </w:r>
      <w:r w:rsidRPr="00AF0333">
        <w:lastRenderedPageBreak/>
        <w:t xml:space="preserve">                              </w:t>
      </w:r>
      <w:r>
        <w:t>1</w:t>
      </w:r>
      <w:r w:rsidR="001B0EBF">
        <w:t>9</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x y q é</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alex en max öo wonen in luxemburg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harry en lex öo gaan naar het café</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vis zwemt öo in een aqua</w:t>
      </w:r>
      <w:r>
        <w:softHyphen/>
        <w:t>rium</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ik kijk naar een öo quiz op de tv</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josé en de baby öo bellen een taxi</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5E6045">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willem alexander</w:t>
      </w:r>
      <w:r w:rsidR="00AF0333">
        <w:t xml:space="preserve"> öo</w:t>
      </w:r>
      <w:r>
        <w:t xml:space="preserve"> is onze koning</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typiste typt öo een lange brief</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zij stuurt een öo fax naar texas</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emmy moet morgen öo examen doen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onze logé blijft öo wel drie weken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rené biedt mij öo zijn excuses aan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ik zit in de öo coupé van de trein</w:t>
      </w:r>
    </w:p>
    <w:p w:rsidR="003E51DD" w:rsidRDefault="00AF033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br w:type="page"/>
      </w:r>
      <w:r w:rsidR="00EE5E6C">
        <w:lastRenderedPageBreak/>
        <w:t xml:space="preserve"> </w:t>
      </w:r>
      <w:r>
        <w:t xml:space="preserve">                            </w:t>
      </w:r>
      <w:r w:rsidR="00EE5E6C">
        <w:t>20</w:t>
      </w:r>
    </w:p>
    <w:p w:rsidR="003E51DD"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oost, west, öo thuis best.</w:t>
      </w: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uit het oog, öo uit het hart.</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jong geleerd öo is oud gedaan.</w:t>
      </w: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aan de bel öo trekken.</w:t>
      </w: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A3143" w:rsidRDefault="006A314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een oogje in öo het zeil houden.</w:t>
      </w:r>
    </w:p>
    <w:p w:rsidR="006A3143" w:rsidRDefault="006A314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EE5E6C" w:rsidRDefault="00EE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met iemand öo in zee gaan.</w:t>
      </w:r>
    </w:p>
    <w:p w:rsidR="005E6986" w:rsidRDefault="005E698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5E6986" w:rsidRDefault="005E698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lastRenderedPageBreak/>
        <w:t>dat gaat van een öo leien dakje.</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06301B" w:rsidRDefault="0006301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dat is zijn lust öo en zijn leven.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BE7242" w:rsidRDefault="00BE7242" w:rsidP="00BE724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r>
        <w:rPr>
          <w:lang w:val="en-GB"/>
        </w:rPr>
        <w:t>de hond in de öo pot vinden.</w:t>
      </w:r>
    </w:p>
    <w:p w:rsidR="00BE7242" w:rsidRDefault="00BE7242">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6A3143" w:rsidRDefault="006A314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kat uit de öo boom kijken.</w:t>
      </w:r>
    </w:p>
    <w:p w:rsidR="006A3143" w:rsidRDefault="006A3143">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A55E76" w:rsidRDefault="00A55E76">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de handen uit öo de mouwen steken.</w:t>
      </w:r>
    </w:p>
    <w:p w:rsidR="003E51DD" w:rsidRDefault="003E51D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p>
    <w:p w:rsidR="003E51DD" w:rsidRDefault="001A274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pPr>
      <w:r>
        <w:t xml:space="preserve">de spijker op </w:t>
      </w:r>
      <w:r w:rsidR="00B0587B">
        <w:t xml:space="preserve">öo </w:t>
      </w:r>
      <w:r>
        <w:t>de kop slaan.</w:t>
      </w:r>
    </w:p>
    <w:p w:rsidR="0012548A" w:rsidRDefault="0012548A">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p w:rsidR="0012548A" w:rsidRDefault="00AB5E3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bookmarkStart w:id="4" w:name="_GoBack"/>
      <w:bookmarkEnd w:id="4"/>
      <w:r>
        <w:rPr>
          <w:lang w:val="en-GB"/>
        </w:rPr>
        <w:lastRenderedPageBreak/>
        <w:t>h</w:t>
      </w:r>
      <w:r w:rsidR="0012548A">
        <w:rPr>
          <w:lang w:val="en-GB"/>
        </w:rPr>
        <w:t>ij is er öo kind aan huis.</w:t>
      </w:r>
    </w:p>
    <w:bookmarkEnd w:id="0"/>
    <w:bookmarkEnd w:id="1"/>
    <w:p w:rsidR="007170ED" w:rsidRDefault="007170E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s>
        <w:rPr>
          <w:lang w:val="en-GB"/>
        </w:rPr>
      </w:pPr>
    </w:p>
    <w:sectPr w:rsidR="007170ED" w:rsidSect="00B7216D">
      <w:endnotePr>
        <w:numFmt w:val="decimal"/>
      </w:endnotePr>
      <w:pgSz w:w="5760" w:h="6960"/>
      <w:pgMar w:top="238" w:right="2140" w:bottom="1520" w:left="1140" w:header="238" w:footer="238" w:gutter="0"/>
      <w:pgNumType w:start="1"/>
      <w:cols w:space="708"/>
      <w:noEndnote/>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860" w:rsidRDefault="00D06860">
      <w:pPr>
        <w:spacing w:line="20" w:lineRule="exact"/>
      </w:pPr>
    </w:p>
  </w:endnote>
  <w:endnote w:type="continuationSeparator" w:id="0">
    <w:p w:rsidR="00D06860" w:rsidRDefault="00D06860">
      <w:r>
        <w:t xml:space="preserve"> </w:t>
      </w:r>
    </w:p>
  </w:endnote>
  <w:endnote w:type="continuationNotice" w:id="1">
    <w:p w:rsidR="00D06860" w:rsidRDefault="00D0686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860" w:rsidRDefault="00D06860">
      <w:r>
        <w:separator/>
      </w:r>
    </w:p>
  </w:footnote>
  <w:footnote w:type="continuationSeparator" w:id="0">
    <w:p w:rsidR="00D06860" w:rsidRDefault="00D06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7"/>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97"/>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3074"/>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05A"/>
    <w:rsid w:val="0000339D"/>
    <w:rsid w:val="000102CE"/>
    <w:rsid w:val="00014434"/>
    <w:rsid w:val="000149B5"/>
    <w:rsid w:val="000271CB"/>
    <w:rsid w:val="000375E8"/>
    <w:rsid w:val="00047707"/>
    <w:rsid w:val="000616B9"/>
    <w:rsid w:val="0006301B"/>
    <w:rsid w:val="00073A29"/>
    <w:rsid w:val="0007498B"/>
    <w:rsid w:val="000874BB"/>
    <w:rsid w:val="00087EB1"/>
    <w:rsid w:val="00090B91"/>
    <w:rsid w:val="00092DC2"/>
    <w:rsid w:val="00093964"/>
    <w:rsid w:val="000948B8"/>
    <w:rsid w:val="000B01A5"/>
    <w:rsid w:val="000B7A41"/>
    <w:rsid w:val="000C53B7"/>
    <w:rsid w:val="000D291B"/>
    <w:rsid w:val="000F5438"/>
    <w:rsid w:val="000F5878"/>
    <w:rsid w:val="001024FC"/>
    <w:rsid w:val="00110191"/>
    <w:rsid w:val="00112C9F"/>
    <w:rsid w:val="00116EE4"/>
    <w:rsid w:val="00124192"/>
    <w:rsid w:val="0012548A"/>
    <w:rsid w:val="00130D72"/>
    <w:rsid w:val="001315CC"/>
    <w:rsid w:val="001325A5"/>
    <w:rsid w:val="00133C02"/>
    <w:rsid w:val="001432ED"/>
    <w:rsid w:val="00145F30"/>
    <w:rsid w:val="00160A15"/>
    <w:rsid w:val="00161F59"/>
    <w:rsid w:val="00162AEC"/>
    <w:rsid w:val="00165B6A"/>
    <w:rsid w:val="00186585"/>
    <w:rsid w:val="00192ED5"/>
    <w:rsid w:val="0019640E"/>
    <w:rsid w:val="001A2741"/>
    <w:rsid w:val="001A42C4"/>
    <w:rsid w:val="001A4E61"/>
    <w:rsid w:val="001B0EBF"/>
    <w:rsid w:val="001B6CB5"/>
    <w:rsid w:val="001C54BB"/>
    <w:rsid w:val="001D12E9"/>
    <w:rsid w:val="001E32E2"/>
    <w:rsid w:val="001F39F9"/>
    <w:rsid w:val="001F55A3"/>
    <w:rsid w:val="00200039"/>
    <w:rsid w:val="00201A19"/>
    <w:rsid w:val="00203637"/>
    <w:rsid w:val="00217D1D"/>
    <w:rsid w:val="002273C7"/>
    <w:rsid w:val="002277FF"/>
    <w:rsid w:val="00232210"/>
    <w:rsid w:val="002678CA"/>
    <w:rsid w:val="002737B5"/>
    <w:rsid w:val="00283D1C"/>
    <w:rsid w:val="00285004"/>
    <w:rsid w:val="002969B0"/>
    <w:rsid w:val="002A1DB0"/>
    <w:rsid w:val="002A5172"/>
    <w:rsid w:val="002B043C"/>
    <w:rsid w:val="002B2939"/>
    <w:rsid w:val="002B3B00"/>
    <w:rsid w:val="002C2684"/>
    <w:rsid w:val="002C3F15"/>
    <w:rsid w:val="002D02B5"/>
    <w:rsid w:val="002D4CFA"/>
    <w:rsid w:val="002E1AB0"/>
    <w:rsid w:val="002E728C"/>
    <w:rsid w:val="002F2971"/>
    <w:rsid w:val="002F5D34"/>
    <w:rsid w:val="00314B12"/>
    <w:rsid w:val="003205B8"/>
    <w:rsid w:val="00332893"/>
    <w:rsid w:val="00341D1A"/>
    <w:rsid w:val="0034733C"/>
    <w:rsid w:val="00357085"/>
    <w:rsid w:val="003807CA"/>
    <w:rsid w:val="00385CD8"/>
    <w:rsid w:val="0039188C"/>
    <w:rsid w:val="003927E2"/>
    <w:rsid w:val="00396FAE"/>
    <w:rsid w:val="003A7920"/>
    <w:rsid w:val="003B7EA1"/>
    <w:rsid w:val="003C1FCF"/>
    <w:rsid w:val="003D2A0A"/>
    <w:rsid w:val="003D5F5B"/>
    <w:rsid w:val="003E15C1"/>
    <w:rsid w:val="003E228D"/>
    <w:rsid w:val="003E51DD"/>
    <w:rsid w:val="003E6FD2"/>
    <w:rsid w:val="003F4CE9"/>
    <w:rsid w:val="00426A3F"/>
    <w:rsid w:val="004309AA"/>
    <w:rsid w:val="00430D36"/>
    <w:rsid w:val="00442A60"/>
    <w:rsid w:val="00447E16"/>
    <w:rsid w:val="00467A9D"/>
    <w:rsid w:val="0047240E"/>
    <w:rsid w:val="004740C9"/>
    <w:rsid w:val="004850B9"/>
    <w:rsid w:val="004878AD"/>
    <w:rsid w:val="0049163F"/>
    <w:rsid w:val="0049251D"/>
    <w:rsid w:val="0049278E"/>
    <w:rsid w:val="004A02F2"/>
    <w:rsid w:val="004C0026"/>
    <w:rsid w:val="004C2CAC"/>
    <w:rsid w:val="004C6069"/>
    <w:rsid w:val="004C7C75"/>
    <w:rsid w:val="004D4D9C"/>
    <w:rsid w:val="004D7727"/>
    <w:rsid w:val="004E5840"/>
    <w:rsid w:val="004F3A52"/>
    <w:rsid w:val="00505131"/>
    <w:rsid w:val="00506286"/>
    <w:rsid w:val="00510305"/>
    <w:rsid w:val="0051402A"/>
    <w:rsid w:val="005153D9"/>
    <w:rsid w:val="0053243F"/>
    <w:rsid w:val="00543C1B"/>
    <w:rsid w:val="0055128D"/>
    <w:rsid w:val="00557F79"/>
    <w:rsid w:val="005664F6"/>
    <w:rsid w:val="0056705A"/>
    <w:rsid w:val="00587819"/>
    <w:rsid w:val="00591034"/>
    <w:rsid w:val="00593EA4"/>
    <w:rsid w:val="005960A1"/>
    <w:rsid w:val="005971D2"/>
    <w:rsid w:val="005B7BBF"/>
    <w:rsid w:val="005C556E"/>
    <w:rsid w:val="005C7656"/>
    <w:rsid w:val="005D0A3B"/>
    <w:rsid w:val="005E37DF"/>
    <w:rsid w:val="005E6045"/>
    <w:rsid w:val="005E6986"/>
    <w:rsid w:val="005E6F2B"/>
    <w:rsid w:val="005F3351"/>
    <w:rsid w:val="005F59F3"/>
    <w:rsid w:val="006010F0"/>
    <w:rsid w:val="00601663"/>
    <w:rsid w:val="00611AA8"/>
    <w:rsid w:val="00630FB2"/>
    <w:rsid w:val="00634387"/>
    <w:rsid w:val="00635A7F"/>
    <w:rsid w:val="00635D57"/>
    <w:rsid w:val="00636480"/>
    <w:rsid w:val="00640ACF"/>
    <w:rsid w:val="00642E38"/>
    <w:rsid w:val="006441A5"/>
    <w:rsid w:val="00657C83"/>
    <w:rsid w:val="0066177F"/>
    <w:rsid w:val="006818A2"/>
    <w:rsid w:val="00681DEF"/>
    <w:rsid w:val="0068465B"/>
    <w:rsid w:val="00685BB1"/>
    <w:rsid w:val="00693B67"/>
    <w:rsid w:val="006A1208"/>
    <w:rsid w:val="006A3143"/>
    <w:rsid w:val="006A5211"/>
    <w:rsid w:val="006B027C"/>
    <w:rsid w:val="006B12EF"/>
    <w:rsid w:val="006B752C"/>
    <w:rsid w:val="006C3B7E"/>
    <w:rsid w:val="006D03DD"/>
    <w:rsid w:val="006D0650"/>
    <w:rsid w:val="006D4696"/>
    <w:rsid w:val="006F135B"/>
    <w:rsid w:val="0070260C"/>
    <w:rsid w:val="00711B12"/>
    <w:rsid w:val="007170ED"/>
    <w:rsid w:val="00720308"/>
    <w:rsid w:val="00737EB1"/>
    <w:rsid w:val="00770498"/>
    <w:rsid w:val="007728A1"/>
    <w:rsid w:val="0078346D"/>
    <w:rsid w:val="0078371B"/>
    <w:rsid w:val="00783CD5"/>
    <w:rsid w:val="007935AF"/>
    <w:rsid w:val="0079770D"/>
    <w:rsid w:val="007A0D16"/>
    <w:rsid w:val="007A3E41"/>
    <w:rsid w:val="007B14D3"/>
    <w:rsid w:val="007B40DB"/>
    <w:rsid w:val="007B5749"/>
    <w:rsid w:val="007B7E06"/>
    <w:rsid w:val="007C293E"/>
    <w:rsid w:val="007C3072"/>
    <w:rsid w:val="007C3BCF"/>
    <w:rsid w:val="007C7385"/>
    <w:rsid w:val="007F3B6D"/>
    <w:rsid w:val="008053FC"/>
    <w:rsid w:val="008059AA"/>
    <w:rsid w:val="008108E1"/>
    <w:rsid w:val="00820C0D"/>
    <w:rsid w:val="00824822"/>
    <w:rsid w:val="008249D8"/>
    <w:rsid w:val="00841066"/>
    <w:rsid w:val="00850B37"/>
    <w:rsid w:val="0085108C"/>
    <w:rsid w:val="008536EC"/>
    <w:rsid w:val="00860389"/>
    <w:rsid w:val="00864916"/>
    <w:rsid w:val="00870C52"/>
    <w:rsid w:val="00886259"/>
    <w:rsid w:val="00886482"/>
    <w:rsid w:val="0089731B"/>
    <w:rsid w:val="008A6336"/>
    <w:rsid w:val="008B380D"/>
    <w:rsid w:val="008B7771"/>
    <w:rsid w:val="008E1281"/>
    <w:rsid w:val="008E303A"/>
    <w:rsid w:val="008E3C1E"/>
    <w:rsid w:val="008E7253"/>
    <w:rsid w:val="008E73A8"/>
    <w:rsid w:val="008E74E9"/>
    <w:rsid w:val="009077EE"/>
    <w:rsid w:val="00913D00"/>
    <w:rsid w:val="00931BBB"/>
    <w:rsid w:val="00932023"/>
    <w:rsid w:val="009359F9"/>
    <w:rsid w:val="00937C33"/>
    <w:rsid w:val="009411A6"/>
    <w:rsid w:val="00941B13"/>
    <w:rsid w:val="00956652"/>
    <w:rsid w:val="009570CF"/>
    <w:rsid w:val="00961322"/>
    <w:rsid w:val="00965373"/>
    <w:rsid w:val="00970575"/>
    <w:rsid w:val="009813D5"/>
    <w:rsid w:val="0098463E"/>
    <w:rsid w:val="00987208"/>
    <w:rsid w:val="0099462E"/>
    <w:rsid w:val="009A0F60"/>
    <w:rsid w:val="009A1F87"/>
    <w:rsid w:val="009A3E41"/>
    <w:rsid w:val="009B3BFD"/>
    <w:rsid w:val="009E4326"/>
    <w:rsid w:val="009F271B"/>
    <w:rsid w:val="009F4497"/>
    <w:rsid w:val="009F625A"/>
    <w:rsid w:val="00A05CC3"/>
    <w:rsid w:val="00A13C9F"/>
    <w:rsid w:val="00A16AE9"/>
    <w:rsid w:val="00A25547"/>
    <w:rsid w:val="00A33658"/>
    <w:rsid w:val="00A40F9F"/>
    <w:rsid w:val="00A447E6"/>
    <w:rsid w:val="00A540DD"/>
    <w:rsid w:val="00A55E76"/>
    <w:rsid w:val="00A60330"/>
    <w:rsid w:val="00A67A92"/>
    <w:rsid w:val="00A713A8"/>
    <w:rsid w:val="00A715DB"/>
    <w:rsid w:val="00A71863"/>
    <w:rsid w:val="00A74704"/>
    <w:rsid w:val="00A77E44"/>
    <w:rsid w:val="00A83951"/>
    <w:rsid w:val="00A91247"/>
    <w:rsid w:val="00A9406D"/>
    <w:rsid w:val="00AA51AD"/>
    <w:rsid w:val="00AB38CB"/>
    <w:rsid w:val="00AB4BB9"/>
    <w:rsid w:val="00AB5E3C"/>
    <w:rsid w:val="00AB62AE"/>
    <w:rsid w:val="00AB7CD7"/>
    <w:rsid w:val="00AD6A25"/>
    <w:rsid w:val="00AD7530"/>
    <w:rsid w:val="00AD7AD1"/>
    <w:rsid w:val="00AE198D"/>
    <w:rsid w:val="00AF0333"/>
    <w:rsid w:val="00AF4BE9"/>
    <w:rsid w:val="00B012C9"/>
    <w:rsid w:val="00B0587B"/>
    <w:rsid w:val="00B127C8"/>
    <w:rsid w:val="00B25CEA"/>
    <w:rsid w:val="00B355CA"/>
    <w:rsid w:val="00B470A8"/>
    <w:rsid w:val="00B53DBC"/>
    <w:rsid w:val="00B57E32"/>
    <w:rsid w:val="00B6085B"/>
    <w:rsid w:val="00B67705"/>
    <w:rsid w:val="00B7216D"/>
    <w:rsid w:val="00B72A74"/>
    <w:rsid w:val="00B82913"/>
    <w:rsid w:val="00B83FA4"/>
    <w:rsid w:val="00BB2453"/>
    <w:rsid w:val="00BB5792"/>
    <w:rsid w:val="00BC0473"/>
    <w:rsid w:val="00BC3C6A"/>
    <w:rsid w:val="00BD27BD"/>
    <w:rsid w:val="00BE090B"/>
    <w:rsid w:val="00BE6196"/>
    <w:rsid w:val="00BE63F1"/>
    <w:rsid w:val="00BE7242"/>
    <w:rsid w:val="00BE7BCD"/>
    <w:rsid w:val="00BF0156"/>
    <w:rsid w:val="00C0687A"/>
    <w:rsid w:val="00C12BE8"/>
    <w:rsid w:val="00C13205"/>
    <w:rsid w:val="00C15BCB"/>
    <w:rsid w:val="00C2055F"/>
    <w:rsid w:val="00C20E6E"/>
    <w:rsid w:val="00C2247D"/>
    <w:rsid w:val="00C25965"/>
    <w:rsid w:val="00C376C4"/>
    <w:rsid w:val="00C50D66"/>
    <w:rsid w:val="00C55B77"/>
    <w:rsid w:val="00C71EBD"/>
    <w:rsid w:val="00C72D37"/>
    <w:rsid w:val="00C80279"/>
    <w:rsid w:val="00C81F11"/>
    <w:rsid w:val="00C82086"/>
    <w:rsid w:val="00C87B84"/>
    <w:rsid w:val="00C93D88"/>
    <w:rsid w:val="00CA4B00"/>
    <w:rsid w:val="00CA6A27"/>
    <w:rsid w:val="00CB59DF"/>
    <w:rsid w:val="00CC10FA"/>
    <w:rsid w:val="00CC143F"/>
    <w:rsid w:val="00CC2F84"/>
    <w:rsid w:val="00CE183B"/>
    <w:rsid w:val="00CE27CE"/>
    <w:rsid w:val="00CE7F97"/>
    <w:rsid w:val="00CF41A3"/>
    <w:rsid w:val="00CF45AD"/>
    <w:rsid w:val="00CF784A"/>
    <w:rsid w:val="00D06860"/>
    <w:rsid w:val="00D17312"/>
    <w:rsid w:val="00D1781E"/>
    <w:rsid w:val="00D22167"/>
    <w:rsid w:val="00D22733"/>
    <w:rsid w:val="00D26189"/>
    <w:rsid w:val="00D41545"/>
    <w:rsid w:val="00D50848"/>
    <w:rsid w:val="00D52549"/>
    <w:rsid w:val="00D54334"/>
    <w:rsid w:val="00D64D7A"/>
    <w:rsid w:val="00D72A57"/>
    <w:rsid w:val="00D74ACE"/>
    <w:rsid w:val="00D7788D"/>
    <w:rsid w:val="00D77E47"/>
    <w:rsid w:val="00D802FC"/>
    <w:rsid w:val="00D8419E"/>
    <w:rsid w:val="00DB19AD"/>
    <w:rsid w:val="00DB1FD8"/>
    <w:rsid w:val="00DD6650"/>
    <w:rsid w:val="00E1311F"/>
    <w:rsid w:val="00E25C09"/>
    <w:rsid w:val="00E26A05"/>
    <w:rsid w:val="00E46EB6"/>
    <w:rsid w:val="00E5207C"/>
    <w:rsid w:val="00E55983"/>
    <w:rsid w:val="00E565F5"/>
    <w:rsid w:val="00E56DF6"/>
    <w:rsid w:val="00E77402"/>
    <w:rsid w:val="00E93836"/>
    <w:rsid w:val="00E96325"/>
    <w:rsid w:val="00EA4B51"/>
    <w:rsid w:val="00EA5DC2"/>
    <w:rsid w:val="00EB10C6"/>
    <w:rsid w:val="00EB6811"/>
    <w:rsid w:val="00EB7AE3"/>
    <w:rsid w:val="00EC5668"/>
    <w:rsid w:val="00EC61AE"/>
    <w:rsid w:val="00EC6E1C"/>
    <w:rsid w:val="00ED5ED2"/>
    <w:rsid w:val="00EE286E"/>
    <w:rsid w:val="00EE5E6C"/>
    <w:rsid w:val="00F10F44"/>
    <w:rsid w:val="00F1244E"/>
    <w:rsid w:val="00F13217"/>
    <w:rsid w:val="00F251D7"/>
    <w:rsid w:val="00F32687"/>
    <w:rsid w:val="00F40C66"/>
    <w:rsid w:val="00F62776"/>
    <w:rsid w:val="00F6654C"/>
    <w:rsid w:val="00F76E77"/>
    <w:rsid w:val="00F828EF"/>
    <w:rsid w:val="00F835AC"/>
    <w:rsid w:val="00F911EE"/>
    <w:rsid w:val="00F94E70"/>
    <w:rsid w:val="00FA1C3D"/>
    <w:rsid w:val="00FB58B2"/>
    <w:rsid w:val="00FD2AFD"/>
    <w:rsid w:val="00FD79D1"/>
    <w:rsid w:val="00FD7FA8"/>
    <w:rsid w:val="00FE0A06"/>
    <w:rsid w:val="00FE451D"/>
    <w:rsid w:val="00FF2F57"/>
    <w:rsid w:val="00FF7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widowControl w:val="0"/>
      <w:spacing w:line="280" w:lineRule="atLeast"/>
    </w:pPr>
    <w:rPr>
      <w:rFonts w:ascii="Verdana" w:hAnsi="Verdana"/>
      <w:snapToGrid w:val="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Eindnoottekst">
    <w:name w:val="endnote text"/>
    <w:basedOn w:val="Standaard"/>
    <w:semiHidden/>
  </w:style>
  <w:style w:type="character" w:styleId="Eindnootmarkering">
    <w:name w:val="endnote reference"/>
    <w:basedOn w:val="Standaardalinea-lettertype"/>
    <w:semiHidden/>
    <w:rPr>
      <w:vertAlign w:val="superscript"/>
    </w:rPr>
  </w:style>
  <w:style w:type="paragraph" w:styleId="Voetnoottekst">
    <w:name w:val="footnote text"/>
    <w:basedOn w:val="Standaard"/>
    <w:semiHidden/>
  </w:style>
  <w:style w:type="character" w:customStyle="1" w:styleId="Voetnootverwijzing">
    <w:name w:val="Voetnootverwijzing"/>
    <w:rPr>
      <w:vertAlign w:val="superscript"/>
    </w:rPr>
  </w:style>
  <w:style w:type="paragraph" w:customStyle="1" w:styleId="inhopg1">
    <w:name w:val="inhopg 1"/>
    <w:basedOn w:val="Standaard"/>
    <w:pPr>
      <w:tabs>
        <w:tab w:val="right" w:leader="dot" w:pos="9360"/>
      </w:tabs>
      <w:suppressAutoHyphens/>
      <w:spacing w:before="480"/>
      <w:ind w:left="720" w:right="720" w:hanging="720"/>
    </w:pPr>
    <w:rPr>
      <w:lang w:val="en-US"/>
    </w:rPr>
  </w:style>
  <w:style w:type="paragraph" w:customStyle="1" w:styleId="inhopg2">
    <w:name w:val="inhopg 2"/>
    <w:basedOn w:val="Standaard"/>
    <w:pPr>
      <w:tabs>
        <w:tab w:val="right" w:leader="dot" w:pos="9360"/>
      </w:tabs>
      <w:suppressAutoHyphens/>
      <w:ind w:left="1440" w:right="720" w:hanging="720"/>
    </w:pPr>
    <w:rPr>
      <w:lang w:val="en-US"/>
    </w:rPr>
  </w:style>
  <w:style w:type="paragraph" w:customStyle="1" w:styleId="inhopg3">
    <w:name w:val="inhopg 3"/>
    <w:basedOn w:val="Standaard"/>
    <w:pPr>
      <w:tabs>
        <w:tab w:val="right" w:leader="dot" w:pos="9360"/>
      </w:tabs>
      <w:suppressAutoHyphens/>
      <w:ind w:left="2160" w:right="720" w:hanging="720"/>
    </w:pPr>
    <w:rPr>
      <w:lang w:val="en-US"/>
    </w:rPr>
  </w:style>
  <w:style w:type="paragraph" w:customStyle="1" w:styleId="inhopg4">
    <w:name w:val="inhopg 4"/>
    <w:basedOn w:val="Standaard"/>
    <w:pPr>
      <w:tabs>
        <w:tab w:val="right" w:leader="dot" w:pos="9360"/>
      </w:tabs>
      <w:suppressAutoHyphens/>
      <w:ind w:left="2880" w:right="720" w:hanging="720"/>
    </w:pPr>
    <w:rPr>
      <w:lang w:val="en-US"/>
    </w:rPr>
  </w:style>
  <w:style w:type="paragraph" w:customStyle="1" w:styleId="inhopg5">
    <w:name w:val="inhopg 5"/>
    <w:basedOn w:val="Standaard"/>
    <w:pPr>
      <w:tabs>
        <w:tab w:val="right" w:leader="dot" w:pos="9360"/>
      </w:tabs>
      <w:suppressAutoHyphens/>
      <w:ind w:left="3600" w:right="720" w:hanging="720"/>
    </w:pPr>
    <w:rPr>
      <w:lang w:val="en-US"/>
    </w:rPr>
  </w:style>
  <w:style w:type="paragraph" w:customStyle="1" w:styleId="inhopg6">
    <w:name w:val="inhopg 6"/>
    <w:basedOn w:val="Standaard"/>
    <w:pPr>
      <w:tabs>
        <w:tab w:val="right" w:pos="9360"/>
      </w:tabs>
      <w:suppressAutoHyphens/>
      <w:ind w:left="720" w:hanging="720"/>
    </w:pPr>
    <w:rPr>
      <w:lang w:val="en-US"/>
    </w:rPr>
  </w:style>
  <w:style w:type="paragraph" w:customStyle="1" w:styleId="inhopg7">
    <w:name w:val="inhopg 7"/>
    <w:basedOn w:val="Standaard"/>
    <w:pPr>
      <w:suppressAutoHyphens/>
      <w:ind w:left="720" w:hanging="720"/>
    </w:pPr>
    <w:rPr>
      <w:lang w:val="en-US"/>
    </w:rPr>
  </w:style>
  <w:style w:type="paragraph" w:customStyle="1" w:styleId="inhopg8">
    <w:name w:val="inhopg 8"/>
    <w:basedOn w:val="Standaard"/>
    <w:pPr>
      <w:tabs>
        <w:tab w:val="right" w:pos="9360"/>
      </w:tabs>
      <w:suppressAutoHyphens/>
      <w:ind w:left="720" w:hanging="720"/>
    </w:pPr>
    <w:rPr>
      <w:lang w:val="en-US"/>
    </w:rPr>
  </w:style>
  <w:style w:type="paragraph" w:customStyle="1" w:styleId="inhopg9">
    <w:name w:val="inhopg 9"/>
    <w:basedOn w:val="Standaard"/>
    <w:pPr>
      <w:tabs>
        <w:tab w:val="right" w:leader="dot" w:pos="9360"/>
      </w:tabs>
      <w:suppressAutoHyphens/>
      <w:ind w:left="720" w:hanging="720"/>
    </w:pPr>
    <w:rPr>
      <w:lang w:val="en-US"/>
    </w:rPr>
  </w:style>
  <w:style w:type="paragraph" w:styleId="Index1">
    <w:name w:val="index 1"/>
    <w:basedOn w:val="Standaard"/>
    <w:next w:val="Standaard"/>
    <w:autoRedefine/>
    <w:semiHidden/>
    <w:pPr>
      <w:tabs>
        <w:tab w:val="right" w:leader="dot" w:pos="9360"/>
      </w:tabs>
      <w:suppressAutoHyphens/>
      <w:ind w:left="1440" w:right="720" w:hanging="1440"/>
    </w:pPr>
    <w:rPr>
      <w:lang w:val="en-US"/>
    </w:rPr>
  </w:style>
  <w:style w:type="paragraph" w:styleId="Index2">
    <w:name w:val="index 2"/>
    <w:basedOn w:val="Standaard"/>
    <w:next w:val="Standaard"/>
    <w:autoRedefine/>
    <w:semiHidden/>
    <w:pPr>
      <w:tabs>
        <w:tab w:val="right" w:leader="dot" w:pos="9360"/>
      </w:tabs>
      <w:suppressAutoHyphens/>
      <w:ind w:left="1440" w:right="720" w:hanging="720"/>
    </w:pPr>
    <w:rPr>
      <w:lang w:val="en-US"/>
    </w:rPr>
  </w:style>
  <w:style w:type="paragraph" w:customStyle="1" w:styleId="bronvermelding">
    <w:name w:val="bronvermelding"/>
    <w:basedOn w:val="Standaard"/>
    <w:pPr>
      <w:tabs>
        <w:tab w:val="right" w:pos="9360"/>
      </w:tabs>
      <w:suppressAutoHyphens/>
    </w:pPr>
    <w:rPr>
      <w:lang w:val="en-US"/>
    </w:rPr>
  </w:style>
  <w:style w:type="paragraph" w:customStyle="1" w:styleId="bijschrift">
    <w:name w:val="bijschrift"/>
    <w:basedOn w:val="Standaard"/>
  </w:style>
  <w:style w:type="character" w:customStyle="1" w:styleId="EquationCaption">
    <w:name w:val="_Equation Caption"/>
  </w:style>
  <w:style w:type="character" w:styleId="Voetnootmarkering">
    <w:name w:val="footnote reference"/>
    <w:basedOn w:val="Standaardalinea-lettertype"/>
    <w:semiHidden/>
    <w:rsid w:val="0078371B"/>
    <w:rPr>
      <w:vertAlign w:val="superscript"/>
    </w:rPr>
  </w:style>
  <w:style w:type="character" w:styleId="Hyperlink">
    <w:name w:val="Hyperlink"/>
    <w:basedOn w:val="Standaardalinea-lettertype"/>
    <w:rsid w:val="007B14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widowControl w:val="0"/>
      <w:spacing w:line="280" w:lineRule="atLeast"/>
    </w:pPr>
    <w:rPr>
      <w:rFonts w:ascii="Verdana" w:hAnsi="Verdana"/>
      <w:snapToGrid w:val="0"/>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Eindnoottekst">
    <w:name w:val="endnote text"/>
    <w:basedOn w:val="Standaard"/>
    <w:semiHidden/>
  </w:style>
  <w:style w:type="character" w:styleId="Eindnootmarkering">
    <w:name w:val="endnote reference"/>
    <w:basedOn w:val="Standaardalinea-lettertype"/>
    <w:semiHidden/>
    <w:rPr>
      <w:vertAlign w:val="superscript"/>
    </w:rPr>
  </w:style>
  <w:style w:type="paragraph" w:styleId="Voetnoottekst">
    <w:name w:val="footnote text"/>
    <w:basedOn w:val="Standaard"/>
    <w:semiHidden/>
  </w:style>
  <w:style w:type="character" w:customStyle="1" w:styleId="Voetnootverwijzing">
    <w:name w:val="Voetnootverwijzing"/>
    <w:rPr>
      <w:vertAlign w:val="superscript"/>
    </w:rPr>
  </w:style>
  <w:style w:type="paragraph" w:customStyle="1" w:styleId="inhopg1">
    <w:name w:val="inhopg 1"/>
    <w:basedOn w:val="Standaard"/>
    <w:pPr>
      <w:tabs>
        <w:tab w:val="right" w:leader="dot" w:pos="9360"/>
      </w:tabs>
      <w:suppressAutoHyphens/>
      <w:spacing w:before="480"/>
      <w:ind w:left="720" w:right="720" w:hanging="720"/>
    </w:pPr>
    <w:rPr>
      <w:lang w:val="en-US"/>
    </w:rPr>
  </w:style>
  <w:style w:type="paragraph" w:customStyle="1" w:styleId="inhopg2">
    <w:name w:val="inhopg 2"/>
    <w:basedOn w:val="Standaard"/>
    <w:pPr>
      <w:tabs>
        <w:tab w:val="right" w:leader="dot" w:pos="9360"/>
      </w:tabs>
      <w:suppressAutoHyphens/>
      <w:ind w:left="1440" w:right="720" w:hanging="720"/>
    </w:pPr>
    <w:rPr>
      <w:lang w:val="en-US"/>
    </w:rPr>
  </w:style>
  <w:style w:type="paragraph" w:customStyle="1" w:styleId="inhopg3">
    <w:name w:val="inhopg 3"/>
    <w:basedOn w:val="Standaard"/>
    <w:pPr>
      <w:tabs>
        <w:tab w:val="right" w:leader="dot" w:pos="9360"/>
      </w:tabs>
      <w:suppressAutoHyphens/>
      <w:ind w:left="2160" w:right="720" w:hanging="720"/>
    </w:pPr>
    <w:rPr>
      <w:lang w:val="en-US"/>
    </w:rPr>
  </w:style>
  <w:style w:type="paragraph" w:customStyle="1" w:styleId="inhopg4">
    <w:name w:val="inhopg 4"/>
    <w:basedOn w:val="Standaard"/>
    <w:pPr>
      <w:tabs>
        <w:tab w:val="right" w:leader="dot" w:pos="9360"/>
      </w:tabs>
      <w:suppressAutoHyphens/>
      <w:ind w:left="2880" w:right="720" w:hanging="720"/>
    </w:pPr>
    <w:rPr>
      <w:lang w:val="en-US"/>
    </w:rPr>
  </w:style>
  <w:style w:type="paragraph" w:customStyle="1" w:styleId="inhopg5">
    <w:name w:val="inhopg 5"/>
    <w:basedOn w:val="Standaard"/>
    <w:pPr>
      <w:tabs>
        <w:tab w:val="right" w:leader="dot" w:pos="9360"/>
      </w:tabs>
      <w:suppressAutoHyphens/>
      <w:ind w:left="3600" w:right="720" w:hanging="720"/>
    </w:pPr>
    <w:rPr>
      <w:lang w:val="en-US"/>
    </w:rPr>
  </w:style>
  <w:style w:type="paragraph" w:customStyle="1" w:styleId="inhopg6">
    <w:name w:val="inhopg 6"/>
    <w:basedOn w:val="Standaard"/>
    <w:pPr>
      <w:tabs>
        <w:tab w:val="right" w:pos="9360"/>
      </w:tabs>
      <w:suppressAutoHyphens/>
      <w:ind w:left="720" w:hanging="720"/>
    </w:pPr>
    <w:rPr>
      <w:lang w:val="en-US"/>
    </w:rPr>
  </w:style>
  <w:style w:type="paragraph" w:customStyle="1" w:styleId="inhopg7">
    <w:name w:val="inhopg 7"/>
    <w:basedOn w:val="Standaard"/>
    <w:pPr>
      <w:suppressAutoHyphens/>
      <w:ind w:left="720" w:hanging="720"/>
    </w:pPr>
    <w:rPr>
      <w:lang w:val="en-US"/>
    </w:rPr>
  </w:style>
  <w:style w:type="paragraph" w:customStyle="1" w:styleId="inhopg8">
    <w:name w:val="inhopg 8"/>
    <w:basedOn w:val="Standaard"/>
    <w:pPr>
      <w:tabs>
        <w:tab w:val="right" w:pos="9360"/>
      </w:tabs>
      <w:suppressAutoHyphens/>
      <w:ind w:left="720" w:hanging="720"/>
    </w:pPr>
    <w:rPr>
      <w:lang w:val="en-US"/>
    </w:rPr>
  </w:style>
  <w:style w:type="paragraph" w:customStyle="1" w:styleId="inhopg9">
    <w:name w:val="inhopg 9"/>
    <w:basedOn w:val="Standaard"/>
    <w:pPr>
      <w:tabs>
        <w:tab w:val="right" w:leader="dot" w:pos="9360"/>
      </w:tabs>
      <w:suppressAutoHyphens/>
      <w:ind w:left="720" w:hanging="720"/>
    </w:pPr>
    <w:rPr>
      <w:lang w:val="en-US"/>
    </w:rPr>
  </w:style>
  <w:style w:type="paragraph" w:styleId="Index1">
    <w:name w:val="index 1"/>
    <w:basedOn w:val="Standaard"/>
    <w:next w:val="Standaard"/>
    <w:autoRedefine/>
    <w:semiHidden/>
    <w:pPr>
      <w:tabs>
        <w:tab w:val="right" w:leader="dot" w:pos="9360"/>
      </w:tabs>
      <w:suppressAutoHyphens/>
      <w:ind w:left="1440" w:right="720" w:hanging="1440"/>
    </w:pPr>
    <w:rPr>
      <w:lang w:val="en-US"/>
    </w:rPr>
  </w:style>
  <w:style w:type="paragraph" w:styleId="Index2">
    <w:name w:val="index 2"/>
    <w:basedOn w:val="Standaard"/>
    <w:next w:val="Standaard"/>
    <w:autoRedefine/>
    <w:semiHidden/>
    <w:pPr>
      <w:tabs>
        <w:tab w:val="right" w:leader="dot" w:pos="9360"/>
      </w:tabs>
      <w:suppressAutoHyphens/>
      <w:ind w:left="1440" w:right="720" w:hanging="720"/>
    </w:pPr>
    <w:rPr>
      <w:lang w:val="en-US"/>
    </w:rPr>
  </w:style>
  <w:style w:type="paragraph" w:customStyle="1" w:styleId="bronvermelding">
    <w:name w:val="bronvermelding"/>
    <w:basedOn w:val="Standaard"/>
    <w:pPr>
      <w:tabs>
        <w:tab w:val="right" w:pos="9360"/>
      </w:tabs>
      <w:suppressAutoHyphens/>
    </w:pPr>
    <w:rPr>
      <w:lang w:val="en-US"/>
    </w:rPr>
  </w:style>
  <w:style w:type="paragraph" w:customStyle="1" w:styleId="bijschrift">
    <w:name w:val="bijschrift"/>
    <w:basedOn w:val="Standaard"/>
  </w:style>
  <w:style w:type="character" w:customStyle="1" w:styleId="EquationCaption">
    <w:name w:val="_Equation Caption"/>
  </w:style>
  <w:style w:type="character" w:styleId="Voetnootmarkering">
    <w:name w:val="footnote reference"/>
    <w:basedOn w:val="Standaardalinea-lettertype"/>
    <w:semiHidden/>
    <w:rsid w:val="0078371B"/>
    <w:rPr>
      <w:vertAlign w:val="superscript"/>
    </w:rPr>
  </w:style>
  <w:style w:type="character" w:styleId="Hyperlink">
    <w:name w:val="Hyperlink"/>
    <w:basedOn w:val="Standaardalinea-lettertype"/>
    <w:rsid w:val="007B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98275">
      <w:bodyDiv w:val="1"/>
      <w:marLeft w:val="0"/>
      <w:marRight w:val="0"/>
      <w:marTop w:val="0"/>
      <w:marBottom w:val="0"/>
      <w:divBdr>
        <w:top w:val="none" w:sz="0" w:space="0" w:color="auto"/>
        <w:left w:val="none" w:sz="0" w:space="0" w:color="auto"/>
        <w:bottom w:val="none" w:sz="0" w:space="0" w:color="auto"/>
        <w:right w:val="none" w:sz="0" w:space="0" w:color="auto"/>
      </w:divBdr>
    </w:div>
    <w:div w:id="775834465">
      <w:bodyDiv w:val="1"/>
      <w:marLeft w:val="0"/>
      <w:marRight w:val="0"/>
      <w:marTop w:val="0"/>
      <w:marBottom w:val="0"/>
      <w:divBdr>
        <w:top w:val="none" w:sz="0" w:space="0" w:color="auto"/>
        <w:left w:val="none" w:sz="0" w:space="0" w:color="auto"/>
        <w:bottom w:val="none" w:sz="0" w:space="0" w:color="auto"/>
        <w:right w:val="none" w:sz="0" w:space="0" w:color="auto"/>
      </w:divBdr>
    </w:div>
    <w:div w:id="801578581">
      <w:bodyDiv w:val="1"/>
      <w:marLeft w:val="0"/>
      <w:marRight w:val="0"/>
      <w:marTop w:val="0"/>
      <w:marBottom w:val="0"/>
      <w:divBdr>
        <w:top w:val="none" w:sz="0" w:space="0" w:color="auto"/>
        <w:left w:val="none" w:sz="0" w:space="0" w:color="auto"/>
        <w:bottom w:val="none" w:sz="0" w:space="0" w:color="auto"/>
        <w:right w:val="none" w:sz="0" w:space="0" w:color="auto"/>
      </w:divBdr>
    </w:div>
    <w:div w:id="20902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mailto:vakgroepbraille@visio.org" TargetMode="Externa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06CC5563238645A01015FC652E1340" ma:contentTypeVersion="2" ma:contentTypeDescription="Create a new document." ma:contentTypeScope="" ma:versionID="3470f4ea47004474abc26e9f14e75dfe">
  <xsd:schema xmlns:xsd="http://www.w3.org/2001/XMLSchema" xmlns:xs="http://www.w3.org/2001/XMLSchema" xmlns:p="http://schemas.microsoft.com/office/2006/metadata/properties" xmlns:ns2="b8e3f0c2-fa86-4e06-8023-6a802d8bd9ee" targetNamespace="http://schemas.microsoft.com/office/2006/metadata/properties" ma:root="true" ma:fieldsID="898ebdfa363586e05d534c3ef738763a" ns2:_="">
    <xsd:import namespace="b8e3f0c2-fa86-4e06-8023-6a802d8bd9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3f0c2-fa86-4e06-8023-6a802d8bd9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FA140B-D152-4597-A3B8-E16B173C728F}"/>
</file>

<file path=customXml/itemProps2.xml><?xml version="1.0" encoding="utf-8"?>
<ds:datastoreItem xmlns:ds="http://schemas.openxmlformats.org/officeDocument/2006/customXml" ds:itemID="{AB4B96FE-041D-4DB5-A52B-1529938EF00B}"/>
</file>

<file path=customXml/itemProps3.xml><?xml version="1.0" encoding="utf-8"?>
<ds:datastoreItem xmlns:ds="http://schemas.openxmlformats.org/officeDocument/2006/customXml" ds:itemID="{976ED9B7-EF9A-4D71-9F0F-5CE48C93D635}"/>
</file>

<file path=docProps/app.xml><?xml version="1.0" encoding="utf-8"?>
<Properties xmlns="http://schemas.openxmlformats.org/officeDocument/2006/extended-properties" xmlns:vt="http://schemas.openxmlformats.org/officeDocument/2006/docPropsVTypes">
  <Template>D6D71248.dotm</Template>
  <TotalTime>0</TotalTime>
  <Pages>58</Pages>
  <Words>1542</Words>
  <Characters>8481</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begincursus</vt:lpstr>
    </vt:vector>
  </TitlesOfParts>
  <Company>Visio</Company>
  <LinksUpToDate>false</LinksUpToDate>
  <CharactersWithSpaces>10003</CharactersWithSpaces>
  <SharedDoc>false</SharedDoc>
  <HLinks>
    <vt:vector size="6" baseType="variant">
      <vt:variant>
        <vt:i4>56</vt:i4>
      </vt:variant>
      <vt:variant>
        <vt:i4>0</vt:i4>
      </vt:variant>
      <vt:variant>
        <vt:i4>0</vt:i4>
      </vt:variant>
      <vt:variant>
        <vt:i4>5</vt:i4>
      </vt:variant>
      <vt:variant>
        <vt:lpwstr>mailto:vakgroepbraille@visio.org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begincursus</dc:title>
  <dc:creator>Jan Davids</dc:creator>
  <cp:lastModifiedBy>Kirsti Steur-Beunen</cp:lastModifiedBy>
  <cp:revision>2</cp:revision>
  <dcterms:created xsi:type="dcterms:W3CDTF">2015-02-16T08:19:00Z</dcterms:created>
  <dcterms:modified xsi:type="dcterms:W3CDTF">2015-02-16T08:19:00Z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0x010100A606CC5563238645A01015FC652E1340</vt:lpwstr>
  </property>
</Properties>
</file>