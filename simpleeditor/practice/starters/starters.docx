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012B" w14:textId="77777777" w:rsidR="009F1CB8" w:rsidRDefault="009F1CB8" w:rsidP="009F1CB8">
      <w:r>
        <w:t>STARTERS</w:t>
      </w:r>
    </w:p>
    <w:p w14:paraId="52AD91E8" w14:textId="77777777" w:rsidR="009F1CB8" w:rsidRDefault="009F1CB8" w:rsidP="009F1CB8"/>
    <w:p w14:paraId="67C34F77" w14:textId="77777777" w:rsidR="009F1CB8" w:rsidRDefault="009F1CB8" w:rsidP="009F1CB8">
      <w:r>
        <w:t>INHOUD</w:t>
      </w:r>
    </w:p>
    <w:p w14:paraId="4ACC6E6F" w14:textId="77777777" w:rsidR="009F1CB8" w:rsidRDefault="009F1CB8" w:rsidP="009F1CB8"/>
    <w:p w14:paraId="1FB568E0" w14:textId="77777777" w:rsidR="009F1CB8" w:rsidRDefault="009F1CB8" w:rsidP="009F1CB8">
      <w:proofErr w:type="spellStart"/>
      <w:r>
        <w:t>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aan</w:t>
      </w:r>
      <w:proofErr w:type="spellEnd"/>
      <w:r>
        <w:cr/>
        <w:t>02</w:t>
      </w:r>
      <w:r>
        <w:cr/>
      </w:r>
      <w:proofErr w:type="spellStart"/>
      <w:r>
        <w:t>Postzegels</w:t>
      </w:r>
      <w:proofErr w:type="spellEnd"/>
      <w:r>
        <w:cr/>
        <w:t>03</w:t>
      </w:r>
      <w:r>
        <w:cr/>
      </w:r>
      <w:proofErr w:type="spellStart"/>
      <w:r>
        <w:t>Groenland</w:t>
      </w:r>
      <w:proofErr w:type="spellEnd"/>
      <w:r>
        <w:cr/>
        <w:t>05</w:t>
      </w:r>
      <w:r>
        <w:cr/>
      </w:r>
      <w:proofErr w:type="spellStart"/>
      <w:r>
        <w:t>Bomendokters</w:t>
      </w:r>
      <w:proofErr w:type="spellEnd"/>
      <w:r>
        <w:cr/>
        <w:t>07</w:t>
      </w:r>
      <w:r>
        <w:cr/>
      </w:r>
      <w:proofErr w:type="spellStart"/>
      <w:r>
        <w:t>Vulkanisme</w:t>
      </w:r>
      <w:proofErr w:type="spellEnd"/>
    </w:p>
    <w:p w14:paraId="0D8516F8" w14:textId="77777777" w:rsidR="009F1CB8" w:rsidRDefault="009F1CB8" w:rsidP="009F1CB8">
      <w:r>
        <w:t>08</w:t>
      </w:r>
    </w:p>
    <w:p w14:paraId="45CEE768" w14:textId="77777777" w:rsidR="009F1CB8" w:rsidRDefault="009F1CB8" w:rsidP="009F1CB8"/>
    <w:p w14:paraId="5FC444EB" w14:textId="77777777" w:rsidR="009F1CB8" w:rsidRDefault="009F1CB8">
      <w:r>
        <w:br w:type="page"/>
      </w:r>
    </w:p>
    <w:p w14:paraId="2D906D47" w14:textId="5D389BF7" w:rsidR="009F1CB8" w:rsidRDefault="009F1CB8" w:rsidP="009F1CB8">
      <w:proofErr w:type="spellStart"/>
      <w:r>
        <w:lastRenderedPageBreak/>
        <w:t>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aan</w:t>
      </w:r>
      <w:proofErr w:type="spellEnd"/>
      <w:r>
        <w:t>.</w:t>
      </w:r>
    </w:p>
    <w:p w14:paraId="18BD173C" w14:textId="77777777" w:rsidR="009F1CB8" w:rsidRDefault="009F1CB8" w:rsidP="009F1CB8">
      <w:r>
        <w:t xml:space="preserve">heel </w:t>
      </w:r>
      <w:proofErr w:type="spellStart"/>
      <w:r>
        <w:t>vroeger</w:t>
      </w:r>
      <w:proofErr w:type="spellEnd"/>
      <w:r>
        <w:t xml:space="preserve"> </w:t>
      </w:r>
      <w:proofErr w:type="spellStart"/>
      <w:r>
        <w:t>dachten</w:t>
      </w:r>
      <w:proofErr w:type="spellEnd"/>
      <w:r>
        <w:t xml:space="preserve"> de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aarde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platte</w:t>
      </w:r>
      <w:proofErr w:type="spellEnd"/>
      <w:r>
        <w:t xml:space="preserve"> </w:t>
      </w:r>
      <w:proofErr w:type="spellStart"/>
      <w:r>
        <w:t>schijf</w:t>
      </w:r>
      <w:proofErr w:type="spellEnd"/>
      <w:r>
        <w:t xml:space="preserve"> was.</w:t>
      </w:r>
    </w:p>
    <w:p w14:paraId="2931157E" w14:textId="77777777" w:rsidR="009F1CB8" w:rsidRDefault="009F1CB8" w:rsidP="009F1CB8"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heel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lopen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de </w:t>
      </w:r>
      <w:proofErr w:type="spellStart"/>
      <w:r>
        <w:t>wereld</w:t>
      </w:r>
      <w:proofErr w:type="spellEnd"/>
      <w:r>
        <w:t>.</w:t>
      </w:r>
    </w:p>
    <w:p w14:paraId="5B123B31" w14:textId="77777777" w:rsidR="009F1CB8" w:rsidRDefault="009F1CB8" w:rsidP="009F1CB8">
      <w:proofErr w:type="spellStart"/>
      <w:r>
        <w:t>dat</w:t>
      </w:r>
      <w:proofErr w:type="spellEnd"/>
      <w:r>
        <w:t xml:space="preserve"> was het </w:t>
      </w:r>
      <w:proofErr w:type="spellStart"/>
      <w:r>
        <w:t>randje</w:t>
      </w:r>
      <w:proofErr w:type="spellEnd"/>
      <w:r>
        <w:t xml:space="preserve"> van de </w:t>
      </w:r>
      <w:proofErr w:type="spellStart"/>
      <w:r>
        <w:t>schijf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</w:t>
      </w:r>
      <w:proofErr w:type="spellStart"/>
      <w:r>
        <w:t>vallen</w:t>
      </w:r>
      <w:proofErr w:type="spellEnd"/>
      <w:r>
        <w:t>.</w:t>
      </w:r>
    </w:p>
    <w:p w14:paraId="6575BE62" w14:textId="77777777" w:rsidR="009F1CB8" w:rsidRDefault="009F1CB8" w:rsidP="009F1CB8">
      <w:r>
        <w:t xml:space="preserve">maar nu </w:t>
      </w:r>
      <w:proofErr w:type="spellStart"/>
      <w:r>
        <w:t>weet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aarde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is.</w:t>
      </w:r>
    </w:p>
    <w:p w14:paraId="7115B1E8" w14:textId="77777777" w:rsidR="009F1CB8" w:rsidRDefault="009F1CB8" w:rsidP="009F1CB8">
      <w:proofErr w:type="spellStart"/>
      <w:r>
        <w:t>daarom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zo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lopen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wilt.</w:t>
      </w:r>
    </w:p>
    <w:p w14:paraId="6856F83B" w14:textId="77777777" w:rsidR="009F1CB8" w:rsidRDefault="009F1CB8" w:rsidP="009F1CB8">
      <w:proofErr w:type="spellStart"/>
      <w:r>
        <w:t>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nooit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aan</w:t>
      </w:r>
      <w:proofErr w:type="spellEnd"/>
      <w:r>
        <w:t>.</w:t>
      </w:r>
    </w:p>
    <w:p w14:paraId="6B7DDF73" w14:textId="77777777" w:rsidR="009F1CB8" w:rsidRDefault="009F1CB8" w:rsidP="009F1CB8">
      <w:proofErr w:type="spellStart"/>
      <w:r>
        <w:t>je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doodmoe</w:t>
      </w:r>
      <w:proofErr w:type="spellEnd"/>
      <w:r>
        <w:t xml:space="preserve"> van.</w:t>
      </w:r>
    </w:p>
    <w:p w14:paraId="56F22DD2" w14:textId="77777777" w:rsidR="009F1CB8" w:rsidRDefault="009F1CB8" w:rsidP="009F1CB8"/>
    <w:p w14:paraId="7615C3F8" w14:textId="77777777" w:rsidR="009F1CB8" w:rsidRDefault="009F1CB8">
      <w:r>
        <w:br w:type="page"/>
      </w:r>
    </w:p>
    <w:p w14:paraId="23D4B29F" w14:textId="0794E4AF" w:rsidR="009F1CB8" w:rsidRDefault="009F1CB8" w:rsidP="009F1CB8">
      <w:proofErr w:type="spellStart"/>
      <w:r>
        <w:lastRenderedPageBreak/>
        <w:t>postzegels</w:t>
      </w:r>
      <w:proofErr w:type="spellEnd"/>
    </w:p>
    <w:p w14:paraId="31D555BB" w14:textId="77777777" w:rsidR="009F1CB8" w:rsidRDefault="009F1CB8" w:rsidP="009F1CB8">
      <w:r>
        <w:t xml:space="preserve">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postzegel</w:t>
      </w:r>
      <w:proofErr w:type="spellEnd"/>
    </w:p>
    <w:p w14:paraId="6046A3D9" w14:textId="77777777" w:rsidR="009F1CB8" w:rsidRDefault="009F1CB8" w:rsidP="009F1CB8">
      <w:proofErr w:type="spellStart"/>
      <w:r>
        <w:t>Engeland</w:t>
      </w:r>
      <w:proofErr w:type="spellEnd"/>
      <w:r>
        <w:t xml:space="preserve"> was het </w:t>
      </w:r>
      <w:proofErr w:type="spellStart"/>
      <w:r>
        <w:t>eerste</w:t>
      </w:r>
      <w:proofErr w:type="spellEnd"/>
      <w:r>
        <w:t xml:space="preserve"> land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postzegels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gedrukt</w:t>
      </w:r>
      <w:proofErr w:type="spellEnd"/>
      <w:r>
        <w:t>.</w:t>
      </w:r>
    </w:p>
    <w:p w14:paraId="1108AF86" w14:textId="77777777" w:rsidR="009F1CB8" w:rsidRDefault="009F1CB8" w:rsidP="009F1CB8">
      <w:r>
        <w:t xml:space="preserve">in 1840 </w:t>
      </w:r>
      <w:proofErr w:type="spellStart"/>
      <w:r>
        <w:t>begonnen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ermee</w:t>
      </w:r>
      <w:proofErr w:type="spellEnd"/>
      <w:r>
        <w:t xml:space="preserve">.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Nederlandse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in 1852</w:t>
      </w:r>
    </w:p>
    <w:p w14:paraId="15426C8B" w14:textId="77777777" w:rsidR="009F1CB8" w:rsidRDefault="009F1CB8" w:rsidP="009F1CB8">
      <w:proofErr w:type="spellStart"/>
      <w:r>
        <w:t>opgeplakt</w:t>
      </w:r>
      <w:proofErr w:type="spellEnd"/>
      <w:r>
        <w:t>.</w:t>
      </w:r>
    </w:p>
    <w:p w14:paraId="304AC133" w14:textId="77777777" w:rsidR="009F1CB8" w:rsidRDefault="009F1CB8" w:rsidP="009F1CB8">
      <w:r>
        <w:t xml:space="preserve">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pakken</w:t>
      </w:r>
      <w:proofErr w:type="spellEnd"/>
      <w:r>
        <w:t xml:space="preserve"> </w:t>
      </w:r>
      <w:proofErr w:type="spellStart"/>
      <w:r>
        <w:t>betaal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bezorging</w:t>
      </w:r>
      <w:proofErr w:type="spellEnd"/>
      <w:r>
        <w:t xml:space="preserve"> van de</w:t>
      </w:r>
    </w:p>
    <w:p w14:paraId="3EE29DEA" w14:textId="77777777" w:rsidR="009F1CB8" w:rsidRDefault="009F1CB8" w:rsidP="009F1CB8">
      <w:r>
        <w:t>brief.</w:t>
      </w:r>
    </w:p>
    <w:p w14:paraId="16D0F26D" w14:textId="77777777" w:rsidR="009F1CB8" w:rsidRDefault="009F1CB8" w:rsidP="009F1CB8">
      <w:proofErr w:type="spellStart"/>
      <w:r>
        <w:t>voor</w:t>
      </w:r>
      <w:proofErr w:type="spellEnd"/>
      <w:r>
        <w:t xml:space="preserve"> de </w:t>
      </w:r>
      <w:proofErr w:type="spellStart"/>
      <w:r>
        <w:t>postzegel-tijd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pas </w:t>
      </w:r>
      <w:proofErr w:type="spellStart"/>
      <w:r>
        <w:t>betaald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de brief </w:t>
      </w:r>
      <w:proofErr w:type="spellStart"/>
      <w:r>
        <w:t>kreeg</w:t>
      </w:r>
      <w:proofErr w:type="spellEnd"/>
      <w:r>
        <w:t>.</w:t>
      </w:r>
    </w:p>
    <w:p w14:paraId="68F0FFF5" w14:textId="77777777" w:rsidR="009F1CB8" w:rsidRDefault="009F1CB8" w:rsidP="009F1CB8"/>
    <w:p w14:paraId="00985B56" w14:textId="77777777" w:rsidR="009F1CB8" w:rsidRDefault="009F1CB8" w:rsidP="009F1CB8">
      <w:proofErr w:type="spellStart"/>
      <w:r>
        <w:t>poststempels</w:t>
      </w:r>
      <w:proofErr w:type="spellEnd"/>
    </w:p>
    <w:p w14:paraId="6FF492FC" w14:textId="77777777" w:rsidR="009F1CB8" w:rsidRDefault="009F1CB8" w:rsidP="009F1CB8">
      <w:r>
        <w:t xml:space="preserve">op het </w:t>
      </w:r>
      <w:proofErr w:type="spellStart"/>
      <w:r>
        <w:t>postkantoor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</w:t>
      </w:r>
      <w:proofErr w:type="spellStart"/>
      <w:r>
        <w:t>afgestempeld</w:t>
      </w:r>
      <w:proofErr w:type="spellEnd"/>
      <w:r>
        <w:t>.</w:t>
      </w:r>
    </w:p>
    <w:p w14:paraId="14B7B5DA" w14:textId="77777777" w:rsidR="009F1CB8" w:rsidRDefault="009F1CB8" w:rsidP="009F1CB8">
      <w:proofErr w:type="spellStart"/>
      <w:r>
        <w:t>een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poststempel</w:t>
      </w:r>
      <w:proofErr w:type="spellEnd"/>
      <w:r>
        <w:t xml:space="preserve"> mag </w:t>
      </w:r>
      <w:proofErr w:type="spellStart"/>
      <w:r>
        <w:t>je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</w:p>
    <w:p w14:paraId="66C82537" w14:textId="77777777" w:rsidR="009F1CB8" w:rsidRDefault="009F1CB8" w:rsidP="009F1CB8">
      <w:proofErr w:type="spellStart"/>
      <w:r>
        <w:t>aan</w:t>
      </w:r>
      <w:proofErr w:type="spellEnd"/>
      <w:r>
        <w:t xml:space="preserve"> het post-</w:t>
      </w:r>
      <w:proofErr w:type="spellStart"/>
      <w:r>
        <w:t>stempel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brief </w:t>
      </w:r>
      <w:proofErr w:type="spellStart"/>
      <w:r>
        <w:t>vandaan</w:t>
      </w:r>
      <w:proofErr w:type="spellEnd"/>
      <w:r>
        <w:t xml:space="preserve"> </w:t>
      </w:r>
      <w:proofErr w:type="spellStart"/>
      <w:r>
        <w:t>komt</w:t>
      </w:r>
      <w:proofErr w:type="spellEnd"/>
      <w:r>
        <w:t>.</w:t>
      </w:r>
    </w:p>
    <w:p w14:paraId="27489197" w14:textId="77777777" w:rsidR="009F1CB8" w:rsidRDefault="009F1CB8" w:rsidP="009F1CB8"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op de post </w:t>
      </w:r>
      <w:proofErr w:type="spellStart"/>
      <w:r>
        <w:t>gedaan</w:t>
      </w:r>
      <w:proofErr w:type="spellEnd"/>
      <w:r>
        <w:t xml:space="preserve"> is.</w:t>
      </w:r>
    </w:p>
    <w:p w14:paraId="260602D5" w14:textId="77777777" w:rsidR="009F1CB8" w:rsidRDefault="009F1CB8" w:rsidP="009F1CB8">
      <w:proofErr w:type="spellStart"/>
      <w:r>
        <w:t>een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die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afgestempeld</w:t>
      </w:r>
      <w:proofErr w:type="spellEnd"/>
      <w:r>
        <w:t xml:space="preserve"> is </w:t>
      </w:r>
      <w:proofErr w:type="spellStart"/>
      <w:r>
        <w:t>noemen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P.T.T post: </w:t>
      </w:r>
      <w:proofErr w:type="spellStart"/>
      <w:r>
        <w:t>postfris</w:t>
      </w:r>
      <w:proofErr w:type="spellEnd"/>
    </w:p>
    <w:p w14:paraId="4FA768F7" w14:textId="77777777" w:rsidR="009F1CB8" w:rsidRDefault="009F1CB8" w:rsidP="009F1CB8"/>
    <w:p w14:paraId="64729F6C" w14:textId="77777777" w:rsidR="009F1CB8" w:rsidRDefault="009F1CB8" w:rsidP="009F1CB8">
      <w:proofErr w:type="spellStart"/>
      <w:r>
        <w:t>dure</w:t>
      </w:r>
      <w:proofErr w:type="spellEnd"/>
      <w:r>
        <w:t xml:space="preserve"> </w:t>
      </w:r>
      <w:proofErr w:type="spellStart"/>
      <w:r>
        <w:t>postzegels</w:t>
      </w:r>
      <w:proofErr w:type="spellEnd"/>
    </w:p>
    <w:p w14:paraId="1C5AEE51" w14:textId="77777777" w:rsidR="009F1CB8" w:rsidRDefault="009F1CB8" w:rsidP="009F1CB8">
      <w:proofErr w:type="spellStart"/>
      <w:r>
        <w:t>een</w:t>
      </w:r>
      <w:proofErr w:type="spellEnd"/>
      <w:r>
        <w:t xml:space="preserve"> </w:t>
      </w:r>
      <w:proofErr w:type="spellStart"/>
      <w:r>
        <w:t>afgestempelde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mag </w:t>
      </w:r>
      <w:proofErr w:type="spellStart"/>
      <w:r>
        <w:t>je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</w:p>
    <w:p w14:paraId="67756B78" w14:textId="77777777" w:rsidR="009F1CB8" w:rsidRDefault="009F1CB8" w:rsidP="009F1CB8">
      <w:proofErr w:type="spellStart"/>
      <w:r>
        <w:t>toch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geld </w:t>
      </w:r>
      <w:proofErr w:type="spellStart"/>
      <w:r>
        <w:t>waard</w:t>
      </w:r>
      <w:proofErr w:type="spellEnd"/>
      <w:r>
        <w:t xml:space="preserve">.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geleden</w:t>
      </w:r>
      <w:proofErr w:type="spellEnd"/>
      <w:r>
        <w:t xml:space="preserve"> </w:t>
      </w:r>
      <w:proofErr w:type="spellStart"/>
      <w:r>
        <w:t>betaalde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bijna</w:t>
      </w:r>
      <w:proofErr w:type="spellEnd"/>
      <w:r>
        <w:t xml:space="preserve"> </w:t>
      </w:r>
      <w:proofErr w:type="spellStart"/>
      <w:r>
        <w:t>een</w:t>
      </w:r>
      <w:proofErr w:type="spellEnd"/>
    </w:p>
    <w:p w14:paraId="1EA8D6D4" w14:textId="77777777" w:rsidR="009F1CB8" w:rsidRDefault="009F1CB8" w:rsidP="009F1CB8">
      <w:proofErr w:type="spellStart"/>
      <w:r>
        <w:t>miljoen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twee </w:t>
      </w:r>
      <w:proofErr w:type="spellStart"/>
      <w:r>
        <w:t>zeldzame</w:t>
      </w:r>
      <w:proofErr w:type="spellEnd"/>
      <w:r>
        <w:t xml:space="preserve"> </w:t>
      </w:r>
      <w:proofErr w:type="spellStart"/>
      <w:r>
        <w:t>postzegels</w:t>
      </w:r>
      <w:proofErr w:type="spellEnd"/>
      <w:r>
        <w:t xml:space="preserve"> van het </w:t>
      </w:r>
      <w:proofErr w:type="spellStart"/>
      <w:r>
        <w:t>eiland</w:t>
      </w:r>
      <w:proofErr w:type="spellEnd"/>
      <w:r>
        <w:t xml:space="preserve"> Mauritius.</w:t>
      </w:r>
    </w:p>
    <w:p w14:paraId="4E463CA3" w14:textId="77777777" w:rsidR="009F1CB8" w:rsidRDefault="009F1CB8" w:rsidP="009F1CB8">
      <w:r>
        <w:t xml:space="preserve">zo </w:t>
      </w:r>
      <w:proofErr w:type="spellStart"/>
      <w:r>
        <w:t>kun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met </w:t>
      </w:r>
      <w:proofErr w:type="spellStart"/>
      <w:r>
        <w:t>postzegels</w:t>
      </w:r>
      <w:proofErr w:type="spellEnd"/>
      <w:r>
        <w:t xml:space="preserve"> </w:t>
      </w:r>
      <w:proofErr w:type="spellStart"/>
      <w:r>
        <w:t>verzamelen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geld </w:t>
      </w:r>
      <w:proofErr w:type="spellStart"/>
      <w:r>
        <w:t>verdienen</w:t>
      </w:r>
      <w:proofErr w:type="spellEnd"/>
      <w:r>
        <w:t xml:space="preserve"> of </w:t>
      </w:r>
      <w:proofErr w:type="spellStart"/>
      <w:r>
        <w:t>uitgeven</w:t>
      </w:r>
      <w:proofErr w:type="spellEnd"/>
      <w:r>
        <w:t>.</w:t>
      </w:r>
    </w:p>
    <w:p w14:paraId="779106D6" w14:textId="77777777" w:rsidR="009F1CB8" w:rsidRDefault="009F1CB8" w:rsidP="009F1CB8"/>
    <w:p w14:paraId="11C046D7" w14:textId="77777777" w:rsidR="009F1CB8" w:rsidRDefault="009F1CB8" w:rsidP="009F1CB8">
      <w:proofErr w:type="spellStart"/>
      <w:r>
        <w:t>postzegel</w:t>
      </w:r>
      <w:proofErr w:type="spellEnd"/>
      <w:r>
        <w:t xml:space="preserve"> </w:t>
      </w:r>
      <w:proofErr w:type="spellStart"/>
      <w:r>
        <w:t>verzamelingen</w:t>
      </w:r>
      <w:proofErr w:type="spellEnd"/>
    </w:p>
    <w:p w14:paraId="186A6CC4" w14:textId="77777777" w:rsidR="009F1CB8" w:rsidRDefault="009F1CB8" w:rsidP="009F1CB8">
      <w:r>
        <w:t xml:space="preserve">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verzamelaars</w:t>
      </w:r>
      <w:proofErr w:type="spellEnd"/>
      <w:r>
        <w:t xml:space="preserve"> </w:t>
      </w:r>
      <w:proofErr w:type="spellStart"/>
      <w:r>
        <w:t>sparen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in het </w:t>
      </w:r>
      <w:proofErr w:type="spellStart"/>
      <w:r>
        <w:t>wilde</w:t>
      </w:r>
      <w:proofErr w:type="spellEnd"/>
      <w:r>
        <w:t xml:space="preserve"> </w:t>
      </w:r>
      <w:proofErr w:type="spellStart"/>
      <w:r>
        <w:t>weg</w:t>
      </w:r>
      <w:proofErr w:type="spellEnd"/>
      <w:r>
        <w:t>.</w:t>
      </w:r>
    </w:p>
    <w:p w14:paraId="45DB59B1" w14:textId="1395A162" w:rsidR="009F1CB8" w:rsidRDefault="009F1CB8" w:rsidP="009F1CB8">
      <w:proofErr w:type="spellStart"/>
      <w:r>
        <w:t>meestal</w:t>
      </w:r>
      <w:proofErr w:type="spellEnd"/>
      <w:r>
        <w:t xml:space="preserve"> </w:t>
      </w:r>
      <w:proofErr w:type="spellStart"/>
      <w:r>
        <w:t>verzamelen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de </w:t>
      </w:r>
      <w:proofErr w:type="spellStart"/>
      <w:r>
        <w:t>postzegels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éé</w:t>
      </w:r>
      <w:r>
        <w:t>n</w:t>
      </w:r>
      <w:proofErr w:type="spellEnd"/>
      <w:r>
        <w:t xml:space="preserve"> land.</w:t>
      </w:r>
    </w:p>
    <w:p w14:paraId="6E5CE7DE" w14:textId="77777777" w:rsidR="009F1CB8" w:rsidRDefault="009F1CB8">
      <w:r>
        <w:br w:type="page"/>
      </w:r>
    </w:p>
    <w:p w14:paraId="045C976C" w14:textId="77777777" w:rsidR="009F1CB8" w:rsidRDefault="009F1CB8" w:rsidP="009F1CB8">
      <w:r>
        <w:lastRenderedPageBreak/>
        <w:t xml:space="preserve">of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sparen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maar </w:t>
      </w:r>
      <w:proofErr w:type="spellStart"/>
      <w:r>
        <w:t>postzegels</w:t>
      </w:r>
      <w:proofErr w:type="spellEnd"/>
      <w:r>
        <w:t xml:space="preserve"> van </w:t>
      </w:r>
      <w:proofErr w:type="spellStart"/>
      <w:r>
        <w:t>dieren</w:t>
      </w:r>
      <w:proofErr w:type="spellEnd"/>
      <w:r>
        <w:t xml:space="preserve">, of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postzegels</w:t>
      </w:r>
      <w:proofErr w:type="spellEnd"/>
      <w:r>
        <w:t xml:space="preserve"> over</w:t>
      </w:r>
    </w:p>
    <w:p w14:paraId="6F29C2CD" w14:textId="77777777" w:rsidR="009F1CB8" w:rsidRDefault="009F1CB8" w:rsidP="009F1CB8">
      <w:r>
        <w:t xml:space="preserve">de </w:t>
      </w:r>
      <w:proofErr w:type="spellStart"/>
      <w:r>
        <w:t>ruimtevaart</w:t>
      </w:r>
      <w:proofErr w:type="spellEnd"/>
      <w:r>
        <w:t>.</w:t>
      </w:r>
    </w:p>
    <w:p w14:paraId="302337FF" w14:textId="77777777" w:rsidR="009F1CB8" w:rsidRDefault="009F1CB8" w:rsidP="009F1CB8"/>
    <w:p w14:paraId="5227FF7D" w14:textId="77777777" w:rsidR="009F1CB8" w:rsidRDefault="009F1CB8" w:rsidP="009F1CB8">
      <w:r>
        <w:t xml:space="preserve">de 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kleinste</w:t>
      </w:r>
      <w:proofErr w:type="spellEnd"/>
    </w:p>
    <w:p w14:paraId="63812DAF" w14:textId="77777777" w:rsidR="009F1CB8" w:rsidRDefault="009F1CB8" w:rsidP="009F1CB8">
      <w:r>
        <w:t xml:space="preserve">de 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die </w:t>
      </w:r>
      <w:proofErr w:type="spellStart"/>
      <w:r>
        <w:t>ooit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, </w:t>
      </w:r>
      <w:proofErr w:type="spellStart"/>
      <w:r>
        <w:t>kwam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China.</w:t>
      </w:r>
    </w:p>
    <w:p w14:paraId="6DC27328" w14:textId="77777777" w:rsidR="009F1CB8" w:rsidRDefault="009F1CB8" w:rsidP="009F1CB8">
      <w:proofErr w:type="spellStart"/>
      <w:r>
        <w:t>hij</w:t>
      </w:r>
      <w:proofErr w:type="spellEnd"/>
      <w:r>
        <w:t xml:space="preserve"> is </w:t>
      </w:r>
      <w:proofErr w:type="spellStart"/>
      <w:r>
        <w:t>bijna</w:t>
      </w:r>
      <w:proofErr w:type="spellEnd"/>
      <w:r>
        <w:t xml:space="preserve"> 25 </w:t>
      </w:r>
      <w:proofErr w:type="spellStart"/>
      <w:r>
        <w:t>centimeter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bijna</w:t>
      </w:r>
      <w:proofErr w:type="spellEnd"/>
      <w:r>
        <w:t xml:space="preserve"> 7 </w:t>
      </w:r>
      <w:proofErr w:type="spellStart"/>
      <w:r>
        <w:t>centimeter</w:t>
      </w:r>
      <w:proofErr w:type="spellEnd"/>
      <w:r>
        <w:t xml:space="preserve"> </w:t>
      </w:r>
      <w:proofErr w:type="spellStart"/>
      <w:r>
        <w:t>hoog</w:t>
      </w:r>
      <w:proofErr w:type="spellEnd"/>
      <w:r>
        <w:t>.</w:t>
      </w:r>
    </w:p>
    <w:p w14:paraId="57C8A48A" w14:textId="77777777" w:rsidR="009F1CB8" w:rsidRDefault="009F1CB8" w:rsidP="009F1CB8">
      <w:proofErr w:type="spellStart"/>
      <w:r>
        <w:t>hij</w:t>
      </w:r>
      <w:proofErr w:type="spellEnd"/>
      <w:r>
        <w:t xml:space="preserve"> past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gewone</w:t>
      </w:r>
      <w:proofErr w:type="spellEnd"/>
      <w:r>
        <w:t xml:space="preserve"> brief,</w:t>
      </w:r>
    </w:p>
    <w:p w14:paraId="475D2843" w14:textId="77777777" w:rsidR="009F1CB8" w:rsidRDefault="009F1CB8" w:rsidP="009F1CB8">
      <w:r>
        <w:t xml:space="preserve">de </w:t>
      </w:r>
      <w:proofErr w:type="spellStart"/>
      <w:r>
        <w:t>kleinste</w:t>
      </w:r>
      <w:proofErr w:type="spellEnd"/>
      <w:r>
        <w:t xml:space="preserve"> </w:t>
      </w:r>
      <w:proofErr w:type="spellStart"/>
      <w:r>
        <w:t>postzegel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Colombia </w:t>
      </w:r>
      <w:proofErr w:type="spellStart"/>
      <w:r>
        <w:t>en</w:t>
      </w:r>
      <w:proofErr w:type="spellEnd"/>
      <w:r>
        <w:t xml:space="preserve"> was zo </w:t>
      </w:r>
      <w:proofErr w:type="spellStart"/>
      <w:r>
        <w:t>groot</w:t>
      </w:r>
      <w:proofErr w:type="spellEnd"/>
      <w:r>
        <w:t xml:space="preserve">: </w:t>
      </w:r>
      <w:proofErr w:type="spellStart"/>
      <w:r>
        <w:t>formaat</w:t>
      </w:r>
      <w:proofErr w:type="spellEnd"/>
      <w:r>
        <w:t xml:space="preserve"> 8 x 9,5 mm.</w:t>
      </w:r>
    </w:p>
    <w:p w14:paraId="5BDE5BEB" w14:textId="77777777" w:rsidR="009F1CB8" w:rsidRDefault="009F1CB8" w:rsidP="009F1CB8"/>
    <w:p w14:paraId="7C792E71" w14:textId="77777777" w:rsidR="009F1CB8" w:rsidRDefault="009F1CB8" w:rsidP="009F1CB8">
      <w:proofErr w:type="spellStart"/>
      <w:r>
        <w:t>dure</w:t>
      </w:r>
      <w:proofErr w:type="spellEnd"/>
      <w:r>
        <w:t xml:space="preserve"> </w:t>
      </w:r>
      <w:proofErr w:type="spellStart"/>
      <w:r>
        <w:t>drukker</w:t>
      </w:r>
      <w:proofErr w:type="spellEnd"/>
    </w:p>
    <w:p w14:paraId="4FF7B0B7" w14:textId="77777777" w:rsidR="009F1CB8" w:rsidRDefault="009F1CB8" w:rsidP="009F1CB8">
      <w:r>
        <w:t xml:space="preserve">de </w:t>
      </w:r>
      <w:proofErr w:type="spellStart"/>
      <w:r>
        <w:t>Nederlandse</w:t>
      </w:r>
      <w:proofErr w:type="spellEnd"/>
      <w:r>
        <w:t xml:space="preserve"> </w:t>
      </w:r>
      <w:proofErr w:type="spellStart"/>
      <w:r>
        <w:t>postzegels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</w:t>
      </w:r>
      <w:proofErr w:type="spellStart"/>
      <w:r>
        <w:t>drukkerij</w:t>
      </w:r>
      <w:proofErr w:type="spellEnd"/>
      <w:r>
        <w:t xml:space="preserve"> Johan Ensched6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zonen</w:t>
      </w:r>
      <w:proofErr w:type="spellEnd"/>
      <w:r>
        <w:t xml:space="preserve"> </w:t>
      </w:r>
      <w:proofErr w:type="spellStart"/>
      <w:r>
        <w:t>gedrukt</w:t>
      </w:r>
      <w:proofErr w:type="spellEnd"/>
      <w:r>
        <w:t>.</w:t>
      </w:r>
    </w:p>
    <w:p w14:paraId="6C434C7F" w14:textId="4CE1E3BE" w:rsidR="009F1CB8" w:rsidRDefault="009F1CB8" w:rsidP="009F1CB8">
      <w:proofErr w:type="spellStart"/>
      <w:r>
        <w:t>ook</w:t>
      </w:r>
      <w:proofErr w:type="spellEnd"/>
      <w:r>
        <w:t xml:space="preserve"> de </w:t>
      </w:r>
      <w:proofErr w:type="spellStart"/>
      <w:r>
        <w:t>Nederlandse</w:t>
      </w:r>
      <w:proofErr w:type="spellEnd"/>
      <w:r>
        <w:t xml:space="preserve"> </w:t>
      </w:r>
      <w:proofErr w:type="spellStart"/>
      <w:r>
        <w:t>bankbiljetten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gemaakt</w:t>
      </w:r>
      <w:proofErr w:type="spellEnd"/>
      <w:r>
        <w:t>.</w:t>
      </w:r>
    </w:p>
    <w:p w14:paraId="10EAD9FA" w14:textId="77777777" w:rsidR="009F1CB8" w:rsidRDefault="009F1CB8">
      <w:r>
        <w:br w:type="page"/>
      </w:r>
    </w:p>
    <w:p w14:paraId="184D2D0C" w14:textId="77777777" w:rsidR="009F1CB8" w:rsidRDefault="009F1CB8" w:rsidP="009F1CB8">
      <w:proofErr w:type="spellStart"/>
      <w:r>
        <w:lastRenderedPageBreak/>
        <w:t>Groenland</w:t>
      </w:r>
      <w:proofErr w:type="spellEnd"/>
    </w:p>
    <w:p w14:paraId="63C5D709" w14:textId="77777777" w:rsidR="009F1CB8" w:rsidRDefault="009F1CB8" w:rsidP="009F1CB8">
      <w:proofErr w:type="spellStart"/>
      <w:r>
        <w:t>Groenland</w:t>
      </w:r>
      <w:proofErr w:type="spellEnd"/>
      <w:r>
        <w:t xml:space="preserve"> </w:t>
      </w:r>
      <w:proofErr w:type="spellStart"/>
      <w:r>
        <w:t>ligt</w:t>
      </w:r>
      <w:proofErr w:type="spellEnd"/>
      <w:r>
        <w:t xml:space="preserve"> in de </w:t>
      </w:r>
      <w:proofErr w:type="spellStart"/>
      <w:r>
        <w:t>buurt</w:t>
      </w:r>
      <w:proofErr w:type="spellEnd"/>
      <w:r>
        <w:t xml:space="preserve"> van Canada, maar </w:t>
      </w:r>
      <w:proofErr w:type="spellStart"/>
      <w:r>
        <w:t>hoort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Denemarken</w:t>
      </w:r>
      <w:proofErr w:type="spellEnd"/>
      <w:r>
        <w:t>.</w:t>
      </w:r>
    </w:p>
    <w:p w14:paraId="37D75E85" w14:textId="77777777" w:rsidR="009F1CB8" w:rsidRDefault="009F1CB8" w:rsidP="009F1CB8">
      <w:proofErr w:type="spellStart"/>
      <w:r>
        <w:t>Groenland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eigenlijk</w:t>
      </w:r>
      <w:proofErr w:type="spellEnd"/>
      <w:r>
        <w:t xml:space="preserve"> </w:t>
      </w:r>
      <w:proofErr w:type="spellStart"/>
      <w:r>
        <w:t>Witland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heten</w:t>
      </w:r>
      <w:proofErr w:type="spellEnd"/>
      <w:r>
        <w:t>.</w:t>
      </w:r>
    </w:p>
    <w:p w14:paraId="5C51DD85" w14:textId="77777777" w:rsidR="009F1CB8" w:rsidRDefault="009F1CB8" w:rsidP="009F1CB8">
      <w:r>
        <w:t xml:space="preserve">het 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van het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het </w:t>
      </w:r>
      <w:proofErr w:type="spellStart"/>
      <w:r>
        <w:t>er</w:t>
      </w:r>
      <w:proofErr w:type="spellEnd"/>
      <w:r>
        <w:t xml:space="preserve"> wit van de </w:t>
      </w:r>
      <w:proofErr w:type="spellStart"/>
      <w:r>
        <w:t>sneeuw</w:t>
      </w:r>
      <w:proofErr w:type="spellEnd"/>
      <w:r>
        <w:t>.</w:t>
      </w:r>
    </w:p>
    <w:p w14:paraId="4BAC22EA" w14:textId="77777777" w:rsidR="009F1CB8" w:rsidRDefault="009F1CB8" w:rsidP="009F1CB8">
      <w:r>
        <w:t xml:space="preserve">de </w:t>
      </w:r>
      <w:proofErr w:type="spellStart"/>
      <w:r>
        <w:t>sneeuw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 elk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weer</w:t>
      </w:r>
      <w:proofErr w:type="spellEnd"/>
      <w:r>
        <w:t>.</w:t>
      </w:r>
    </w:p>
    <w:p w14:paraId="25C43E8E" w14:textId="77777777" w:rsidR="009F1CB8" w:rsidRDefault="009F1CB8" w:rsidP="009F1CB8">
      <w:proofErr w:type="spellStart"/>
      <w:r>
        <w:t>daar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verandering</w:t>
      </w:r>
      <w:proofErr w:type="spellEnd"/>
      <w:r>
        <w:t xml:space="preserve"> in,</w:t>
      </w:r>
    </w:p>
    <w:p w14:paraId="74A0955D" w14:textId="77777777" w:rsidR="009F1CB8" w:rsidRDefault="009F1CB8" w:rsidP="009F1CB8">
      <w:r>
        <w:t xml:space="preserve">maar de </w:t>
      </w:r>
      <w:proofErr w:type="spellStart"/>
      <w:r>
        <w:t>Eskimo'sdie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>.</w:t>
      </w:r>
    </w:p>
    <w:p w14:paraId="4F8F1170" w14:textId="77777777" w:rsidR="009F1CB8" w:rsidRDefault="009F1CB8" w:rsidP="009F1CB8">
      <w:proofErr w:type="spellStart"/>
      <w:r>
        <w:t>ze</w:t>
      </w:r>
      <w:proofErr w:type="spellEnd"/>
      <w:r>
        <w:t xml:space="preserve"> </w:t>
      </w:r>
      <w:proofErr w:type="spellStart"/>
      <w:r>
        <w:t>wonen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in </w:t>
      </w:r>
      <w:proofErr w:type="spellStart"/>
      <w:r>
        <w:t>iglo's,maar</w:t>
      </w:r>
      <w:proofErr w:type="spellEnd"/>
      <w:r>
        <w:t xml:space="preserve"> in </w:t>
      </w:r>
      <w:proofErr w:type="spellStart"/>
      <w:r>
        <w:t>houten</w:t>
      </w:r>
      <w:proofErr w:type="spellEnd"/>
      <w:r>
        <w:t xml:space="preserve"> </w:t>
      </w:r>
      <w:proofErr w:type="spellStart"/>
      <w:r>
        <w:t>huizen</w:t>
      </w:r>
      <w:proofErr w:type="spellEnd"/>
      <w:r>
        <w:t>.</w:t>
      </w:r>
    </w:p>
    <w:p w14:paraId="3E9CCAE2" w14:textId="77777777" w:rsidR="009F1CB8" w:rsidRDefault="009F1CB8" w:rsidP="009F1CB8">
      <w:proofErr w:type="spellStart"/>
      <w:r>
        <w:t>ze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telefoon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tv.</w:t>
      </w:r>
    </w:p>
    <w:p w14:paraId="202007BC" w14:textId="77777777" w:rsidR="009F1CB8" w:rsidRDefault="009F1CB8" w:rsidP="009F1CB8">
      <w:proofErr w:type="spellStart"/>
      <w:r>
        <w:t>vroeger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eskimo'szeehondenjagers</w:t>
      </w:r>
      <w:proofErr w:type="spellEnd"/>
      <w:r>
        <w:t xml:space="preserve">,  maar nu </w:t>
      </w:r>
      <w:proofErr w:type="spellStart"/>
      <w:r>
        <w:t>werken</w:t>
      </w:r>
      <w:proofErr w:type="spellEnd"/>
      <w:r>
        <w:t xml:space="preserve"> de</w:t>
      </w:r>
    </w:p>
    <w:p w14:paraId="07D583A7" w14:textId="77777777" w:rsidR="009F1CB8" w:rsidRDefault="009F1CB8" w:rsidP="009F1CB8">
      <w:proofErr w:type="spellStart"/>
      <w:r>
        <w:t>meesten</w:t>
      </w:r>
      <w:proofErr w:type="spellEnd"/>
      <w:r>
        <w:t xml:space="preserve"> in </w:t>
      </w:r>
      <w:proofErr w:type="spellStart"/>
      <w:r>
        <w:t>houtfabrieken</w:t>
      </w:r>
      <w:proofErr w:type="spellEnd"/>
      <w:r>
        <w:t xml:space="preserve"> of op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vissersboten</w:t>
      </w:r>
      <w:proofErr w:type="spellEnd"/>
      <w:r>
        <w:t>.</w:t>
      </w:r>
    </w:p>
    <w:p w14:paraId="252854AB" w14:textId="77777777" w:rsidR="009F1CB8" w:rsidRDefault="009F1CB8" w:rsidP="009F1CB8"/>
    <w:p w14:paraId="1744E40A" w14:textId="77777777" w:rsidR="009F1CB8" w:rsidRDefault="009F1CB8" w:rsidP="009F1CB8">
      <w:proofErr w:type="spellStart"/>
      <w:r>
        <w:t>winterjacht</w:t>
      </w:r>
      <w:proofErr w:type="spellEnd"/>
    </w:p>
    <w:p w14:paraId="48ED04C9" w14:textId="77777777" w:rsidR="009F1CB8" w:rsidRDefault="009F1CB8" w:rsidP="009F1CB8">
      <w:r>
        <w:t xml:space="preserve">de winter </w:t>
      </w:r>
      <w:proofErr w:type="spellStart"/>
      <w:r>
        <w:t>duurt</w:t>
      </w:r>
      <w:proofErr w:type="spellEnd"/>
      <w:r>
        <w:t xml:space="preserve"> in </w:t>
      </w:r>
      <w:proofErr w:type="spellStart"/>
      <w:r>
        <w:t>Groenland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hier</w:t>
      </w:r>
      <w:proofErr w:type="spellEnd"/>
      <w:r>
        <w:t>.</w:t>
      </w:r>
    </w:p>
    <w:p w14:paraId="47DD72DA" w14:textId="77777777" w:rsidR="009F1CB8" w:rsidRDefault="009F1CB8" w:rsidP="009F1CB8">
      <w:r>
        <w:t xml:space="preserve">al het water is </w:t>
      </w:r>
      <w:proofErr w:type="spellStart"/>
      <w:r>
        <w:t>bevroren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zeehond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zien</w:t>
      </w:r>
      <w:proofErr w:type="spellEnd"/>
      <w:r>
        <w:t>.</w:t>
      </w:r>
    </w:p>
    <w:p w14:paraId="158BFB40" w14:textId="77777777" w:rsidR="009F1CB8" w:rsidRDefault="009F1CB8" w:rsidP="009F1CB8">
      <w:r>
        <w:t xml:space="preserve">maar </w:t>
      </w:r>
      <w:proofErr w:type="spellStart"/>
      <w:r>
        <w:t>zeehonden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toe </w:t>
      </w:r>
      <w:proofErr w:type="spellStart"/>
      <w:r>
        <w:t>wel</w:t>
      </w:r>
      <w:proofErr w:type="spellEnd"/>
      <w:r>
        <w:t xml:space="preserve"> </w:t>
      </w:r>
      <w:proofErr w:type="spellStart"/>
      <w:r>
        <w:t>lucht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happen.</w:t>
      </w:r>
    </w:p>
    <w:p w14:paraId="363288DD" w14:textId="77777777" w:rsidR="009F1CB8" w:rsidRDefault="009F1CB8" w:rsidP="009F1CB8">
      <w:proofErr w:type="spellStart"/>
      <w:r>
        <w:t>dat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gaten</w:t>
      </w:r>
      <w:proofErr w:type="spellEnd"/>
      <w:r>
        <w:t xml:space="preserve"> in het </w:t>
      </w:r>
      <w:proofErr w:type="spellStart"/>
      <w:r>
        <w:t>ijs</w:t>
      </w:r>
      <w:proofErr w:type="spellEnd"/>
      <w:r>
        <w:t>.</w:t>
      </w:r>
    </w:p>
    <w:p w14:paraId="4BB94C1E" w14:textId="77777777" w:rsidR="009F1CB8" w:rsidRDefault="009F1CB8" w:rsidP="009F1CB8">
      <w:r>
        <w:t xml:space="preserve">de </w:t>
      </w:r>
      <w:proofErr w:type="spellStart"/>
      <w:r>
        <w:t>hond</w:t>
      </w:r>
      <w:proofErr w:type="spellEnd"/>
      <w:r>
        <w:t xml:space="preserve"> van de </w:t>
      </w:r>
      <w:proofErr w:type="spellStart"/>
      <w:r>
        <w:t>jager</w:t>
      </w:r>
      <w:proofErr w:type="spellEnd"/>
      <w:r>
        <w:t xml:space="preserve"> </w:t>
      </w:r>
      <w:proofErr w:type="spellStart"/>
      <w:r>
        <w:t>speurt</w:t>
      </w:r>
      <w:proofErr w:type="spellEnd"/>
      <w:r>
        <w:t xml:space="preserve"> </w:t>
      </w:r>
      <w:proofErr w:type="spellStart"/>
      <w:r>
        <w:t>zo'nademgat</w:t>
      </w:r>
      <w:proofErr w:type="spellEnd"/>
      <w:r>
        <w:t xml:space="preserve"> op.</w:t>
      </w:r>
    </w:p>
    <w:p w14:paraId="1EA9FFD4" w14:textId="77777777" w:rsidR="009F1CB8" w:rsidRDefault="009F1CB8" w:rsidP="009F1CB8">
      <w:r>
        <w:t xml:space="preserve">de </w:t>
      </w:r>
      <w:proofErr w:type="spellStart"/>
      <w:r>
        <w:t>jager</w:t>
      </w:r>
      <w:proofErr w:type="spellEnd"/>
      <w:r>
        <w:t xml:space="preserve"> </w:t>
      </w:r>
      <w:proofErr w:type="spellStart"/>
      <w:r>
        <w:t>hangt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</w:t>
      </w:r>
      <w:proofErr w:type="spellStart"/>
      <w:r>
        <w:t>dobber</w:t>
      </w:r>
      <w:proofErr w:type="spellEnd"/>
      <w:r>
        <w:t xml:space="preserve"> in </w:t>
      </w:r>
      <w:proofErr w:type="spellStart"/>
      <w:r>
        <w:t>het</w:t>
      </w:r>
      <w:proofErr w:type="spellEnd"/>
      <w:r>
        <w:t xml:space="preserve"> water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wacht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rustig</w:t>
      </w:r>
      <w:proofErr w:type="spellEnd"/>
      <w:r>
        <w:t xml:space="preserve"> </w:t>
      </w:r>
      <w:proofErr w:type="spellStart"/>
      <w:r>
        <w:t>af</w:t>
      </w:r>
      <w:proofErr w:type="spellEnd"/>
      <w:r>
        <w:t>.</w:t>
      </w:r>
    </w:p>
    <w:p w14:paraId="7AC83530" w14:textId="77777777" w:rsidR="009F1CB8" w:rsidRDefault="009F1CB8" w:rsidP="009F1CB8">
      <w:proofErr w:type="spellStart"/>
      <w:r>
        <w:t>soms</w:t>
      </w:r>
      <w:proofErr w:type="spellEnd"/>
      <w:r>
        <w:t xml:space="preserve"> </w:t>
      </w:r>
      <w:proofErr w:type="spellStart"/>
      <w:r>
        <w:t>duurt</w:t>
      </w:r>
      <w:proofErr w:type="spellEnd"/>
      <w:r>
        <w:t xml:space="preserve"> het </w:t>
      </w:r>
      <w:proofErr w:type="spellStart"/>
      <w:r>
        <w:t>uren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zeehond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gat </w:t>
      </w:r>
      <w:proofErr w:type="spellStart"/>
      <w:r>
        <w:t>komt</w:t>
      </w:r>
      <w:proofErr w:type="spellEnd"/>
      <w:r>
        <w:t>.</w:t>
      </w:r>
    </w:p>
    <w:p w14:paraId="6DAD7616" w14:textId="77777777" w:rsidR="009F1CB8" w:rsidRDefault="009F1CB8" w:rsidP="009F1CB8">
      <w:proofErr w:type="spellStart"/>
      <w:r>
        <w:t>als</w:t>
      </w:r>
      <w:proofErr w:type="spellEnd"/>
      <w:r>
        <w:t xml:space="preserve"> de </w:t>
      </w:r>
      <w:proofErr w:type="spellStart"/>
      <w:r>
        <w:t>dobber</w:t>
      </w:r>
      <w:proofErr w:type="spellEnd"/>
      <w:r>
        <w:t xml:space="preserve"> </w:t>
      </w:r>
      <w:proofErr w:type="spellStart"/>
      <w:r>
        <w:t>beweegt</w:t>
      </w:r>
      <w:proofErr w:type="spellEnd"/>
      <w:r>
        <w:t xml:space="preserve">, </w:t>
      </w:r>
      <w:proofErr w:type="spellStart"/>
      <w:r>
        <w:t>weet</w:t>
      </w:r>
      <w:proofErr w:type="spellEnd"/>
      <w:r>
        <w:t xml:space="preserve"> de </w:t>
      </w:r>
      <w:proofErr w:type="spellStart"/>
      <w:r>
        <w:t>eskimo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zeehond</w:t>
      </w:r>
      <w:proofErr w:type="spellEnd"/>
      <w:r>
        <w:t xml:space="preserve"> </w:t>
      </w:r>
      <w:proofErr w:type="spellStart"/>
      <w:r>
        <w:t>vlakbij</w:t>
      </w:r>
      <w:proofErr w:type="spellEnd"/>
      <w:r>
        <w:t xml:space="preserve"> is.</w:t>
      </w:r>
    </w:p>
    <w:p w14:paraId="32980961" w14:textId="77777777" w:rsidR="009F1CB8" w:rsidRDefault="009F1CB8" w:rsidP="009F1CB8">
      <w:proofErr w:type="spellStart"/>
      <w:r>
        <w:t>zodra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gesnuif</w:t>
      </w:r>
      <w:proofErr w:type="spellEnd"/>
      <w:r>
        <w:t xml:space="preserve"> </w:t>
      </w:r>
      <w:proofErr w:type="spellStart"/>
      <w:r>
        <w:t>hoort</w:t>
      </w:r>
      <w:proofErr w:type="spellEnd"/>
      <w:r>
        <w:t xml:space="preserve">, </w:t>
      </w:r>
      <w:proofErr w:type="spellStart"/>
      <w:r>
        <w:t>werpt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harpoen</w:t>
      </w:r>
      <w:proofErr w:type="spellEnd"/>
      <w:r>
        <w:t xml:space="preserve"> (speer) in het gat,</w:t>
      </w:r>
    </w:p>
    <w:p w14:paraId="0DAC8A8F" w14:textId="77777777" w:rsidR="009F1CB8" w:rsidRDefault="009F1CB8" w:rsidP="009F1CB8">
      <w:proofErr w:type="spellStart"/>
      <w:r>
        <w:t>als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rake </w:t>
      </w:r>
      <w:proofErr w:type="spellStart"/>
      <w:r>
        <w:t>worp</w:t>
      </w:r>
      <w:proofErr w:type="spellEnd"/>
      <w:r>
        <w:t xml:space="preserve"> is, </w:t>
      </w:r>
      <w:proofErr w:type="spellStart"/>
      <w:r>
        <w:t>hakt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het gat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uit</w:t>
      </w:r>
      <w:proofErr w:type="spellEnd"/>
      <w:r>
        <w:t>.</w:t>
      </w:r>
    </w:p>
    <w:p w14:paraId="2F4C4BE5" w14:textId="77777777" w:rsidR="009F1CB8" w:rsidRDefault="009F1CB8" w:rsidP="009F1CB8">
      <w:proofErr w:type="spellStart"/>
      <w:r>
        <w:t>daarna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de </w:t>
      </w:r>
      <w:proofErr w:type="spellStart"/>
      <w:r>
        <w:t>zeehond</w:t>
      </w:r>
      <w:proofErr w:type="spellEnd"/>
      <w:r>
        <w:t xml:space="preserve"> op het </w:t>
      </w:r>
      <w:proofErr w:type="spellStart"/>
      <w:r>
        <w:t>ijs</w:t>
      </w:r>
      <w:proofErr w:type="spellEnd"/>
      <w:r>
        <w:t xml:space="preserve"> </w:t>
      </w:r>
      <w:proofErr w:type="spellStart"/>
      <w:r>
        <w:t>trekken</w:t>
      </w:r>
      <w:proofErr w:type="spellEnd"/>
      <w:r>
        <w:t>.</w:t>
      </w:r>
    </w:p>
    <w:p w14:paraId="1D084FA8" w14:textId="77777777" w:rsidR="009F1CB8" w:rsidRDefault="009F1CB8" w:rsidP="009F1CB8"/>
    <w:p w14:paraId="5F4919ED" w14:textId="77777777" w:rsidR="009F1CB8" w:rsidRDefault="009F1CB8">
      <w:r>
        <w:br w:type="page"/>
      </w:r>
    </w:p>
    <w:p w14:paraId="62E4B419" w14:textId="1212335C" w:rsidR="009F1CB8" w:rsidRDefault="009F1CB8" w:rsidP="009F1CB8">
      <w:proofErr w:type="spellStart"/>
      <w:r>
        <w:lastRenderedPageBreak/>
        <w:t>zomerjacht</w:t>
      </w:r>
      <w:proofErr w:type="spellEnd"/>
    </w:p>
    <w:p w14:paraId="7ADE1BA3" w14:textId="77777777" w:rsidR="009F1CB8" w:rsidRDefault="009F1CB8" w:rsidP="009F1CB8">
      <w:r>
        <w:t xml:space="preserve">in de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zomer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eskimo</w:t>
      </w:r>
      <w:proofErr w:type="spellEnd"/>
      <w:r>
        <w:t xml:space="preserve"> met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kajak</w:t>
      </w:r>
      <w:proofErr w:type="spellEnd"/>
      <w:r>
        <w:t xml:space="preserve"> (kano) op het water </w:t>
      </w:r>
      <w:proofErr w:type="spellStart"/>
      <w:r>
        <w:t>varen</w:t>
      </w:r>
      <w:proofErr w:type="spellEnd"/>
      <w:r>
        <w:t>.</w:t>
      </w:r>
    </w:p>
    <w:p w14:paraId="35D74662" w14:textId="77777777" w:rsidR="009F1CB8" w:rsidRDefault="009F1CB8" w:rsidP="009F1CB8">
      <w:r>
        <w:t xml:space="preserve">de </w:t>
      </w:r>
      <w:proofErr w:type="spellStart"/>
      <w:r>
        <w:t>jager</w:t>
      </w:r>
      <w:proofErr w:type="spellEnd"/>
      <w:r>
        <w:t xml:space="preserve"> </w:t>
      </w:r>
      <w:proofErr w:type="spellStart"/>
      <w:r>
        <w:t>achtervolgt</w:t>
      </w:r>
      <w:proofErr w:type="spellEnd"/>
      <w:r>
        <w:t xml:space="preserve"> de </w:t>
      </w:r>
      <w:proofErr w:type="spellStart"/>
      <w:r>
        <w:t>zeehonden</w:t>
      </w:r>
      <w:proofErr w:type="spellEnd"/>
      <w:r>
        <w:t>.</w:t>
      </w:r>
    </w:p>
    <w:p w14:paraId="1EB3F558" w14:textId="77777777" w:rsidR="009F1CB8" w:rsidRDefault="009F1CB8" w:rsidP="009F1CB8">
      <w:proofErr w:type="spellStart"/>
      <w:r>
        <w:t>als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vlakbij</w:t>
      </w:r>
      <w:proofErr w:type="spellEnd"/>
      <w:r>
        <w:t xml:space="preserve"> is, </w:t>
      </w:r>
      <w:proofErr w:type="spellStart"/>
      <w:r>
        <w:t>werpt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harpoen</w:t>
      </w:r>
      <w:proofErr w:type="spellEnd"/>
      <w:r>
        <w:t>,</w:t>
      </w:r>
    </w:p>
    <w:p w14:paraId="78D7FF57" w14:textId="12747A35" w:rsidR="009F1CB8" w:rsidRDefault="009F1CB8">
      <w:r>
        <w:br w:type="page"/>
      </w:r>
    </w:p>
    <w:p w14:paraId="116BACA9" w14:textId="77777777" w:rsidR="009F1CB8" w:rsidRDefault="009F1CB8" w:rsidP="009F1CB8">
      <w:proofErr w:type="spellStart"/>
      <w:r>
        <w:lastRenderedPageBreak/>
        <w:t>bomendokters</w:t>
      </w:r>
      <w:proofErr w:type="spellEnd"/>
    </w:p>
    <w:p w14:paraId="6ACB9334" w14:textId="77777777" w:rsidR="009F1CB8" w:rsidRDefault="009F1CB8" w:rsidP="009F1CB8">
      <w:proofErr w:type="spellStart"/>
      <w:r>
        <w:t>vaak</w:t>
      </w:r>
      <w:proofErr w:type="spellEnd"/>
      <w:r>
        <w:t xml:space="preserve"> is het de </w:t>
      </w:r>
      <w:proofErr w:type="spellStart"/>
      <w:r>
        <w:t>schuld</w:t>
      </w:r>
      <w:proofErr w:type="spellEnd"/>
      <w:r>
        <w:t xml:space="preserve"> van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ziek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1EDB1A7E" w14:textId="77777777" w:rsidR="009F1CB8" w:rsidRDefault="009F1CB8" w:rsidP="009F1CB8">
      <w:r>
        <w:t xml:space="preserve">de </w:t>
      </w:r>
      <w:proofErr w:type="spellStart"/>
      <w:r>
        <w:t>grond</w:t>
      </w:r>
      <w:proofErr w:type="spellEnd"/>
      <w:r>
        <w:t xml:space="preserve"> om de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keihard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steeds </w:t>
      </w:r>
      <w:proofErr w:type="spellStart"/>
      <w:r>
        <w:t>auto'sop</w:t>
      </w:r>
      <w:proofErr w:type="spellEnd"/>
      <w:r>
        <w:t xml:space="preserve"> </w:t>
      </w:r>
      <w:proofErr w:type="spellStart"/>
      <w:r>
        <w:t>staan</w:t>
      </w:r>
      <w:proofErr w:type="spellEnd"/>
      <w:r>
        <w:t>.</w:t>
      </w:r>
    </w:p>
    <w:p w14:paraId="56941D21" w14:textId="77777777" w:rsidR="009F1CB8" w:rsidRDefault="009F1CB8" w:rsidP="009F1CB8">
      <w:r>
        <w:t xml:space="preserve">of </w:t>
      </w:r>
      <w:proofErr w:type="spellStart"/>
      <w:r>
        <w:t>er</w:t>
      </w:r>
      <w:proofErr w:type="spellEnd"/>
      <w:r>
        <w:t xml:space="preserve"> </w:t>
      </w:r>
      <w:proofErr w:type="spellStart"/>
      <w:r>
        <w:t>liggen</w:t>
      </w:r>
      <w:proofErr w:type="spellEnd"/>
      <w:r>
        <w:t xml:space="preserve"> </w:t>
      </w:r>
      <w:proofErr w:type="spellStart"/>
      <w:r>
        <w:t>gasbuizen</w:t>
      </w:r>
      <w:proofErr w:type="spellEnd"/>
      <w:r>
        <w:t xml:space="preserve"> in de </w:t>
      </w:r>
      <w:proofErr w:type="spellStart"/>
      <w:r>
        <w:t>grond</w:t>
      </w:r>
      <w:proofErr w:type="spellEnd"/>
      <w:r>
        <w:t xml:space="preserve"> die </w:t>
      </w:r>
      <w:proofErr w:type="spellStart"/>
      <w:r>
        <w:t>lekken</w:t>
      </w:r>
      <w:proofErr w:type="spellEnd"/>
      <w:r>
        <w:t xml:space="preserve">. de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goed</w:t>
      </w:r>
      <w:proofErr w:type="spellEnd"/>
    </w:p>
    <w:p w14:paraId="0B2E4E2A" w14:textId="77777777" w:rsidR="009F1CB8" w:rsidRDefault="009F1CB8" w:rsidP="009F1CB8">
      <w:proofErr w:type="spellStart"/>
      <w:r>
        <w:t>meer</w:t>
      </w:r>
      <w:proofErr w:type="spellEnd"/>
      <w:r>
        <w:t xml:space="preserve"> </w:t>
      </w:r>
      <w:proofErr w:type="spellStart"/>
      <w:r>
        <w:t>ademen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wortels</w:t>
      </w:r>
      <w:proofErr w:type="spellEnd"/>
      <w:r>
        <w:t>,</w:t>
      </w:r>
    </w:p>
    <w:p w14:paraId="0A794633" w14:textId="77777777" w:rsidR="009F1CB8" w:rsidRDefault="009F1CB8" w:rsidP="009F1CB8"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weinig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>.</w:t>
      </w:r>
    </w:p>
    <w:p w14:paraId="6986DB0E" w14:textId="77777777" w:rsidR="009F1CB8" w:rsidRDefault="009F1CB8" w:rsidP="009F1CB8">
      <w:proofErr w:type="spellStart"/>
      <w:r>
        <w:t>gelukkig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zieke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helpen</w:t>
      </w:r>
      <w:proofErr w:type="spellEnd"/>
      <w:r>
        <w:t>.</w:t>
      </w:r>
    </w:p>
    <w:p w14:paraId="758EA1B1" w14:textId="77777777" w:rsidR="009F1CB8" w:rsidRDefault="009F1CB8" w:rsidP="009F1CB8">
      <w:proofErr w:type="spellStart"/>
      <w:r>
        <w:t>bomendokters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noemen</w:t>
      </w:r>
      <w:proofErr w:type="spellEnd"/>
      <w:r>
        <w:t>.</w:t>
      </w:r>
    </w:p>
    <w:p w14:paraId="7BDDFBEF" w14:textId="77777777" w:rsidR="009F1CB8" w:rsidRDefault="009F1CB8" w:rsidP="009F1CB8">
      <w:proofErr w:type="spellStart"/>
      <w:r>
        <w:t>natuurlijk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erg </w:t>
      </w:r>
      <w:proofErr w:type="spellStart"/>
      <w:r>
        <w:t>zieke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worden</w:t>
      </w:r>
      <w:proofErr w:type="spellEnd"/>
    </w:p>
    <w:p w14:paraId="0E16EAC0" w14:textId="77777777" w:rsidR="009F1CB8" w:rsidRDefault="009F1CB8" w:rsidP="009F1CB8">
      <w:proofErr w:type="spellStart"/>
      <w:r>
        <w:t>omgekapt</w:t>
      </w:r>
      <w:proofErr w:type="spellEnd"/>
      <w:r>
        <w:t xml:space="preserve">.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de </w:t>
      </w:r>
      <w:proofErr w:type="spellStart"/>
      <w:r>
        <w:t>gezonde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ziek</w:t>
      </w:r>
      <w:proofErr w:type="spellEnd"/>
      <w:r>
        <w:t xml:space="preserve"> </w:t>
      </w:r>
      <w:proofErr w:type="spellStart"/>
      <w:r>
        <w:t>maken</w:t>
      </w:r>
      <w:proofErr w:type="spellEnd"/>
      <w:r>
        <w:t>.</w:t>
      </w:r>
    </w:p>
    <w:p w14:paraId="20388305" w14:textId="77777777" w:rsidR="009F1CB8" w:rsidRDefault="009F1CB8" w:rsidP="009F1CB8">
      <w:proofErr w:type="spellStart"/>
      <w:r>
        <w:t>bomen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ontzettend</w:t>
      </w:r>
      <w:proofErr w:type="spellEnd"/>
      <w:r>
        <w:t xml:space="preserve"> oud </w:t>
      </w:r>
      <w:proofErr w:type="spellStart"/>
      <w:r>
        <w:t>worden</w:t>
      </w:r>
      <w:proofErr w:type="spellEnd"/>
      <w:r>
        <w:t>.</w:t>
      </w:r>
    </w:p>
    <w:p w14:paraId="3307244B" w14:textId="77777777" w:rsidR="009F1CB8" w:rsidRDefault="009F1CB8" w:rsidP="009F1CB8">
      <w:proofErr w:type="spellStart"/>
      <w:r>
        <w:t>en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die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missen</w:t>
      </w:r>
      <w:proofErr w:type="spellEnd"/>
      <w:r>
        <w:t xml:space="preserve">.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zo'nboom</w:t>
      </w:r>
      <w:proofErr w:type="spellEnd"/>
      <w:r>
        <w:t xml:space="preserve"> heel wat</w:t>
      </w:r>
    </w:p>
    <w:p w14:paraId="3408240B" w14:textId="77777777" w:rsidR="009F1CB8" w:rsidRDefault="009F1CB8" w:rsidP="009F1CB8">
      <w:proofErr w:type="spellStart"/>
      <w:r>
        <w:t>meegemaakt</w:t>
      </w:r>
      <w:proofErr w:type="spellEnd"/>
      <w:r>
        <w:t xml:space="preserve"> in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leven</w:t>
      </w:r>
      <w:proofErr w:type="spellEnd"/>
      <w:r>
        <w:t>.</w:t>
      </w:r>
    </w:p>
    <w:p w14:paraId="375B88D2" w14:textId="77777777" w:rsidR="009F1CB8" w:rsidRDefault="009F1CB8" w:rsidP="009F1CB8">
      <w:proofErr w:type="spellStart"/>
      <w:r>
        <w:t>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wonden</w:t>
      </w:r>
      <w:proofErr w:type="spellEnd"/>
      <w:r>
        <w:t xml:space="preserve"> in de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.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takken</w:t>
      </w:r>
      <w:proofErr w:type="spellEnd"/>
      <w:r>
        <w:t xml:space="preserve"> </w:t>
      </w:r>
      <w:proofErr w:type="spellStart"/>
      <w:r>
        <w:t>dood</w:t>
      </w:r>
      <w:proofErr w:type="spellEnd"/>
      <w:r>
        <w:t>. het</w:t>
      </w:r>
    </w:p>
    <w:p w14:paraId="4D9CBD6D" w14:textId="77777777" w:rsidR="009F1CB8" w:rsidRDefault="009F1CB8" w:rsidP="009F1CB8">
      <w:proofErr w:type="spellStart"/>
      <w:r>
        <w:t>komt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zo'noude</w:t>
      </w:r>
      <w:proofErr w:type="spellEnd"/>
      <w:r>
        <w:t xml:space="preserve"> boom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hol</w:t>
      </w:r>
      <w:proofErr w:type="spellEnd"/>
      <w:r>
        <w:t xml:space="preserve"> is. de </w:t>
      </w:r>
      <w:proofErr w:type="spellStart"/>
      <w:r>
        <w:t>bomendokters</w:t>
      </w:r>
      <w:proofErr w:type="spellEnd"/>
    </w:p>
    <w:p w14:paraId="111BCFF9" w14:textId="77777777" w:rsidR="009F1CB8" w:rsidRDefault="009F1CB8" w:rsidP="009F1CB8">
      <w:proofErr w:type="spellStart"/>
      <w:r>
        <w:t>onderzoeken</w:t>
      </w:r>
      <w:proofErr w:type="spellEnd"/>
      <w:r>
        <w:t xml:space="preserve"> </w:t>
      </w:r>
      <w:proofErr w:type="spellStart"/>
      <w:r>
        <w:t>zo'nboom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heel </w:t>
      </w:r>
      <w:proofErr w:type="spellStart"/>
      <w:r>
        <w:t>goed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slag.</w:t>
      </w:r>
    </w:p>
    <w:p w14:paraId="730640F8" w14:textId="77777777" w:rsidR="009F1CB8" w:rsidRDefault="009F1CB8" w:rsidP="009F1CB8">
      <w:proofErr w:type="spellStart"/>
      <w:r>
        <w:t>ze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</w:t>
      </w:r>
      <w:proofErr w:type="spellStart"/>
      <w:r>
        <w:t>rotte</w:t>
      </w:r>
      <w:proofErr w:type="spellEnd"/>
      <w:r>
        <w:t xml:space="preserve"> </w:t>
      </w:r>
      <w:proofErr w:type="spellStart"/>
      <w:r>
        <w:t>plekken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stam</w:t>
      </w:r>
      <w:proofErr w:type="spellEnd"/>
      <w:r>
        <w:t xml:space="preserve">. </w:t>
      </w:r>
      <w:proofErr w:type="spellStart"/>
      <w:r>
        <w:t>ze</w:t>
      </w:r>
      <w:proofErr w:type="spellEnd"/>
      <w:r>
        <w:t xml:space="preserve"> </w:t>
      </w:r>
      <w:proofErr w:type="spellStart"/>
      <w:r>
        <w:t>zagen</w:t>
      </w:r>
      <w:proofErr w:type="spellEnd"/>
      <w:r>
        <w:t xml:space="preserve"> </w:t>
      </w:r>
      <w:proofErr w:type="spellStart"/>
      <w:r>
        <w:t>dode</w:t>
      </w:r>
      <w:proofErr w:type="spellEnd"/>
      <w:r>
        <w:t xml:space="preserve"> </w:t>
      </w:r>
      <w:proofErr w:type="spellStart"/>
      <w:r>
        <w:t>takken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wonden</w:t>
      </w:r>
      <w:proofErr w:type="spellEnd"/>
      <w:r>
        <w:t xml:space="preserve"> </w:t>
      </w:r>
      <w:proofErr w:type="spellStart"/>
      <w:r>
        <w:t>smeren</w:t>
      </w:r>
      <w:proofErr w:type="spellEnd"/>
    </w:p>
    <w:p w14:paraId="51F76F2A" w14:textId="77777777" w:rsidR="009F1CB8" w:rsidRDefault="009F1CB8" w:rsidP="009F1CB8">
      <w:proofErr w:type="spellStart"/>
      <w:r>
        <w:t>ze</w:t>
      </w:r>
      <w:proofErr w:type="spellEnd"/>
      <w:r>
        <w:t xml:space="preserve"> in met </w:t>
      </w:r>
      <w:proofErr w:type="spellStart"/>
      <w:r>
        <w:t>zalf</w:t>
      </w:r>
      <w:proofErr w:type="spellEnd"/>
      <w:r>
        <w:t xml:space="preserve">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boom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rotten.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kromme</w:t>
      </w:r>
      <w:proofErr w:type="spellEnd"/>
    </w:p>
    <w:p w14:paraId="1C708EE1" w14:textId="77777777" w:rsidR="009F1CB8" w:rsidRDefault="009F1CB8" w:rsidP="009F1CB8">
      <w:r>
        <w:t xml:space="preserve">boom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steuntje</w:t>
      </w:r>
      <w:proofErr w:type="spellEnd"/>
      <w:r>
        <w:t xml:space="preserve"> in de rug.</w:t>
      </w:r>
    </w:p>
    <w:p w14:paraId="25260171" w14:textId="77777777" w:rsidR="009F1CB8" w:rsidRDefault="009F1CB8" w:rsidP="009F1CB8">
      <w:proofErr w:type="spellStart"/>
      <w:r>
        <w:t>na</w:t>
      </w:r>
      <w:proofErr w:type="spellEnd"/>
      <w:r>
        <w:t xml:space="preserve"> </w:t>
      </w:r>
      <w:proofErr w:type="spellStart"/>
      <w:r>
        <w:t>zo'noperatie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oude</w:t>
      </w:r>
      <w:proofErr w:type="spellEnd"/>
      <w:r>
        <w:t xml:space="preserve"> boom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meestal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jaartjes</w:t>
      </w:r>
      <w:proofErr w:type="spellEnd"/>
      <w:r>
        <w:t xml:space="preserve"> </w:t>
      </w:r>
      <w:proofErr w:type="spellStart"/>
      <w:r>
        <w:t>tegen</w:t>
      </w:r>
      <w:proofErr w:type="spellEnd"/>
      <w:r>
        <w:t>.</w:t>
      </w:r>
    </w:p>
    <w:p w14:paraId="3E120C44" w14:textId="77777777" w:rsidR="009F1CB8" w:rsidRDefault="009F1CB8" w:rsidP="009F1CB8"/>
    <w:p w14:paraId="556D59BA" w14:textId="77777777" w:rsidR="009F1CB8" w:rsidRDefault="009F1CB8" w:rsidP="009F1CB8">
      <w:r>
        <w:t xml:space="preserve">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oudste</w:t>
      </w:r>
      <w:proofErr w:type="spellEnd"/>
      <w:r>
        <w:t xml:space="preserve"> </w:t>
      </w:r>
      <w:proofErr w:type="spellStart"/>
      <w:r>
        <w:t>bomen</w:t>
      </w:r>
      <w:proofErr w:type="spellEnd"/>
      <w:r>
        <w:t xml:space="preserve"> van Nederland:</w:t>
      </w:r>
    </w:p>
    <w:p w14:paraId="5F182A48" w14:textId="77777777" w:rsidR="009F1CB8" w:rsidRDefault="009F1CB8" w:rsidP="009F1CB8">
      <w:r>
        <w:t xml:space="preserve">1. de </w:t>
      </w:r>
      <w:proofErr w:type="spellStart"/>
      <w:r>
        <w:t>linde</w:t>
      </w:r>
      <w:proofErr w:type="spellEnd"/>
      <w:r>
        <w:t xml:space="preserve"> van </w:t>
      </w:r>
      <w:proofErr w:type="spellStart"/>
      <w:r>
        <w:t>Sambeek</w:t>
      </w:r>
      <w:proofErr w:type="spellEnd"/>
      <w:r>
        <w:t xml:space="preserve"> (Limburg) 800-1000 </w:t>
      </w:r>
      <w:proofErr w:type="spellStart"/>
      <w:r>
        <w:t>jaar</w:t>
      </w:r>
      <w:proofErr w:type="spellEnd"/>
    </w:p>
    <w:p w14:paraId="3D1AF3B5" w14:textId="77777777" w:rsidR="009F1CB8" w:rsidRDefault="009F1CB8" w:rsidP="009F1CB8">
      <w:r>
        <w:t xml:space="preserve">2. de </w:t>
      </w:r>
      <w:proofErr w:type="spellStart"/>
      <w:r>
        <w:t>linde</w:t>
      </w:r>
      <w:proofErr w:type="spellEnd"/>
      <w:r>
        <w:t xml:space="preserve"> van </w:t>
      </w:r>
      <w:proofErr w:type="spellStart"/>
      <w:r>
        <w:t>Domburg</w:t>
      </w:r>
      <w:proofErr w:type="spellEnd"/>
      <w:r>
        <w:t xml:space="preserve"> (Zeeland) 800 </w:t>
      </w:r>
      <w:proofErr w:type="spellStart"/>
      <w:r>
        <w:t>jaar</w:t>
      </w:r>
      <w:proofErr w:type="spellEnd"/>
    </w:p>
    <w:p w14:paraId="4E0441A4" w14:textId="77777777" w:rsidR="009F1CB8" w:rsidRDefault="009F1CB8" w:rsidP="009F1CB8">
      <w:r>
        <w:t xml:space="preserve">3. de </w:t>
      </w:r>
      <w:proofErr w:type="spellStart"/>
      <w:r>
        <w:t>linde</w:t>
      </w:r>
      <w:proofErr w:type="spellEnd"/>
      <w:r>
        <w:t xml:space="preserve"> van </w:t>
      </w:r>
      <w:proofErr w:type="spellStart"/>
      <w:r>
        <w:t>Rhenen</w:t>
      </w:r>
      <w:proofErr w:type="spellEnd"/>
      <w:r>
        <w:t xml:space="preserve"> (Utrecht) 600 </w:t>
      </w:r>
      <w:proofErr w:type="spellStart"/>
      <w:r>
        <w:t>jaar</w:t>
      </w:r>
      <w:proofErr w:type="spellEnd"/>
    </w:p>
    <w:p w14:paraId="14571715" w14:textId="77777777" w:rsidR="009F1CB8" w:rsidRDefault="009F1CB8" w:rsidP="009F1CB8"/>
    <w:p w14:paraId="7571F71D" w14:textId="77777777" w:rsidR="009F1CB8" w:rsidRDefault="009F1CB8">
      <w:r>
        <w:br w:type="page"/>
      </w:r>
    </w:p>
    <w:p w14:paraId="6C1D46AF" w14:textId="64964F6D" w:rsidR="009F1CB8" w:rsidRDefault="009F1CB8" w:rsidP="009F1CB8">
      <w:proofErr w:type="spellStart"/>
      <w:r>
        <w:lastRenderedPageBreak/>
        <w:t>vulkanisme</w:t>
      </w:r>
      <w:proofErr w:type="spellEnd"/>
    </w:p>
    <w:p w14:paraId="3A2DA169" w14:textId="77777777" w:rsidR="009F1CB8" w:rsidRDefault="009F1CB8" w:rsidP="009F1CB8">
      <w:r>
        <w:t xml:space="preserve">het </w:t>
      </w:r>
      <w:proofErr w:type="spellStart"/>
      <w:r>
        <w:t>binnenste</w:t>
      </w:r>
      <w:proofErr w:type="spellEnd"/>
      <w:r>
        <w:t xml:space="preserve"> van de </w:t>
      </w:r>
      <w:proofErr w:type="spellStart"/>
      <w:r>
        <w:t>aarde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gloeiend</w:t>
      </w:r>
      <w:proofErr w:type="spellEnd"/>
      <w:r>
        <w:t xml:space="preserve"> </w:t>
      </w:r>
      <w:proofErr w:type="spellStart"/>
      <w:r>
        <w:t>hete</w:t>
      </w:r>
      <w:proofErr w:type="spellEnd"/>
      <w:r>
        <w:t xml:space="preserve"> </w:t>
      </w:r>
      <w:proofErr w:type="spellStart"/>
      <w:r>
        <w:t>massa</w:t>
      </w:r>
      <w:proofErr w:type="spellEnd"/>
      <w:r>
        <w:t>, magma</w:t>
      </w:r>
    </w:p>
    <w:p w14:paraId="0395FA1D" w14:textId="77777777" w:rsidR="009F1CB8" w:rsidRDefault="009F1CB8" w:rsidP="009F1CB8">
      <w:proofErr w:type="spellStart"/>
      <w:r>
        <w:t>genaamd</w:t>
      </w:r>
      <w:proofErr w:type="spellEnd"/>
      <w:r>
        <w:t>.</w:t>
      </w:r>
    </w:p>
    <w:p w14:paraId="2BA8CA28" w14:textId="77777777" w:rsidR="009F1CB8" w:rsidRDefault="009F1CB8" w:rsidP="009F1CB8"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vulkaanuitbarsting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het magma met </w:t>
      </w:r>
      <w:proofErr w:type="spellStart"/>
      <w:r>
        <w:t>geweld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. </w:t>
      </w:r>
      <w:proofErr w:type="spellStart"/>
      <w:r>
        <w:t>vulkanisme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men </w:t>
      </w:r>
      <w:proofErr w:type="spellStart"/>
      <w:r>
        <w:t>vooral</w:t>
      </w:r>
      <w:proofErr w:type="spellEnd"/>
      <w:r>
        <w:t xml:space="preserve"> op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aardkorst</w:t>
      </w:r>
      <w:proofErr w:type="spellEnd"/>
      <w:r>
        <w:t xml:space="preserve"> wat </w:t>
      </w:r>
      <w:proofErr w:type="spellStart"/>
      <w:r>
        <w:t>dunner</w:t>
      </w:r>
      <w:proofErr w:type="spellEnd"/>
      <w:r>
        <w:t xml:space="preserve"> is, de </w:t>
      </w:r>
      <w:proofErr w:type="spellStart"/>
      <w:r>
        <w:t>zogenaamde</w:t>
      </w:r>
      <w:proofErr w:type="spellEnd"/>
      <w:r>
        <w:t xml:space="preserve"> "</w:t>
      </w:r>
      <w:proofErr w:type="spellStart"/>
      <w:r>
        <w:t>breuklijnen</w:t>
      </w:r>
      <w:proofErr w:type="spellEnd"/>
      <w:r>
        <w:t>".</w:t>
      </w:r>
    </w:p>
    <w:p w14:paraId="05602D09" w14:textId="77777777" w:rsidR="009F1CB8" w:rsidRDefault="009F1CB8" w:rsidP="009F1CB8">
      <w:r>
        <w:t xml:space="preserve">in het </w:t>
      </w:r>
      <w:proofErr w:type="spellStart"/>
      <w:r>
        <w:t>jaar</w:t>
      </w:r>
      <w:proofErr w:type="spellEnd"/>
      <w:r>
        <w:t xml:space="preserve"> 75 is </w:t>
      </w:r>
      <w:proofErr w:type="spellStart"/>
      <w:r>
        <w:t>Pompeji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Romeins</w:t>
      </w:r>
      <w:proofErr w:type="spellEnd"/>
      <w:r>
        <w:t xml:space="preserve"> </w:t>
      </w:r>
      <w:proofErr w:type="spellStart"/>
      <w:r>
        <w:t>villadorp</w:t>
      </w:r>
      <w:proofErr w:type="spellEnd"/>
      <w:r>
        <w:t xml:space="preserve">,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verwoest</w:t>
      </w:r>
      <w:proofErr w:type="spellEnd"/>
      <w:r>
        <w:t xml:space="preserve"> door </w:t>
      </w:r>
      <w:proofErr w:type="spellStart"/>
      <w:r>
        <w:t>een</w:t>
      </w:r>
      <w:proofErr w:type="spellEnd"/>
    </w:p>
    <w:p w14:paraId="55AC7734" w14:textId="77777777" w:rsidR="009F1CB8" w:rsidRDefault="009F1CB8" w:rsidP="009F1CB8">
      <w:proofErr w:type="spellStart"/>
      <w:r>
        <w:t>uitbarsting</w:t>
      </w:r>
      <w:proofErr w:type="spellEnd"/>
      <w:r>
        <w:t xml:space="preserve"> van de Vesuvius.</w:t>
      </w:r>
    </w:p>
    <w:p w14:paraId="5465E3ED" w14:textId="77777777" w:rsidR="009F1CB8" w:rsidRDefault="009F1CB8" w:rsidP="009F1CB8"/>
    <w:p w14:paraId="63E5D35C" w14:textId="77777777" w:rsidR="009F1CB8" w:rsidRDefault="009F1CB8" w:rsidP="009F1CB8">
      <w:r>
        <w:t xml:space="preserve">men </w:t>
      </w:r>
      <w:proofErr w:type="spellStart"/>
      <w:r>
        <w:t>onderscheidt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vulkanen</w:t>
      </w:r>
      <w:proofErr w:type="spellEnd"/>
      <w:r>
        <w:t xml:space="preserve">. de </w:t>
      </w:r>
      <w:proofErr w:type="spellStart"/>
      <w:r>
        <w:t>belangrijkste</w:t>
      </w:r>
      <w:proofErr w:type="spellEnd"/>
      <w:r>
        <w:t xml:space="preserve"> </w:t>
      </w:r>
      <w:proofErr w:type="spellStart"/>
      <w:r>
        <w:t>zijn</w:t>
      </w:r>
      <w:proofErr w:type="spellEnd"/>
      <w:r>
        <w:t>:</w:t>
      </w:r>
    </w:p>
    <w:p w14:paraId="02EA6F94" w14:textId="77777777" w:rsidR="009F1CB8" w:rsidRDefault="009F1CB8" w:rsidP="009F1CB8">
      <w:proofErr w:type="spellStart"/>
      <w:r>
        <w:t>kegelvulkanen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schildvulkanen</w:t>
      </w:r>
      <w:proofErr w:type="spellEnd"/>
      <w:r>
        <w:t>.</w:t>
      </w:r>
    </w:p>
    <w:p w14:paraId="76C73D9B" w14:textId="77777777" w:rsidR="009F1CB8" w:rsidRDefault="009F1CB8" w:rsidP="009F1CB8">
      <w:r>
        <w:t xml:space="preserve">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kegelvulkaan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gasexplosie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,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hete</w:t>
      </w:r>
      <w:proofErr w:type="spellEnd"/>
      <w:r>
        <w:t xml:space="preserve"> as </w:t>
      </w:r>
      <w:proofErr w:type="spellStart"/>
      <w:r>
        <w:t>en</w:t>
      </w:r>
      <w:proofErr w:type="spellEnd"/>
    </w:p>
    <w:p w14:paraId="54935008" w14:textId="77777777" w:rsidR="009F1CB8" w:rsidRDefault="009F1CB8" w:rsidP="009F1CB8">
      <w:proofErr w:type="spellStart"/>
      <w:r>
        <w:t>stenen</w:t>
      </w:r>
      <w:proofErr w:type="spellEnd"/>
      <w:r>
        <w:t xml:space="preserve"> de </w:t>
      </w:r>
      <w:proofErr w:type="spellStart"/>
      <w:r>
        <w:t>lucht</w:t>
      </w:r>
      <w:proofErr w:type="spellEnd"/>
      <w:r>
        <w:t xml:space="preserve"> in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geslingerd</w:t>
      </w:r>
      <w:proofErr w:type="spellEnd"/>
      <w:r>
        <w:t>.</w:t>
      </w:r>
    </w:p>
    <w:p w14:paraId="327222E4" w14:textId="77777777" w:rsidR="009F1CB8" w:rsidRDefault="009F1CB8" w:rsidP="009F1CB8"/>
    <w:p w14:paraId="25E630C9" w14:textId="77777777" w:rsidR="009F1CB8" w:rsidRDefault="009F1CB8">
      <w:r>
        <w:br w:type="page"/>
      </w:r>
    </w:p>
    <w:p w14:paraId="5FB15274" w14:textId="302210AB" w:rsidR="009F1CB8" w:rsidRDefault="009F1CB8" w:rsidP="009F1CB8">
      <w:proofErr w:type="spellStart"/>
      <w:r>
        <w:lastRenderedPageBreak/>
        <w:t>bij</w:t>
      </w:r>
      <w:proofErr w:type="spellEnd"/>
      <w:r>
        <w:t xml:space="preserve"> </w:t>
      </w:r>
      <w:proofErr w:type="spellStart"/>
      <w:r>
        <w:t>schildvulkanen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de magma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gloeiend</w:t>
      </w:r>
      <w:proofErr w:type="spellEnd"/>
      <w:r>
        <w:t xml:space="preserve"> </w:t>
      </w:r>
      <w:proofErr w:type="spellStart"/>
      <w:r>
        <w:t>hete</w:t>
      </w:r>
      <w:proofErr w:type="spellEnd"/>
      <w:r>
        <w:t xml:space="preserve"> </w:t>
      </w:r>
      <w:proofErr w:type="spellStart"/>
      <w:r>
        <w:t>lavastroom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vulkaan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hele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, </w:t>
      </w:r>
      <w:proofErr w:type="spellStart"/>
      <w:r>
        <w:t>spreekt</w:t>
      </w:r>
      <w:proofErr w:type="spellEnd"/>
      <w:r>
        <w:t xml:space="preserve"> men van </w:t>
      </w:r>
      <w:proofErr w:type="spellStart"/>
      <w:r>
        <w:t>een</w:t>
      </w:r>
      <w:proofErr w:type="spellEnd"/>
    </w:p>
    <w:p w14:paraId="30B50CE0" w14:textId="77777777" w:rsidR="009F1CB8" w:rsidRDefault="009F1CB8" w:rsidP="009F1CB8">
      <w:proofErr w:type="spellStart"/>
      <w:r>
        <w:t>slapende</w:t>
      </w:r>
      <w:proofErr w:type="spellEnd"/>
      <w:r>
        <w:t xml:space="preserve"> </w:t>
      </w:r>
      <w:proofErr w:type="spellStart"/>
      <w:r>
        <w:t>vulkaan</w:t>
      </w:r>
      <w:proofErr w:type="spellEnd"/>
      <w:r>
        <w:t>.</w:t>
      </w:r>
    </w:p>
    <w:p w14:paraId="2CBBB3F5" w14:textId="77777777" w:rsidR="009F1CB8" w:rsidRDefault="009F1CB8" w:rsidP="009F1CB8">
      <w:r>
        <w:t xml:space="preserve">in Europa </w:t>
      </w:r>
      <w:proofErr w:type="spellStart"/>
      <w:r>
        <w:t>vindt</w:t>
      </w:r>
      <w:proofErr w:type="spellEnd"/>
      <w:r>
        <w:t xml:space="preserve"> men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vulkanen</w:t>
      </w:r>
      <w:proofErr w:type="spellEnd"/>
      <w:r>
        <w:t xml:space="preserve"> in Itali6, </w:t>
      </w:r>
      <w:proofErr w:type="spellStart"/>
      <w:r>
        <w:t>bijvoorbeeld</w:t>
      </w:r>
      <w:proofErr w:type="spellEnd"/>
      <w:r>
        <w:t xml:space="preserve"> de Vesuvius, de Etna</w:t>
      </w:r>
    </w:p>
    <w:p w14:paraId="37F39BE4" w14:textId="77777777" w:rsidR="009F1CB8" w:rsidRDefault="009F1CB8" w:rsidP="009F1CB8">
      <w:proofErr w:type="spellStart"/>
      <w:r>
        <w:t>en</w:t>
      </w:r>
      <w:proofErr w:type="spellEnd"/>
      <w:r>
        <w:t xml:space="preserve"> de Stromboli, </w:t>
      </w:r>
      <w:proofErr w:type="spellStart"/>
      <w:r>
        <w:t>en</w:t>
      </w:r>
      <w:proofErr w:type="spellEnd"/>
      <w:r>
        <w:t xml:space="preserve"> in </w:t>
      </w:r>
      <w:proofErr w:type="spellStart"/>
      <w:r>
        <w:t>IJsland</w:t>
      </w:r>
      <w:proofErr w:type="spellEnd"/>
      <w:r>
        <w:t>.</w:t>
      </w:r>
    </w:p>
    <w:p w14:paraId="17B04429" w14:textId="77777777" w:rsidR="009F1CB8" w:rsidRDefault="009F1CB8" w:rsidP="009F1CB8"/>
    <w:p w14:paraId="60339390" w14:textId="270D9947" w:rsidR="009F1CB8" w:rsidRDefault="009F1CB8" w:rsidP="009F1CB8"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vulkanen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Mauna Loa op </w:t>
      </w:r>
      <w:proofErr w:type="spellStart"/>
      <w:r>
        <w:t>Hawai</w:t>
      </w:r>
      <w:proofErr w:type="spellEnd"/>
      <w:r>
        <w:t xml:space="preserve">, de Mont </w:t>
      </w:r>
      <w:proofErr w:type="spellStart"/>
      <w:r>
        <w:t>Pel</w:t>
      </w:r>
      <w:r>
        <w:t>é</w:t>
      </w:r>
      <w:bookmarkStart w:id="0" w:name="_GoBack"/>
      <w:bookmarkEnd w:id="0"/>
      <w:r>
        <w:t>e</w:t>
      </w:r>
      <w:proofErr w:type="spellEnd"/>
      <w:r>
        <w:t xml:space="preserve"> op</w:t>
      </w:r>
    </w:p>
    <w:p w14:paraId="35B0DDC5" w14:textId="77777777" w:rsidR="009F1CB8" w:rsidRDefault="009F1CB8" w:rsidP="009F1CB8">
      <w:r>
        <w:t xml:space="preserve">Martinique </w:t>
      </w:r>
      <w:proofErr w:type="spellStart"/>
      <w:r>
        <w:t>en</w:t>
      </w:r>
      <w:proofErr w:type="spellEnd"/>
      <w:r>
        <w:t xml:space="preserve"> de Cotopaxi in het </w:t>
      </w:r>
      <w:proofErr w:type="spellStart"/>
      <w:r>
        <w:t>noordelijke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het Andes-</w:t>
      </w:r>
      <w:proofErr w:type="spellStart"/>
      <w:r>
        <w:t>gebergte</w:t>
      </w:r>
      <w:proofErr w:type="spellEnd"/>
    </w:p>
    <w:p w14:paraId="3A2F9BDB" w14:textId="77777777" w:rsidR="007C351F" w:rsidRDefault="009F1CB8"/>
    <w:sectPr w:rsidR="007C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01"/>
    <w:rsid w:val="00541AAC"/>
    <w:rsid w:val="00603D2E"/>
    <w:rsid w:val="006C55E7"/>
    <w:rsid w:val="007A3B01"/>
    <w:rsid w:val="009E31CB"/>
    <w:rsid w:val="009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4FD3"/>
  <w15:chartTrackingRefBased/>
  <w15:docId w15:val="{1C3FAA64-E2DF-4E99-8DF9-13646127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87846683.dotm</Template>
  <TotalTime>2</TotalTime>
  <Pages>9</Pages>
  <Words>874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Quartel, Eric de</dc:creator>
  <cp:keywords/>
  <dc:description/>
  <cp:lastModifiedBy>Quartel, Eric de</cp:lastModifiedBy>
  <cp:revision>2</cp:revision>
  <dcterms:created xsi:type="dcterms:W3CDTF">2018-12-04T10:23:00Z</dcterms:created>
  <dcterms:modified xsi:type="dcterms:W3CDTF">2018-12-04T10:25:00Z</dcterms:modified>
</cp:coreProperties>
</file>