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BA98" w14:textId="77777777" w:rsidR="004A48F4" w:rsidRPr="009747D7" w:rsidRDefault="004A48F4" w:rsidP="004A48F4">
      <w:pPr>
        <w:rPr>
          <w:rFonts w:ascii="Courier New" w:hAnsi="Courier New" w:cs="Courier New"/>
        </w:rPr>
      </w:pPr>
      <w:proofErr w:type="spellStart"/>
      <w:r w:rsidRPr="009747D7">
        <w:rPr>
          <w:rFonts w:ascii="Courier New" w:hAnsi="Courier New" w:cs="Courier New"/>
        </w:rPr>
        <w:t>Gollage</w:t>
      </w:r>
      <w:proofErr w:type="spellEnd"/>
    </w:p>
    <w:p w14:paraId="27BF25A8" w14:textId="77777777" w:rsidR="009747D7" w:rsidRPr="009747D7" w:rsidRDefault="009747D7" w:rsidP="009747D7">
      <w:pPr>
        <w:rPr>
          <w:rFonts w:ascii="Courier New" w:hAnsi="Courier New" w:cs="Courier New"/>
        </w:rPr>
      </w:pPr>
    </w:p>
    <w:p w14:paraId="099E0AD4" w14:textId="77777777" w:rsidR="009747D7" w:rsidRPr="009747D7" w:rsidRDefault="009747D7" w:rsidP="009747D7">
      <w:pPr>
        <w:rPr>
          <w:rFonts w:ascii="Courier New" w:hAnsi="Courier New" w:cs="Courier New"/>
        </w:rPr>
      </w:pPr>
    </w:p>
    <w:p w14:paraId="2E46CBC0" w14:textId="6B146CC7" w:rsidR="004A48F4" w:rsidRPr="009747D7" w:rsidRDefault="009747D7" w:rsidP="009747D7">
      <w:pPr>
        <w:rPr>
          <w:rFonts w:ascii="Courier New" w:hAnsi="Courier New" w:cs="Courier New"/>
        </w:rPr>
      </w:pPr>
      <w:r w:rsidRPr="009747D7">
        <w:rPr>
          <w:rFonts w:ascii="Courier New" w:hAnsi="Courier New" w:cs="Courier New"/>
        </w:rPr>
        <w:t>V</w:t>
      </w:r>
      <w:r w:rsidR="004A48F4" w:rsidRPr="009747D7">
        <w:rPr>
          <w:rFonts w:ascii="Courier New" w:hAnsi="Courier New" w:cs="Courier New"/>
        </w:rPr>
        <w:t>ijf</w:t>
      </w:r>
      <w:r w:rsidRPr="009747D7">
        <w:rPr>
          <w:rFonts w:ascii="Courier New" w:hAnsi="Courier New" w:cs="Courier New"/>
        </w:rPr>
        <w:t xml:space="preserve"> </w:t>
      </w:r>
      <w:r w:rsidR="004A48F4" w:rsidRPr="009747D7">
        <w:rPr>
          <w:rFonts w:ascii="Courier New" w:hAnsi="Courier New" w:cs="Courier New"/>
        </w:rPr>
        <w:t>korte</w:t>
      </w:r>
      <w:r w:rsidRPr="009747D7">
        <w:rPr>
          <w:rFonts w:ascii="Courier New" w:hAnsi="Courier New" w:cs="Courier New"/>
        </w:rPr>
        <w:t xml:space="preserve"> </w:t>
      </w:r>
      <w:proofErr w:type="spellStart"/>
      <w:r w:rsidR="004A48F4" w:rsidRPr="009747D7">
        <w:rPr>
          <w:rFonts w:ascii="Courier New" w:hAnsi="Courier New" w:cs="Courier New"/>
        </w:rPr>
        <w:t>verha|en</w:t>
      </w:r>
      <w:proofErr w:type="spellEnd"/>
      <w:r w:rsidRPr="009747D7">
        <w:rPr>
          <w:rFonts w:ascii="Courier New" w:hAnsi="Courier New" w:cs="Courier New"/>
        </w:rPr>
        <w:t xml:space="preserve"> </w:t>
      </w:r>
      <w:r w:rsidR="004A48F4" w:rsidRPr="009747D7">
        <w:rPr>
          <w:rFonts w:ascii="Courier New" w:hAnsi="Courier New" w:cs="Courier New"/>
        </w:rPr>
        <w:t>voor</w:t>
      </w:r>
      <w:r w:rsidRPr="009747D7">
        <w:rPr>
          <w:rFonts w:ascii="Courier New" w:hAnsi="Courier New" w:cs="Courier New"/>
        </w:rPr>
        <w:t xml:space="preserve"> </w:t>
      </w:r>
      <w:r w:rsidR="004A48F4" w:rsidRPr="009747D7">
        <w:rPr>
          <w:rFonts w:ascii="Courier New" w:hAnsi="Courier New" w:cs="Courier New"/>
        </w:rPr>
        <w:t>beginnende</w:t>
      </w:r>
      <w:r w:rsidRPr="009747D7">
        <w:rPr>
          <w:rFonts w:ascii="Courier New" w:hAnsi="Courier New" w:cs="Courier New"/>
        </w:rPr>
        <w:t xml:space="preserve"> </w:t>
      </w:r>
      <w:r w:rsidR="004A48F4" w:rsidRPr="009747D7">
        <w:rPr>
          <w:rFonts w:ascii="Courier New" w:hAnsi="Courier New" w:cs="Courier New"/>
        </w:rPr>
        <w:t>brai</w:t>
      </w:r>
      <w:r w:rsidRPr="009747D7">
        <w:rPr>
          <w:rFonts w:ascii="Courier New" w:hAnsi="Courier New" w:cs="Courier New"/>
        </w:rPr>
        <w:t>llel</w:t>
      </w:r>
      <w:r w:rsidR="004A48F4" w:rsidRPr="009747D7">
        <w:rPr>
          <w:rFonts w:ascii="Courier New" w:hAnsi="Courier New" w:cs="Courier New"/>
        </w:rPr>
        <w:t>ezers.</w:t>
      </w:r>
    </w:p>
    <w:p w14:paraId="6D035C6A" w14:textId="0F12164C" w:rsidR="009747D7" w:rsidRPr="009747D7" w:rsidRDefault="009747D7">
      <w:pPr>
        <w:rPr>
          <w:rFonts w:ascii="Courier New" w:hAnsi="Courier New" w:cs="Courier New"/>
        </w:rPr>
      </w:pPr>
      <w:r w:rsidRPr="009747D7">
        <w:rPr>
          <w:rFonts w:ascii="Courier New" w:hAnsi="Courier New" w:cs="Courier New"/>
        </w:rPr>
        <w:br w:type="page"/>
      </w:r>
    </w:p>
    <w:p w14:paraId="69A02043" w14:textId="77777777" w:rsidR="004A48F4" w:rsidRPr="009747D7" w:rsidRDefault="004A48F4" w:rsidP="004A48F4">
      <w:pPr>
        <w:rPr>
          <w:rFonts w:ascii="Courier New" w:hAnsi="Courier New" w:cs="Courier New"/>
        </w:rPr>
      </w:pPr>
      <w:r w:rsidRPr="009747D7">
        <w:rPr>
          <w:rFonts w:ascii="Courier New" w:hAnsi="Courier New" w:cs="Courier New"/>
        </w:rPr>
        <w:lastRenderedPageBreak/>
        <w:t>INHOUD</w:t>
      </w:r>
    </w:p>
    <w:p w14:paraId="3F028AEC" w14:textId="77777777" w:rsidR="004A48F4" w:rsidRPr="009747D7" w:rsidRDefault="004A48F4" w:rsidP="004A48F4">
      <w:pPr>
        <w:rPr>
          <w:rFonts w:ascii="Courier New" w:hAnsi="Courier New" w:cs="Courier New"/>
        </w:rPr>
      </w:pPr>
    </w:p>
    <w:p w14:paraId="5F985EBE" w14:textId="77777777" w:rsidR="004A48F4" w:rsidRPr="009747D7" w:rsidRDefault="004A48F4" w:rsidP="004A48F4">
      <w:pPr>
        <w:rPr>
          <w:rFonts w:ascii="Courier New" w:hAnsi="Courier New" w:cs="Courier New"/>
        </w:rPr>
      </w:pPr>
    </w:p>
    <w:p w14:paraId="55DC719C" w14:textId="77777777" w:rsidR="004A48F4" w:rsidRPr="009747D7" w:rsidRDefault="004A48F4" w:rsidP="004A48F4">
      <w:pPr>
        <w:rPr>
          <w:rFonts w:ascii="Courier New" w:hAnsi="Courier New" w:cs="Courier New"/>
        </w:rPr>
      </w:pPr>
      <w:r w:rsidRPr="009747D7">
        <w:rPr>
          <w:rFonts w:ascii="Courier New" w:hAnsi="Courier New" w:cs="Courier New"/>
        </w:rPr>
        <w:t>1.</w:t>
      </w:r>
      <w:r w:rsidRPr="009747D7">
        <w:rPr>
          <w:rFonts w:ascii="Courier New" w:hAnsi="Courier New" w:cs="Courier New"/>
        </w:rPr>
        <w:tab/>
        <w:t>Opa Willem</w:t>
      </w:r>
    </w:p>
    <w:p w14:paraId="2B6097BD" w14:textId="0A90C98D" w:rsidR="004A48F4" w:rsidRPr="009747D7" w:rsidRDefault="004A48F4" w:rsidP="004A48F4">
      <w:pPr>
        <w:rPr>
          <w:rFonts w:ascii="Courier New" w:hAnsi="Courier New" w:cs="Courier New"/>
        </w:rPr>
      </w:pPr>
      <w:r w:rsidRPr="009747D7">
        <w:rPr>
          <w:rFonts w:ascii="Courier New" w:hAnsi="Courier New" w:cs="Courier New"/>
        </w:rPr>
        <w:t xml:space="preserve">2. </w:t>
      </w:r>
      <w:r w:rsidR="009747D7">
        <w:rPr>
          <w:rFonts w:ascii="Courier New" w:hAnsi="Courier New" w:cs="Courier New"/>
        </w:rPr>
        <w:tab/>
      </w:r>
      <w:r w:rsidRPr="009747D7">
        <w:rPr>
          <w:rFonts w:ascii="Courier New" w:hAnsi="Courier New" w:cs="Courier New"/>
        </w:rPr>
        <w:t>Geef mij maar 3 euro</w:t>
      </w:r>
    </w:p>
    <w:p w14:paraId="7F16EDD0" w14:textId="6100ECEC" w:rsidR="004A48F4" w:rsidRDefault="004A48F4" w:rsidP="004A48F4">
      <w:pPr>
        <w:rPr>
          <w:rFonts w:ascii="Courier New" w:hAnsi="Courier New" w:cs="Courier New"/>
        </w:rPr>
      </w:pPr>
      <w:r w:rsidRPr="009747D7">
        <w:rPr>
          <w:rFonts w:ascii="Courier New" w:hAnsi="Courier New" w:cs="Courier New"/>
        </w:rPr>
        <w:t>3.   Ra, ra, wie ben ik?</w:t>
      </w:r>
      <w:r w:rsidRPr="009747D7">
        <w:rPr>
          <w:rFonts w:ascii="Courier New" w:hAnsi="Courier New" w:cs="Courier New"/>
        </w:rPr>
        <w:cr/>
      </w:r>
      <w:r w:rsidR="009747D7">
        <w:rPr>
          <w:rFonts w:ascii="Courier New" w:hAnsi="Courier New" w:cs="Courier New"/>
        </w:rPr>
        <w:t>4</w:t>
      </w:r>
      <w:r w:rsidRPr="009747D7">
        <w:rPr>
          <w:rFonts w:ascii="Courier New" w:hAnsi="Courier New" w:cs="Courier New"/>
        </w:rPr>
        <w:t>.   Duif, ik heb je</w:t>
      </w:r>
      <w:r w:rsidRPr="009747D7">
        <w:rPr>
          <w:rFonts w:ascii="Courier New" w:hAnsi="Courier New" w:cs="Courier New"/>
        </w:rPr>
        <w:cr/>
        <w:t>5.</w:t>
      </w:r>
      <w:r w:rsidRPr="009747D7">
        <w:rPr>
          <w:rFonts w:ascii="Courier New" w:hAnsi="Courier New" w:cs="Courier New"/>
        </w:rPr>
        <w:tab/>
        <w:t>Een wonderlijk kerstcadeau</w:t>
      </w:r>
    </w:p>
    <w:p w14:paraId="7B8DFBAA" w14:textId="10FC921C" w:rsidR="009747D7" w:rsidRDefault="009747D7">
      <w:pPr>
        <w:rPr>
          <w:rFonts w:ascii="Courier New" w:hAnsi="Courier New" w:cs="Courier New"/>
        </w:rPr>
      </w:pPr>
      <w:r>
        <w:rPr>
          <w:rFonts w:ascii="Courier New" w:hAnsi="Courier New" w:cs="Courier New"/>
        </w:rPr>
        <w:br w:type="page"/>
      </w:r>
    </w:p>
    <w:p w14:paraId="48D4622E" w14:textId="7A811EE7" w:rsidR="004A48F4" w:rsidRPr="009747D7" w:rsidRDefault="004A48F4" w:rsidP="004A48F4">
      <w:pPr>
        <w:rPr>
          <w:rFonts w:ascii="Courier New" w:hAnsi="Courier New" w:cs="Courier New"/>
        </w:rPr>
      </w:pPr>
      <w:r w:rsidRPr="009747D7">
        <w:rPr>
          <w:rFonts w:ascii="Courier New" w:hAnsi="Courier New" w:cs="Courier New"/>
        </w:rPr>
        <w:lastRenderedPageBreak/>
        <w:t>Opa Willem</w:t>
      </w:r>
    </w:p>
    <w:p w14:paraId="16C74BF7" w14:textId="77777777" w:rsidR="004A48F4" w:rsidRPr="009747D7" w:rsidRDefault="004A48F4" w:rsidP="004A48F4">
      <w:pPr>
        <w:rPr>
          <w:rFonts w:ascii="Courier New" w:hAnsi="Courier New" w:cs="Courier New"/>
        </w:rPr>
      </w:pPr>
    </w:p>
    <w:p w14:paraId="40F0FD26" w14:textId="176440F2" w:rsidR="004A48F4" w:rsidRPr="009747D7" w:rsidRDefault="004A48F4" w:rsidP="004A48F4">
      <w:pPr>
        <w:rPr>
          <w:rFonts w:ascii="Courier New" w:hAnsi="Courier New" w:cs="Courier New"/>
        </w:rPr>
      </w:pPr>
      <w:r w:rsidRPr="009747D7">
        <w:rPr>
          <w:rFonts w:ascii="Courier New" w:hAnsi="Courier New" w:cs="Courier New"/>
        </w:rPr>
        <w:t xml:space="preserve">Ze zeggen wel eens dat drank slecht is voor de gezondheid. Dat </w:t>
      </w:r>
      <w:r w:rsidR="009747D7">
        <w:rPr>
          <w:rFonts w:ascii="Courier New" w:hAnsi="Courier New" w:cs="Courier New"/>
        </w:rPr>
        <w:t>z</w:t>
      </w:r>
      <w:r w:rsidRPr="009747D7">
        <w:rPr>
          <w:rFonts w:ascii="Courier New" w:hAnsi="Courier New" w:cs="Courier New"/>
        </w:rPr>
        <w:t>al het ook best</w:t>
      </w:r>
      <w:r w:rsidR="009747D7">
        <w:rPr>
          <w:rFonts w:ascii="Courier New" w:hAnsi="Courier New" w:cs="Courier New"/>
        </w:rPr>
        <w:t xml:space="preserve"> </w:t>
      </w:r>
      <w:r w:rsidRPr="009747D7">
        <w:rPr>
          <w:rFonts w:ascii="Courier New" w:hAnsi="Courier New" w:cs="Courier New"/>
        </w:rPr>
        <w:t>wel zijn maar dat geldt dan pers6 niet voor opa Willem. Die bloeit helemaal op als</w:t>
      </w:r>
      <w:r w:rsidR="009747D7">
        <w:rPr>
          <w:rFonts w:ascii="Courier New" w:hAnsi="Courier New" w:cs="Courier New"/>
        </w:rPr>
        <w:t xml:space="preserve"> </w:t>
      </w:r>
      <w:r w:rsidRPr="009747D7">
        <w:rPr>
          <w:rFonts w:ascii="Courier New" w:hAnsi="Courier New" w:cs="Courier New"/>
        </w:rPr>
        <w:t>hij een borrel op heeft.</w:t>
      </w:r>
    </w:p>
    <w:p w14:paraId="62EECA26" w14:textId="39C8B611" w:rsidR="004A48F4" w:rsidRPr="009747D7" w:rsidRDefault="004A48F4" w:rsidP="004A48F4">
      <w:pPr>
        <w:rPr>
          <w:rFonts w:ascii="Courier New" w:hAnsi="Courier New" w:cs="Courier New"/>
        </w:rPr>
      </w:pPr>
      <w:r w:rsidRPr="009747D7">
        <w:rPr>
          <w:rFonts w:ascii="Courier New" w:hAnsi="Courier New" w:cs="Courier New"/>
        </w:rPr>
        <w:t>Ik weet niet hoe oud hij is. Hij zal dik in de 70 zijn denk ik. Zodra hij echter een</w:t>
      </w:r>
      <w:r w:rsidR="009747D7">
        <w:rPr>
          <w:rFonts w:ascii="Courier New" w:hAnsi="Courier New" w:cs="Courier New"/>
        </w:rPr>
        <w:t xml:space="preserve"> </w:t>
      </w:r>
      <w:r w:rsidRPr="009747D7">
        <w:rPr>
          <w:rFonts w:ascii="Courier New" w:hAnsi="Courier New" w:cs="Courier New"/>
        </w:rPr>
        <w:t>neut op heeft, ziet hij er veel jonger uit. Dan wordt hij op zijn manier zelfs</w:t>
      </w:r>
      <w:r w:rsidR="009747D7">
        <w:rPr>
          <w:rFonts w:ascii="Courier New" w:hAnsi="Courier New" w:cs="Courier New"/>
        </w:rPr>
        <w:t xml:space="preserve"> </w:t>
      </w:r>
      <w:r w:rsidRPr="009747D7">
        <w:rPr>
          <w:rFonts w:ascii="Courier New" w:hAnsi="Courier New" w:cs="Courier New"/>
        </w:rPr>
        <w:t>grappig. Alleen als hij te veel op heeft begint hij vervelend te worden. Dan gaat</w:t>
      </w:r>
      <w:r w:rsidR="00245BDD">
        <w:rPr>
          <w:rFonts w:ascii="Courier New" w:hAnsi="Courier New" w:cs="Courier New"/>
        </w:rPr>
        <w:t xml:space="preserve"> </w:t>
      </w:r>
      <w:r w:rsidRPr="009747D7">
        <w:rPr>
          <w:rFonts w:ascii="Courier New" w:hAnsi="Courier New" w:cs="Courier New"/>
        </w:rPr>
        <w:t xml:space="preserve">hij moppen tappen. Maar allemaal van die </w:t>
      </w:r>
      <w:r w:rsidR="00245BDD">
        <w:rPr>
          <w:rFonts w:ascii="Courier New" w:hAnsi="Courier New" w:cs="Courier New"/>
        </w:rPr>
        <w:t xml:space="preserve">overjarige moppen, die je </w:t>
      </w:r>
      <w:r w:rsidRPr="009747D7">
        <w:rPr>
          <w:rFonts w:ascii="Courier New" w:hAnsi="Courier New" w:cs="Courier New"/>
        </w:rPr>
        <w:t>tegenwoordig aan de straatstenen niet meer kwijt kunt.</w:t>
      </w:r>
    </w:p>
    <w:p w14:paraId="54281BD8" w14:textId="0233F143" w:rsidR="004A48F4" w:rsidRPr="009747D7" w:rsidRDefault="00245BDD" w:rsidP="004A48F4">
      <w:pPr>
        <w:rPr>
          <w:rFonts w:ascii="Courier New" w:hAnsi="Courier New" w:cs="Courier New"/>
        </w:rPr>
      </w:pPr>
      <w:r>
        <w:rPr>
          <w:rFonts w:ascii="Courier New" w:hAnsi="Courier New" w:cs="Courier New"/>
        </w:rPr>
        <w:t>Maar verder is het oké</w:t>
      </w:r>
      <w:r w:rsidR="004A48F4" w:rsidRPr="009747D7">
        <w:rPr>
          <w:rFonts w:ascii="Courier New" w:hAnsi="Courier New" w:cs="Courier New"/>
        </w:rPr>
        <w:t xml:space="preserve"> met opa Willem. Ik ken hem al jaren, want hij woont bij</w:t>
      </w:r>
      <w:r>
        <w:rPr>
          <w:rFonts w:ascii="Courier New" w:hAnsi="Courier New" w:cs="Courier New"/>
        </w:rPr>
        <w:t xml:space="preserve"> </w:t>
      </w:r>
      <w:r w:rsidR="004A48F4" w:rsidRPr="009747D7">
        <w:rPr>
          <w:rFonts w:ascii="Courier New" w:hAnsi="Courier New" w:cs="Courier New"/>
        </w:rPr>
        <w:t>mij in de buurt. Toch was hij a</w:t>
      </w:r>
      <w:r>
        <w:rPr>
          <w:rFonts w:ascii="Courier New" w:hAnsi="Courier New" w:cs="Courier New"/>
        </w:rPr>
        <w:t>ltijd een beetje teruggetrokken.</w:t>
      </w:r>
    </w:p>
    <w:p w14:paraId="21C11C5D" w14:textId="77777777" w:rsidR="004A48F4" w:rsidRPr="009747D7" w:rsidRDefault="004A48F4" w:rsidP="004A48F4">
      <w:pPr>
        <w:rPr>
          <w:rFonts w:ascii="Courier New" w:hAnsi="Courier New" w:cs="Courier New"/>
        </w:rPr>
      </w:pPr>
    </w:p>
    <w:p w14:paraId="600A424C" w14:textId="78FDE669" w:rsidR="004A48F4" w:rsidRPr="009747D7" w:rsidRDefault="004A48F4" w:rsidP="004A48F4">
      <w:pPr>
        <w:rPr>
          <w:rFonts w:ascii="Courier New" w:hAnsi="Courier New" w:cs="Courier New"/>
        </w:rPr>
      </w:pPr>
      <w:r w:rsidRPr="009747D7">
        <w:rPr>
          <w:rFonts w:ascii="Courier New" w:hAnsi="Courier New" w:cs="Courier New"/>
        </w:rPr>
        <w:t>Sinds enkele jaren heeft hij alle remmen losgegooid. Ik weet nu ook waarom. Ik</w:t>
      </w:r>
      <w:r w:rsidR="00245BDD">
        <w:rPr>
          <w:rFonts w:ascii="Courier New" w:hAnsi="Courier New" w:cs="Courier New"/>
        </w:rPr>
        <w:t xml:space="preserve"> </w:t>
      </w:r>
      <w:r w:rsidRPr="009747D7">
        <w:rPr>
          <w:rFonts w:ascii="Courier New" w:hAnsi="Courier New" w:cs="Courier New"/>
        </w:rPr>
        <w:t>heb het onlangs van zijn zoon Ren</w:t>
      </w:r>
      <w:r w:rsidR="00245BDD">
        <w:rPr>
          <w:rFonts w:ascii="Courier New" w:hAnsi="Courier New" w:cs="Courier New"/>
        </w:rPr>
        <w:t>é</w:t>
      </w:r>
      <w:r w:rsidRPr="009747D7">
        <w:rPr>
          <w:rFonts w:ascii="Courier New" w:hAnsi="Courier New" w:cs="Courier New"/>
        </w:rPr>
        <w:t xml:space="preserve"> gehoord, De ommezwaai kwam toen zijn</w:t>
      </w:r>
      <w:r w:rsidR="00245BDD">
        <w:rPr>
          <w:rFonts w:ascii="Courier New" w:hAnsi="Courier New" w:cs="Courier New"/>
        </w:rPr>
        <w:t xml:space="preserve"> </w:t>
      </w:r>
      <w:r w:rsidRPr="009747D7">
        <w:rPr>
          <w:rFonts w:ascii="Courier New" w:hAnsi="Courier New" w:cs="Courier New"/>
        </w:rPr>
        <w:t>vrouw overleed. Ik neem aan dat hij gelukkig getrouwd was. Ik heb hem</w:t>
      </w:r>
      <w:r w:rsidR="00245BDD">
        <w:rPr>
          <w:rFonts w:ascii="Courier New" w:hAnsi="Courier New" w:cs="Courier New"/>
        </w:rPr>
        <w:t xml:space="preserve"> </w:t>
      </w:r>
      <w:r w:rsidRPr="009747D7">
        <w:rPr>
          <w:rFonts w:ascii="Courier New" w:hAnsi="Courier New" w:cs="Courier New"/>
        </w:rPr>
        <w:t>tenminste nog nooit iets kwaads over</w:t>
      </w:r>
      <w:r w:rsidR="00245BDD">
        <w:rPr>
          <w:rFonts w:ascii="Courier New" w:hAnsi="Courier New" w:cs="Courier New"/>
        </w:rPr>
        <w:t xml:space="preserve"> </w:t>
      </w:r>
      <w:r w:rsidRPr="009747D7">
        <w:rPr>
          <w:rFonts w:ascii="Courier New" w:hAnsi="Courier New" w:cs="Courier New"/>
        </w:rPr>
        <w:t>zijn vrouw horen zeggen. Toch voelde hij</w:t>
      </w:r>
      <w:r w:rsidR="00245BDD">
        <w:rPr>
          <w:rFonts w:ascii="Courier New" w:hAnsi="Courier New" w:cs="Courier New"/>
        </w:rPr>
        <w:t xml:space="preserve"> </w:t>
      </w:r>
    </w:p>
    <w:p w14:paraId="640D11E9" w14:textId="052D6153" w:rsidR="004A48F4" w:rsidRPr="009747D7" w:rsidRDefault="004A48F4" w:rsidP="004A48F4">
      <w:pPr>
        <w:rPr>
          <w:rFonts w:ascii="Courier New" w:hAnsi="Courier New" w:cs="Courier New"/>
        </w:rPr>
      </w:pPr>
      <w:r w:rsidRPr="009747D7">
        <w:rPr>
          <w:rFonts w:ascii="Courier New" w:hAnsi="Courier New" w:cs="Courier New"/>
        </w:rPr>
        <w:t>kennelijk het huwelijk als een last. Niet dat hij naar andere vrouwen keek of zo.</w:t>
      </w:r>
      <w:r w:rsidR="00245BDD">
        <w:rPr>
          <w:rFonts w:ascii="Courier New" w:hAnsi="Courier New" w:cs="Courier New"/>
        </w:rPr>
        <w:t xml:space="preserve"> </w:t>
      </w:r>
      <w:r w:rsidRPr="009747D7">
        <w:rPr>
          <w:rFonts w:ascii="Courier New" w:hAnsi="Courier New" w:cs="Courier New"/>
        </w:rPr>
        <w:t>dat was niks voor opa Willem. Hij gebruikte - zelfs wa</w:t>
      </w:r>
      <w:r w:rsidR="00245BDD">
        <w:rPr>
          <w:rFonts w:ascii="Courier New" w:hAnsi="Courier New" w:cs="Courier New"/>
        </w:rPr>
        <w:t>n</w:t>
      </w:r>
      <w:r w:rsidRPr="009747D7">
        <w:rPr>
          <w:rFonts w:ascii="Courier New" w:hAnsi="Courier New" w:cs="Courier New"/>
        </w:rPr>
        <w:t>neer hij dronken was -</w:t>
      </w:r>
      <w:r w:rsidR="00245BDD">
        <w:rPr>
          <w:rFonts w:ascii="Courier New" w:hAnsi="Courier New" w:cs="Courier New"/>
        </w:rPr>
        <w:t xml:space="preserve"> </w:t>
      </w:r>
      <w:r w:rsidRPr="009747D7">
        <w:rPr>
          <w:rFonts w:ascii="Courier New" w:hAnsi="Courier New" w:cs="Courier New"/>
        </w:rPr>
        <w:t>geen onwelvoeglijke taal. Zijn moppe</w:t>
      </w:r>
      <w:r w:rsidR="00245BDD">
        <w:rPr>
          <w:rFonts w:ascii="Courier New" w:hAnsi="Courier New" w:cs="Courier New"/>
        </w:rPr>
        <w:t>n waren flauw maar nooit schuin.</w:t>
      </w:r>
    </w:p>
    <w:p w14:paraId="0962DE3B" w14:textId="77777777" w:rsidR="004A48F4" w:rsidRPr="009747D7" w:rsidRDefault="004A48F4" w:rsidP="004A48F4">
      <w:pPr>
        <w:rPr>
          <w:rFonts w:ascii="Courier New" w:hAnsi="Courier New" w:cs="Courier New"/>
        </w:rPr>
      </w:pPr>
    </w:p>
    <w:p w14:paraId="30F4351B" w14:textId="430A27A2" w:rsidR="004A48F4" w:rsidRPr="009747D7" w:rsidRDefault="004A48F4" w:rsidP="004A48F4">
      <w:pPr>
        <w:rPr>
          <w:rFonts w:ascii="Courier New" w:hAnsi="Courier New" w:cs="Courier New"/>
        </w:rPr>
      </w:pPr>
      <w:r w:rsidRPr="009747D7">
        <w:rPr>
          <w:rFonts w:ascii="Courier New" w:hAnsi="Courier New" w:cs="Courier New"/>
        </w:rPr>
        <w:t>Nu schijnt opa altijd al een stevige drinker te zijn geweest. Al voor zijn huwelijk lustte hij best een stevige slok. Toen hij echter in het huwelijksbootje stapte was het uit met de pret. Zijn vrouw wilde niet hebben dat hi</w:t>
      </w:r>
      <w:r w:rsidR="00245BDD">
        <w:rPr>
          <w:rFonts w:ascii="Courier New" w:hAnsi="Courier New" w:cs="Courier New"/>
        </w:rPr>
        <w:t>j dronk, zelfs geen glaasje rosé</w:t>
      </w:r>
      <w:r w:rsidRPr="009747D7">
        <w:rPr>
          <w:rFonts w:ascii="Courier New" w:hAnsi="Courier New" w:cs="Courier New"/>
        </w:rPr>
        <w:t>. Hij mocht thuis ook niet roken want dat was slecht voor de gordijnen.</w:t>
      </w:r>
    </w:p>
    <w:p w14:paraId="23A62514" w14:textId="77777777" w:rsidR="004A48F4" w:rsidRPr="009747D7" w:rsidRDefault="004A48F4" w:rsidP="004A48F4">
      <w:pPr>
        <w:rPr>
          <w:rFonts w:ascii="Courier New" w:hAnsi="Courier New" w:cs="Courier New"/>
        </w:rPr>
      </w:pPr>
    </w:p>
    <w:p w14:paraId="37E922B1" w14:textId="77777777" w:rsidR="004A48F4" w:rsidRPr="009747D7" w:rsidRDefault="004A48F4" w:rsidP="004A48F4">
      <w:pPr>
        <w:rPr>
          <w:rFonts w:ascii="Courier New" w:hAnsi="Courier New" w:cs="Courier New"/>
        </w:rPr>
      </w:pPr>
    </w:p>
    <w:p w14:paraId="05E4C382" w14:textId="77777777" w:rsidR="004A48F4" w:rsidRPr="009747D7" w:rsidRDefault="004A48F4" w:rsidP="004A48F4">
      <w:pPr>
        <w:rPr>
          <w:rFonts w:ascii="Courier New" w:hAnsi="Courier New" w:cs="Courier New"/>
        </w:rPr>
      </w:pPr>
    </w:p>
    <w:p w14:paraId="342D1896" w14:textId="77777777" w:rsidR="004A48F4" w:rsidRPr="009747D7" w:rsidRDefault="004A48F4" w:rsidP="004A48F4">
      <w:pPr>
        <w:rPr>
          <w:rFonts w:ascii="Courier New" w:hAnsi="Courier New" w:cs="Courier New"/>
        </w:rPr>
      </w:pPr>
    </w:p>
    <w:p w14:paraId="4114FB79" w14:textId="77777777" w:rsidR="004A48F4" w:rsidRPr="009747D7" w:rsidRDefault="004A48F4" w:rsidP="004A48F4">
      <w:pPr>
        <w:rPr>
          <w:rFonts w:ascii="Courier New" w:hAnsi="Courier New" w:cs="Courier New"/>
        </w:rPr>
      </w:pPr>
    </w:p>
    <w:p w14:paraId="5D0027A6" w14:textId="77777777" w:rsidR="004A48F4" w:rsidRPr="009747D7" w:rsidRDefault="004A48F4" w:rsidP="004A48F4">
      <w:pPr>
        <w:rPr>
          <w:rFonts w:ascii="Courier New" w:hAnsi="Courier New" w:cs="Courier New"/>
        </w:rPr>
      </w:pPr>
    </w:p>
    <w:p w14:paraId="69FDEB36" w14:textId="77777777" w:rsidR="004A48F4" w:rsidRPr="009747D7" w:rsidRDefault="004A48F4" w:rsidP="004A48F4">
      <w:pPr>
        <w:rPr>
          <w:rFonts w:ascii="Courier New" w:hAnsi="Courier New" w:cs="Courier New"/>
        </w:rPr>
      </w:pPr>
    </w:p>
    <w:p w14:paraId="4D3563A3" w14:textId="77777777" w:rsidR="004A48F4" w:rsidRPr="009747D7" w:rsidRDefault="004A48F4" w:rsidP="004A48F4">
      <w:pPr>
        <w:rPr>
          <w:rFonts w:ascii="Courier New" w:hAnsi="Courier New" w:cs="Courier New"/>
        </w:rPr>
      </w:pPr>
    </w:p>
    <w:p w14:paraId="143C4912" w14:textId="77777777" w:rsidR="004A48F4" w:rsidRPr="009747D7" w:rsidRDefault="004A48F4" w:rsidP="004A48F4">
      <w:pPr>
        <w:rPr>
          <w:rFonts w:ascii="Courier New" w:hAnsi="Courier New" w:cs="Courier New"/>
        </w:rPr>
      </w:pPr>
    </w:p>
    <w:p w14:paraId="67CBFDBF" w14:textId="77777777" w:rsidR="004A48F4" w:rsidRPr="009747D7" w:rsidRDefault="004A48F4" w:rsidP="004A48F4">
      <w:pPr>
        <w:rPr>
          <w:rFonts w:ascii="Courier New" w:hAnsi="Courier New" w:cs="Courier New"/>
        </w:rPr>
      </w:pPr>
    </w:p>
    <w:p w14:paraId="17D269CC" w14:textId="77777777" w:rsidR="004A48F4" w:rsidRPr="009747D7" w:rsidRDefault="004A48F4" w:rsidP="004A48F4">
      <w:pPr>
        <w:rPr>
          <w:rFonts w:ascii="Courier New" w:hAnsi="Courier New" w:cs="Courier New"/>
        </w:rPr>
      </w:pPr>
    </w:p>
    <w:p w14:paraId="7E316FAD" w14:textId="77777777" w:rsidR="004A48F4" w:rsidRPr="009747D7" w:rsidRDefault="004A48F4" w:rsidP="004A48F4">
      <w:pPr>
        <w:rPr>
          <w:rFonts w:ascii="Courier New" w:hAnsi="Courier New" w:cs="Courier New"/>
        </w:rPr>
      </w:pPr>
    </w:p>
    <w:p w14:paraId="4996455F" w14:textId="77777777" w:rsidR="004A48F4" w:rsidRPr="009747D7" w:rsidRDefault="004A48F4" w:rsidP="004A48F4">
      <w:pPr>
        <w:rPr>
          <w:rFonts w:ascii="Courier New" w:hAnsi="Courier New" w:cs="Courier New"/>
        </w:rPr>
      </w:pPr>
    </w:p>
    <w:p w14:paraId="24F01B5D" w14:textId="77777777" w:rsidR="004A48F4" w:rsidRPr="009747D7" w:rsidRDefault="004A48F4" w:rsidP="004A48F4">
      <w:pPr>
        <w:rPr>
          <w:rFonts w:ascii="Courier New" w:hAnsi="Courier New" w:cs="Courier New"/>
        </w:rPr>
      </w:pPr>
    </w:p>
    <w:p w14:paraId="2A568E10" w14:textId="77777777" w:rsidR="004A48F4" w:rsidRPr="009747D7" w:rsidRDefault="004A48F4" w:rsidP="004A48F4">
      <w:pPr>
        <w:rPr>
          <w:rFonts w:ascii="Courier New" w:hAnsi="Courier New" w:cs="Courier New"/>
        </w:rPr>
      </w:pPr>
    </w:p>
    <w:p w14:paraId="5594B608" w14:textId="77777777" w:rsidR="004A48F4" w:rsidRPr="009747D7" w:rsidRDefault="004A48F4" w:rsidP="004A48F4">
      <w:pPr>
        <w:rPr>
          <w:rFonts w:ascii="Courier New" w:hAnsi="Courier New" w:cs="Courier New"/>
        </w:rPr>
      </w:pPr>
    </w:p>
    <w:p w14:paraId="45182FEA" w14:textId="77777777" w:rsidR="004A48F4" w:rsidRPr="009747D7" w:rsidRDefault="004A48F4" w:rsidP="004A48F4">
      <w:pPr>
        <w:rPr>
          <w:rFonts w:ascii="Courier New" w:hAnsi="Courier New" w:cs="Courier New"/>
        </w:rPr>
      </w:pPr>
    </w:p>
    <w:p w14:paraId="35F3ADCB" w14:textId="77777777" w:rsidR="00245BDD" w:rsidRDefault="00245BDD">
      <w:pPr>
        <w:rPr>
          <w:rFonts w:ascii="Courier New" w:hAnsi="Courier New" w:cs="Courier New"/>
        </w:rPr>
      </w:pPr>
      <w:r>
        <w:rPr>
          <w:rFonts w:ascii="Courier New" w:hAnsi="Courier New" w:cs="Courier New"/>
        </w:rPr>
        <w:lastRenderedPageBreak/>
        <w:br w:type="page"/>
      </w:r>
    </w:p>
    <w:p w14:paraId="2AFC1A18" w14:textId="779F5102" w:rsidR="004A48F4" w:rsidRPr="009747D7" w:rsidRDefault="004A48F4" w:rsidP="004A48F4">
      <w:pPr>
        <w:rPr>
          <w:rFonts w:ascii="Courier New" w:hAnsi="Courier New" w:cs="Courier New"/>
        </w:rPr>
      </w:pPr>
      <w:r w:rsidRPr="009747D7">
        <w:rPr>
          <w:rFonts w:ascii="Courier New" w:hAnsi="Courier New" w:cs="Courier New"/>
        </w:rPr>
        <w:lastRenderedPageBreak/>
        <w:t>Geef mij maar 3 euro</w:t>
      </w:r>
    </w:p>
    <w:p w14:paraId="2F202E0B" w14:textId="77777777" w:rsidR="00245BDD" w:rsidRDefault="00245BDD" w:rsidP="004A48F4">
      <w:pPr>
        <w:rPr>
          <w:rFonts w:ascii="Courier New" w:hAnsi="Courier New" w:cs="Courier New"/>
        </w:rPr>
      </w:pPr>
    </w:p>
    <w:p w14:paraId="1EFF68DA" w14:textId="50BAF39A" w:rsidR="004A48F4" w:rsidRPr="009747D7" w:rsidRDefault="004A48F4" w:rsidP="004A48F4">
      <w:pPr>
        <w:rPr>
          <w:rFonts w:ascii="Courier New" w:hAnsi="Courier New" w:cs="Courier New"/>
        </w:rPr>
      </w:pPr>
      <w:r w:rsidRPr="009747D7">
        <w:rPr>
          <w:rFonts w:ascii="Courier New" w:hAnsi="Courier New" w:cs="Courier New"/>
        </w:rPr>
        <w:t>Het is zomer. Het is eindelijk mooi weer na al die weken met regen.</w:t>
      </w:r>
      <w:r w:rsidR="00245BDD">
        <w:rPr>
          <w:rFonts w:ascii="Courier New" w:hAnsi="Courier New" w:cs="Courier New"/>
        </w:rPr>
        <w:t xml:space="preserve"> </w:t>
      </w:r>
      <w:r w:rsidRPr="009747D7">
        <w:rPr>
          <w:rFonts w:ascii="Courier New" w:hAnsi="Courier New" w:cs="Courier New"/>
        </w:rPr>
        <w:t>Ik kijk naar buiten. Henk-Jan, mijn buurman, werkt in zijn tuin, Aardige jongen.</w:t>
      </w:r>
    </w:p>
    <w:p w14:paraId="34E94607" w14:textId="77777777" w:rsidR="004A48F4" w:rsidRPr="009747D7" w:rsidRDefault="004A48F4" w:rsidP="004A48F4">
      <w:pPr>
        <w:rPr>
          <w:rFonts w:ascii="Courier New" w:hAnsi="Courier New" w:cs="Courier New"/>
        </w:rPr>
      </w:pPr>
      <w:r w:rsidRPr="009747D7">
        <w:rPr>
          <w:rFonts w:ascii="Courier New" w:hAnsi="Courier New" w:cs="Courier New"/>
        </w:rPr>
        <w:t>We kunnen het goed met elkaar vinden.</w:t>
      </w:r>
    </w:p>
    <w:p w14:paraId="7C72AD29" w14:textId="77777777" w:rsidR="004A48F4" w:rsidRPr="009747D7" w:rsidRDefault="004A48F4" w:rsidP="004A48F4">
      <w:pPr>
        <w:rPr>
          <w:rFonts w:ascii="Courier New" w:hAnsi="Courier New" w:cs="Courier New"/>
        </w:rPr>
      </w:pPr>
      <w:r w:rsidRPr="009747D7">
        <w:rPr>
          <w:rFonts w:ascii="Courier New" w:hAnsi="Courier New" w:cs="Courier New"/>
        </w:rPr>
        <w:t>En daar staat mijn trots waar ik zo hard voor heb gewerkt: mijn auto.</w:t>
      </w:r>
    </w:p>
    <w:p w14:paraId="38A53518" w14:textId="77777777" w:rsidR="004A48F4" w:rsidRPr="009747D7" w:rsidRDefault="004A48F4" w:rsidP="004A48F4">
      <w:pPr>
        <w:rPr>
          <w:rFonts w:ascii="Courier New" w:hAnsi="Courier New" w:cs="Courier New"/>
        </w:rPr>
      </w:pPr>
      <w:r w:rsidRPr="009747D7">
        <w:rPr>
          <w:rFonts w:ascii="Courier New" w:hAnsi="Courier New" w:cs="Courier New"/>
        </w:rPr>
        <w:t>Maar wat is hij vies! Hoog tijd voor een wasbeurt.</w:t>
      </w:r>
    </w:p>
    <w:p w14:paraId="59E2D488" w14:textId="77777777" w:rsidR="004A48F4" w:rsidRPr="009747D7" w:rsidRDefault="004A48F4" w:rsidP="004A48F4">
      <w:pPr>
        <w:rPr>
          <w:rFonts w:ascii="Courier New" w:hAnsi="Courier New" w:cs="Courier New"/>
        </w:rPr>
      </w:pPr>
      <w:r w:rsidRPr="009747D7">
        <w:rPr>
          <w:rFonts w:ascii="Courier New" w:hAnsi="Courier New" w:cs="Courier New"/>
        </w:rPr>
        <w:t>Ik vind het geen leuk klusje/ maar het moet gebeuren.</w:t>
      </w:r>
    </w:p>
    <w:p w14:paraId="6E0043F7" w14:textId="77777777" w:rsidR="004A48F4" w:rsidRPr="009747D7" w:rsidRDefault="004A48F4" w:rsidP="004A48F4">
      <w:pPr>
        <w:rPr>
          <w:rFonts w:ascii="Courier New" w:hAnsi="Courier New" w:cs="Courier New"/>
        </w:rPr>
      </w:pPr>
    </w:p>
    <w:p w14:paraId="124F4C7B" w14:textId="77777777" w:rsidR="004A48F4" w:rsidRPr="009747D7" w:rsidRDefault="004A48F4" w:rsidP="004A48F4">
      <w:pPr>
        <w:rPr>
          <w:rFonts w:ascii="Courier New" w:hAnsi="Courier New" w:cs="Courier New"/>
        </w:rPr>
      </w:pPr>
      <w:r w:rsidRPr="009747D7">
        <w:rPr>
          <w:rFonts w:ascii="Courier New" w:hAnsi="Courier New" w:cs="Courier New"/>
        </w:rPr>
        <w:t>Met emmer en spons ga ik naar buiten.</w:t>
      </w:r>
    </w:p>
    <w:p w14:paraId="32518DA3" w14:textId="33D78688" w:rsidR="004A48F4" w:rsidRPr="009747D7" w:rsidRDefault="004A48F4" w:rsidP="004A48F4">
      <w:pPr>
        <w:rPr>
          <w:rFonts w:ascii="Courier New" w:hAnsi="Courier New" w:cs="Courier New"/>
        </w:rPr>
      </w:pPr>
      <w:r w:rsidRPr="009747D7">
        <w:rPr>
          <w:rFonts w:ascii="Courier New" w:hAnsi="Courier New" w:cs="Courier New"/>
        </w:rPr>
        <w:t>Het is erg mooi weer en Henk-Jan, komt ook naar buiten</w:t>
      </w:r>
    </w:p>
    <w:p w14:paraId="6B3B9FA2" w14:textId="77777777" w:rsidR="004A48F4" w:rsidRPr="009747D7" w:rsidRDefault="004A48F4" w:rsidP="004A48F4">
      <w:pPr>
        <w:rPr>
          <w:rFonts w:ascii="Courier New" w:hAnsi="Courier New" w:cs="Courier New"/>
        </w:rPr>
      </w:pPr>
      <w:r w:rsidRPr="009747D7">
        <w:rPr>
          <w:rFonts w:ascii="Courier New" w:hAnsi="Courier New" w:cs="Courier New"/>
        </w:rPr>
        <w:t>Zijn tuin ligt er erg mooi bij. Ik moet ook nodig wat in de tuin doen.</w:t>
      </w:r>
    </w:p>
    <w:p w14:paraId="55E69D63" w14:textId="77777777" w:rsidR="004A48F4" w:rsidRPr="009747D7" w:rsidRDefault="004A48F4" w:rsidP="004A48F4">
      <w:pPr>
        <w:rPr>
          <w:rFonts w:ascii="Courier New" w:hAnsi="Courier New" w:cs="Courier New"/>
        </w:rPr>
      </w:pPr>
      <w:r w:rsidRPr="009747D7">
        <w:rPr>
          <w:rFonts w:ascii="Courier New" w:hAnsi="Courier New" w:cs="Courier New"/>
        </w:rPr>
        <w:t>Maar eerst ga ik de auto wassen.</w:t>
      </w:r>
    </w:p>
    <w:p w14:paraId="66B8ADCF" w14:textId="77777777" w:rsidR="004A48F4" w:rsidRPr="009747D7" w:rsidRDefault="004A48F4" w:rsidP="004A48F4">
      <w:pPr>
        <w:rPr>
          <w:rFonts w:ascii="Courier New" w:hAnsi="Courier New" w:cs="Courier New"/>
        </w:rPr>
      </w:pPr>
      <w:r w:rsidRPr="009747D7">
        <w:rPr>
          <w:rFonts w:ascii="Courier New" w:hAnsi="Courier New" w:cs="Courier New"/>
        </w:rPr>
        <w:t>Ik ga aan de slag. Elk plekje moet schoon.</w:t>
      </w:r>
    </w:p>
    <w:p w14:paraId="1112EF50" w14:textId="77777777" w:rsidR="004A48F4" w:rsidRPr="009747D7" w:rsidRDefault="004A48F4" w:rsidP="004A48F4">
      <w:pPr>
        <w:rPr>
          <w:rFonts w:ascii="Courier New" w:hAnsi="Courier New" w:cs="Courier New"/>
        </w:rPr>
      </w:pPr>
      <w:r w:rsidRPr="009747D7">
        <w:rPr>
          <w:rFonts w:ascii="Courier New" w:hAnsi="Courier New" w:cs="Courier New"/>
        </w:rPr>
        <w:t>Na een uur ben ik klaar. Tevreden kijk ik naar het resultaat.</w:t>
      </w:r>
    </w:p>
    <w:p w14:paraId="52D19C8D" w14:textId="77777777" w:rsidR="004A48F4" w:rsidRPr="009747D7" w:rsidRDefault="004A48F4" w:rsidP="004A48F4">
      <w:pPr>
        <w:rPr>
          <w:rFonts w:ascii="Courier New" w:hAnsi="Courier New" w:cs="Courier New"/>
        </w:rPr>
      </w:pPr>
      <w:r w:rsidRPr="009747D7">
        <w:rPr>
          <w:rFonts w:ascii="Courier New" w:hAnsi="Courier New" w:cs="Courier New"/>
        </w:rPr>
        <w:t>Wat is hij mooi!</w:t>
      </w:r>
    </w:p>
    <w:p w14:paraId="2D743675" w14:textId="77777777" w:rsidR="004A48F4" w:rsidRPr="009747D7" w:rsidRDefault="004A48F4" w:rsidP="004A48F4">
      <w:pPr>
        <w:rPr>
          <w:rFonts w:ascii="Courier New" w:hAnsi="Courier New" w:cs="Courier New"/>
        </w:rPr>
      </w:pPr>
      <w:r w:rsidRPr="009747D7">
        <w:rPr>
          <w:rFonts w:ascii="Courier New" w:hAnsi="Courier New" w:cs="Courier New"/>
        </w:rPr>
        <w:t>Henk-Jan komt ook even kijken en zegt dat mijn auto er weer prachtig uitziet.</w:t>
      </w:r>
    </w:p>
    <w:p w14:paraId="3DC921C5" w14:textId="77777777" w:rsidR="004A48F4" w:rsidRPr="009747D7" w:rsidRDefault="004A48F4" w:rsidP="004A48F4">
      <w:pPr>
        <w:rPr>
          <w:rFonts w:ascii="Courier New" w:hAnsi="Courier New" w:cs="Courier New"/>
        </w:rPr>
      </w:pPr>
      <w:r w:rsidRPr="009747D7">
        <w:rPr>
          <w:rFonts w:ascii="Courier New" w:hAnsi="Courier New" w:cs="Courier New"/>
        </w:rPr>
        <w:t>Hij glimt helemaal.</w:t>
      </w:r>
    </w:p>
    <w:p w14:paraId="636FAD1D" w14:textId="77777777" w:rsidR="004A48F4" w:rsidRPr="009747D7" w:rsidRDefault="004A48F4" w:rsidP="004A48F4">
      <w:pPr>
        <w:rPr>
          <w:rFonts w:ascii="Courier New" w:hAnsi="Courier New" w:cs="Courier New"/>
        </w:rPr>
      </w:pPr>
      <w:r w:rsidRPr="009747D7">
        <w:rPr>
          <w:rFonts w:ascii="Courier New" w:hAnsi="Courier New" w:cs="Courier New"/>
        </w:rPr>
        <w:t>Vol trots sta ik ook te glimmen.</w:t>
      </w:r>
    </w:p>
    <w:p w14:paraId="5587D0AF" w14:textId="77777777" w:rsidR="004A48F4" w:rsidRPr="009747D7" w:rsidRDefault="004A48F4" w:rsidP="004A48F4">
      <w:pPr>
        <w:rPr>
          <w:rFonts w:ascii="Courier New" w:hAnsi="Courier New" w:cs="Courier New"/>
        </w:rPr>
      </w:pPr>
    </w:p>
    <w:p w14:paraId="565DAFB3" w14:textId="77777777" w:rsidR="004A48F4" w:rsidRPr="009747D7" w:rsidRDefault="004A48F4" w:rsidP="004A48F4">
      <w:pPr>
        <w:rPr>
          <w:rFonts w:ascii="Courier New" w:hAnsi="Courier New" w:cs="Courier New"/>
        </w:rPr>
      </w:pPr>
      <w:r w:rsidRPr="009747D7">
        <w:rPr>
          <w:rFonts w:ascii="Courier New" w:hAnsi="Courier New" w:cs="Courier New"/>
        </w:rPr>
        <w:t>Dan heb ik zin om even een stukje te rijden.</w:t>
      </w:r>
    </w:p>
    <w:p w14:paraId="20D056C1" w14:textId="1F650B99" w:rsidR="004A48F4" w:rsidRPr="009747D7" w:rsidRDefault="004A48F4" w:rsidP="004A48F4">
      <w:pPr>
        <w:rPr>
          <w:rFonts w:ascii="Courier New" w:hAnsi="Courier New" w:cs="Courier New"/>
        </w:rPr>
      </w:pPr>
      <w:r w:rsidRPr="009747D7">
        <w:rPr>
          <w:rFonts w:ascii="Courier New" w:hAnsi="Courier New" w:cs="Courier New"/>
        </w:rPr>
        <w:t>Ik haal de autosleutel uit mijn zak. Ik wil de deur open maken. Wat raar. De</w:t>
      </w:r>
      <w:r w:rsidR="00245BDD">
        <w:rPr>
          <w:rFonts w:ascii="Courier New" w:hAnsi="Courier New" w:cs="Courier New"/>
        </w:rPr>
        <w:t xml:space="preserve"> </w:t>
      </w:r>
      <w:r w:rsidRPr="009747D7">
        <w:rPr>
          <w:rFonts w:ascii="Courier New" w:hAnsi="Courier New" w:cs="Courier New"/>
        </w:rPr>
        <w:t>sleutel past niet.</w:t>
      </w:r>
    </w:p>
    <w:p w14:paraId="671E16CC" w14:textId="77777777" w:rsidR="004A48F4" w:rsidRPr="009747D7" w:rsidRDefault="004A48F4" w:rsidP="004A48F4">
      <w:pPr>
        <w:rPr>
          <w:rFonts w:ascii="Courier New" w:hAnsi="Courier New" w:cs="Courier New"/>
        </w:rPr>
      </w:pPr>
      <w:r w:rsidRPr="009747D7">
        <w:rPr>
          <w:rFonts w:ascii="Courier New" w:hAnsi="Courier New" w:cs="Courier New"/>
        </w:rPr>
        <w:t>Dan pakt Henk-Jan zijn sleutel en ja hoor, die past wel!</w:t>
      </w:r>
    </w:p>
    <w:p w14:paraId="085D7C89" w14:textId="2E511E60" w:rsidR="00245BDD" w:rsidRDefault="00245BDD">
      <w:pPr>
        <w:rPr>
          <w:rFonts w:ascii="Courier New" w:hAnsi="Courier New" w:cs="Courier New"/>
        </w:rPr>
      </w:pPr>
      <w:r>
        <w:rPr>
          <w:rFonts w:ascii="Courier New" w:hAnsi="Courier New" w:cs="Courier New"/>
        </w:rPr>
        <w:br w:type="page"/>
      </w:r>
    </w:p>
    <w:p w14:paraId="4A236F8D" w14:textId="532DD384" w:rsidR="004A48F4" w:rsidRPr="009747D7" w:rsidRDefault="004A48F4" w:rsidP="004A48F4">
      <w:pPr>
        <w:rPr>
          <w:rFonts w:ascii="Courier New" w:hAnsi="Courier New" w:cs="Courier New"/>
        </w:rPr>
      </w:pPr>
      <w:r w:rsidRPr="009747D7">
        <w:rPr>
          <w:rFonts w:ascii="Courier New" w:hAnsi="Courier New" w:cs="Courier New"/>
        </w:rPr>
        <w:lastRenderedPageBreak/>
        <w:t>Ik begrijp er niets van. Stel je voor: de sleutel van een ander past ook op mijn</w:t>
      </w:r>
      <w:r w:rsidR="00245BDD">
        <w:rPr>
          <w:rFonts w:ascii="Courier New" w:hAnsi="Courier New" w:cs="Courier New"/>
        </w:rPr>
        <w:t xml:space="preserve"> </w:t>
      </w:r>
      <w:r w:rsidRPr="009747D7">
        <w:rPr>
          <w:rFonts w:ascii="Courier New" w:hAnsi="Courier New" w:cs="Courier New"/>
        </w:rPr>
        <w:t>auto. Iedereen kan er met mijn auto vandoor.</w:t>
      </w:r>
    </w:p>
    <w:p w14:paraId="611D2C08" w14:textId="5BFE29E8" w:rsidR="004A48F4" w:rsidRPr="009747D7" w:rsidRDefault="004A48F4" w:rsidP="004A48F4">
      <w:pPr>
        <w:rPr>
          <w:rFonts w:ascii="Courier New" w:hAnsi="Courier New" w:cs="Courier New"/>
        </w:rPr>
      </w:pPr>
      <w:r w:rsidRPr="009747D7">
        <w:rPr>
          <w:rFonts w:ascii="Courier New" w:hAnsi="Courier New" w:cs="Courier New"/>
        </w:rPr>
        <w:t>Maar Henk-Jan lacht en bedankt me hartelijk voor het wassen van zijn auto. Hij</w:t>
      </w:r>
      <w:r w:rsidR="00245BDD">
        <w:rPr>
          <w:rFonts w:ascii="Courier New" w:hAnsi="Courier New" w:cs="Courier New"/>
        </w:rPr>
        <w:t xml:space="preserve"> </w:t>
      </w:r>
      <w:r w:rsidRPr="009747D7">
        <w:rPr>
          <w:rFonts w:ascii="Courier New" w:hAnsi="Courier New" w:cs="Courier New"/>
        </w:rPr>
        <w:t>vraagt of ik misschien de binnenkant ook nog even wil doen.</w:t>
      </w:r>
    </w:p>
    <w:p w14:paraId="24244567" w14:textId="77777777" w:rsidR="004A48F4" w:rsidRPr="009747D7" w:rsidRDefault="004A48F4" w:rsidP="004A48F4">
      <w:pPr>
        <w:rPr>
          <w:rFonts w:ascii="Courier New" w:hAnsi="Courier New" w:cs="Courier New"/>
        </w:rPr>
      </w:pPr>
      <w:r w:rsidRPr="009747D7">
        <w:rPr>
          <w:rFonts w:ascii="Courier New" w:hAnsi="Courier New" w:cs="Courier New"/>
        </w:rPr>
        <w:t>Ik sta met stomheid geslagen. Ik weet niet wat ik zeggen moet, Nu zie ik het pas.</w:t>
      </w:r>
    </w:p>
    <w:p w14:paraId="74ECF40E" w14:textId="77777777" w:rsidR="00245BDD" w:rsidRDefault="004A48F4" w:rsidP="004A48F4">
      <w:pPr>
        <w:rPr>
          <w:rFonts w:ascii="Courier New" w:hAnsi="Courier New" w:cs="Courier New"/>
        </w:rPr>
      </w:pPr>
      <w:r w:rsidRPr="009747D7">
        <w:rPr>
          <w:rFonts w:ascii="Courier New" w:hAnsi="Courier New" w:cs="Courier New"/>
        </w:rPr>
        <w:t>Achter deze auto staat die van mij.</w:t>
      </w:r>
      <w:r w:rsidR="00245BDD">
        <w:rPr>
          <w:rFonts w:ascii="Courier New" w:hAnsi="Courier New" w:cs="Courier New"/>
        </w:rPr>
        <w:t xml:space="preserve"> Dezelfde kleur, hetzelfde merk.</w:t>
      </w:r>
    </w:p>
    <w:p w14:paraId="6BDD0B9B" w14:textId="1E0D07B2" w:rsidR="004A48F4" w:rsidRPr="009747D7" w:rsidRDefault="004A48F4" w:rsidP="004A48F4">
      <w:pPr>
        <w:rPr>
          <w:rFonts w:ascii="Courier New" w:hAnsi="Courier New" w:cs="Courier New"/>
        </w:rPr>
      </w:pPr>
      <w:r w:rsidRPr="009747D7">
        <w:rPr>
          <w:rFonts w:ascii="Courier New" w:hAnsi="Courier New" w:cs="Courier New"/>
        </w:rPr>
        <w:t>Ik heb niet mijn eigen auto gewassen maar die van mijn buurman.</w:t>
      </w:r>
    </w:p>
    <w:p w14:paraId="6C4D8275" w14:textId="77777777" w:rsidR="004A48F4" w:rsidRPr="009747D7" w:rsidRDefault="004A48F4" w:rsidP="004A48F4">
      <w:pPr>
        <w:rPr>
          <w:rFonts w:ascii="Courier New" w:hAnsi="Courier New" w:cs="Courier New"/>
        </w:rPr>
      </w:pPr>
      <w:r w:rsidRPr="009747D7">
        <w:rPr>
          <w:rFonts w:ascii="Courier New" w:hAnsi="Courier New" w:cs="Courier New"/>
        </w:rPr>
        <w:t>En hij heeft niets gezegd!</w:t>
      </w:r>
    </w:p>
    <w:p w14:paraId="3C83D417" w14:textId="77777777" w:rsidR="004A48F4" w:rsidRPr="009747D7" w:rsidRDefault="004A48F4" w:rsidP="004A48F4">
      <w:pPr>
        <w:rPr>
          <w:rFonts w:ascii="Courier New" w:hAnsi="Courier New" w:cs="Courier New"/>
        </w:rPr>
      </w:pPr>
      <w:r w:rsidRPr="009747D7">
        <w:rPr>
          <w:rFonts w:ascii="Courier New" w:hAnsi="Courier New" w:cs="Courier New"/>
        </w:rPr>
        <w:t>Hij heeft mij gewoon mijn gang laten gaan.</w:t>
      </w:r>
    </w:p>
    <w:p w14:paraId="5F61536B" w14:textId="77777777" w:rsidR="004A48F4" w:rsidRPr="009747D7" w:rsidRDefault="004A48F4" w:rsidP="004A48F4">
      <w:pPr>
        <w:rPr>
          <w:rFonts w:ascii="Courier New" w:hAnsi="Courier New" w:cs="Courier New"/>
        </w:rPr>
      </w:pPr>
      <w:r w:rsidRPr="009747D7">
        <w:rPr>
          <w:rFonts w:ascii="Courier New" w:hAnsi="Courier New" w:cs="Courier New"/>
        </w:rPr>
        <w:t>Aardige jongen, die buurman.</w:t>
      </w:r>
    </w:p>
    <w:p w14:paraId="33CA23A3" w14:textId="77777777" w:rsidR="004A48F4" w:rsidRPr="009747D7" w:rsidRDefault="004A48F4" w:rsidP="004A48F4">
      <w:pPr>
        <w:rPr>
          <w:rFonts w:ascii="Courier New" w:hAnsi="Courier New" w:cs="Courier New"/>
        </w:rPr>
      </w:pPr>
    </w:p>
    <w:p w14:paraId="0C8CA041" w14:textId="4171B41F" w:rsidR="004A48F4" w:rsidRPr="009747D7" w:rsidRDefault="004A48F4" w:rsidP="004A48F4">
      <w:pPr>
        <w:rPr>
          <w:rFonts w:ascii="Courier New" w:hAnsi="Courier New" w:cs="Courier New"/>
        </w:rPr>
      </w:pPr>
      <w:r w:rsidRPr="009747D7">
        <w:rPr>
          <w:rFonts w:ascii="Courier New" w:hAnsi="Courier New" w:cs="Courier New"/>
        </w:rPr>
        <w:t>Ik dacht even na en vroeg hem voor de grap om 3 euro als beloning voor het</w:t>
      </w:r>
      <w:r w:rsidR="00245BDD">
        <w:rPr>
          <w:rFonts w:ascii="Courier New" w:hAnsi="Courier New" w:cs="Courier New"/>
        </w:rPr>
        <w:t xml:space="preserve"> </w:t>
      </w:r>
      <w:r w:rsidRPr="009747D7">
        <w:rPr>
          <w:rFonts w:ascii="Courier New" w:hAnsi="Courier New" w:cs="Courier New"/>
        </w:rPr>
        <w:t>wassen van zijn auto. En ja hoor, hij Pakte zijn portemonnee en betaalde me</w:t>
      </w:r>
      <w:r w:rsidR="00245BDD">
        <w:rPr>
          <w:rFonts w:ascii="Courier New" w:hAnsi="Courier New" w:cs="Courier New"/>
        </w:rPr>
        <w:t xml:space="preserve"> </w:t>
      </w:r>
      <w:r w:rsidRPr="009747D7">
        <w:rPr>
          <w:rFonts w:ascii="Courier New" w:hAnsi="Courier New" w:cs="Courier New"/>
        </w:rPr>
        <w:t>keurig, Lachend zei hij dat ik hem de volgende keer ook wel weer mocht wassen!</w:t>
      </w:r>
    </w:p>
    <w:p w14:paraId="60CD9608" w14:textId="3D71B1AA" w:rsidR="00245BDD" w:rsidRDefault="00245BDD">
      <w:pPr>
        <w:rPr>
          <w:rFonts w:ascii="Courier New" w:hAnsi="Courier New" w:cs="Courier New"/>
        </w:rPr>
      </w:pPr>
      <w:r>
        <w:rPr>
          <w:rFonts w:ascii="Courier New" w:hAnsi="Courier New" w:cs="Courier New"/>
        </w:rPr>
        <w:br w:type="page"/>
      </w:r>
    </w:p>
    <w:p w14:paraId="08A46F01" w14:textId="77777777" w:rsidR="004A48F4" w:rsidRPr="009747D7" w:rsidRDefault="004A48F4" w:rsidP="004A48F4">
      <w:pPr>
        <w:rPr>
          <w:rFonts w:ascii="Courier New" w:hAnsi="Courier New" w:cs="Courier New"/>
        </w:rPr>
      </w:pPr>
      <w:r w:rsidRPr="009747D7">
        <w:rPr>
          <w:rFonts w:ascii="Courier New" w:hAnsi="Courier New" w:cs="Courier New"/>
        </w:rPr>
        <w:lastRenderedPageBreak/>
        <w:t>Ra, ra, wie ben ik?</w:t>
      </w:r>
    </w:p>
    <w:p w14:paraId="27433BE7" w14:textId="77777777" w:rsidR="004A48F4" w:rsidRPr="009747D7" w:rsidRDefault="004A48F4" w:rsidP="004A48F4">
      <w:pPr>
        <w:rPr>
          <w:rFonts w:ascii="Courier New" w:hAnsi="Courier New" w:cs="Courier New"/>
        </w:rPr>
      </w:pPr>
    </w:p>
    <w:p w14:paraId="17DF8479" w14:textId="77777777" w:rsidR="004A48F4" w:rsidRPr="009747D7" w:rsidRDefault="004A48F4" w:rsidP="004A48F4">
      <w:pPr>
        <w:rPr>
          <w:rFonts w:ascii="Courier New" w:hAnsi="Courier New" w:cs="Courier New"/>
        </w:rPr>
      </w:pPr>
      <w:r w:rsidRPr="009747D7">
        <w:rPr>
          <w:rFonts w:ascii="Courier New" w:hAnsi="Courier New" w:cs="Courier New"/>
        </w:rPr>
        <w:t>Ik zeg door de telefoon dat ik er over een half uur ben.</w:t>
      </w:r>
    </w:p>
    <w:p w14:paraId="4715622E" w14:textId="77777777" w:rsidR="004A48F4" w:rsidRPr="009747D7" w:rsidRDefault="004A48F4" w:rsidP="004A48F4">
      <w:pPr>
        <w:rPr>
          <w:rFonts w:ascii="Courier New" w:hAnsi="Courier New" w:cs="Courier New"/>
        </w:rPr>
      </w:pPr>
      <w:r w:rsidRPr="009747D7">
        <w:rPr>
          <w:rFonts w:ascii="Courier New" w:hAnsi="Courier New" w:cs="Courier New"/>
        </w:rPr>
        <w:t>Over een half uur moet ik werken, Mijn man Rien en ik hebben een kledingwinkel.</w:t>
      </w:r>
    </w:p>
    <w:p w14:paraId="1472843F" w14:textId="77777777" w:rsidR="004A48F4" w:rsidRPr="009747D7" w:rsidRDefault="004A48F4" w:rsidP="004A48F4">
      <w:pPr>
        <w:rPr>
          <w:rFonts w:ascii="Courier New" w:hAnsi="Courier New" w:cs="Courier New"/>
        </w:rPr>
      </w:pPr>
      <w:r w:rsidRPr="009747D7">
        <w:rPr>
          <w:rFonts w:ascii="Courier New" w:hAnsi="Courier New" w:cs="Courier New"/>
        </w:rPr>
        <w:t>Om de beurt werken we in de winkel. Zo blijft er ook tijd over voor andere dingen.</w:t>
      </w:r>
    </w:p>
    <w:p w14:paraId="0BD441E2" w14:textId="52FC3E16" w:rsidR="004A48F4" w:rsidRPr="009747D7" w:rsidRDefault="004A48F4" w:rsidP="004A48F4">
      <w:pPr>
        <w:rPr>
          <w:rFonts w:ascii="Courier New" w:hAnsi="Courier New" w:cs="Courier New"/>
        </w:rPr>
      </w:pPr>
      <w:r w:rsidRPr="009747D7">
        <w:rPr>
          <w:rFonts w:ascii="Courier New" w:hAnsi="Courier New" w:cs="Courier New"/>
        </w:rPr>
        <w:t>En zo kunnen we ook nog het huishouden doen. We hebben er allebei veel plezier</w:t>
      </w:r>
      <w:r w:rsidR="00245BDD">
        <w:rPr>
          <w:rFonts w:ascii="Courier New" w:hAnsi="Courier New" w:cs="Courier New"/>
        </w:rPr>
        <w:t xml:space="preserve"> </w:t>
      </w:r>
      <w:r w:rsidRPr="009747D7">
        <w:rPr>
          <w:rFonts w:ascii="Courier New" w:hAnsi="Courier New" w:cs="Courier New"/>
        </w:rPr>
        <w:t>in.</w:t>
      </w:r>
    </w:p>
    <w:p w14:paraId="68F01FBD" w14:textId="77777777" w:rsidR="004A48F4" w:rsidRPr="009747D7" w:rsidRDefault="004A48F4" w:rsidP="004A48F4">
      <w:pPr>
        <w:rPr>
          <w:rFonts w:ascii="Courier New" w:hAnsi="Courier New" w:cs="Courier New"/>
        </w:rPr>
      </w:pPr>
    </w:p>
    <w:p w14:paraId="5EFE8F0B" w14:textId="77777777" w:rsidR="004A48F4" w:rsidRPr="009747D7" w:rsidRDefault="004A48F4" w:rsidP="004A48F4">
      <w:pPr>
        <w:rPr>
          <w:rFonts w:ascii="Courier New" w:hAnsi="Courier New" w:cs="Courier New"/>
        </w:rPr>
      </w:pPr>
      <w:r w:rsidRPr="009747D7">
        <w:rPr>
          <w:rFonts w:ascii="Courier New" w:hAnsi="Courier New" w:cs="Courier New"/>
        </w:rPr>
        <w:t>Op dit moment werkt Rien. Ik ga hem zo aflossen.</w:t>
      </w:r>
    </w:p>
    <w:p w14:paraId="2E68E3CE" w14:textId="6C1DD3E5" w:rsidR="004A48F4" w:rsidRPr="009747D7" w:rsidRDefault="004A48F4" w:rsidP="004A48F4">
      <w:pPr>
        <w:rPr>
          <w:rFonts w:ascii="Courier New" w:hAnsi="Courier New" w:cs="Courier New"/>
        </w:rPr>
      </w:pPr>
      <w:r w:rsidRPr="009747D7">
        <w:rPr>
          <w:rFonts w:ascii="Courier New" w:hAnsi="Courier New" w:cs="Courier New"/>
        </w:rPr>
        <w:t>Ik loop door het winkelcentrum. Ik loop een paar winkels in en uit.</w:t>
      </w:r>
      <w:r w:rsidR="00245BDD">
        <w:rPr>
          <w:rFonts w:ascii="Courier New" w:hAnsi="Courier New" w:cs="Courier New"/>
        </w:rPr>
        <w:t xml:space="preserve"> </w:t>
      </w:r>
      <w:r w:rsidRPr="009747D7">
        <w:rPr>
          <w:rFonts w:ascii="Courier New" w:hAnsi="Courier New" w:cs="Courier New"/>
        </w:rPr>
        <w:t xml:space="preserve">Opeens zie ik mijn moeder. Wat doet zij hier? Is ze aan het winkelen? </w:t>
      </w:r>
      <w:proofErr w:type="spellStart"/>
      <w:r w:rsidRPr="009747D7">
        <w:rPr>
          <w:rFonts w:ascii="Courier New" w:hAnsi="Courier New" w:cs="Courier New"/>
        </w:rPr>
        <w:t>Nee,natuurlijk</w:t>
      </w:r>
      <w:proofErr w:type="spellEnd"/>
      <w:r w:rsidRPr="009747D7">
        <w:rPr>
          <w:rFonts w:ascii="Courier New" w:hAnsi="Courier New" w:cs="Courier New"/>
        </w:rPr>
        <w:t xml:space="preserve"> niet!</w:t>
      </w:r>
    </w:p>
    <w:p w14:paraId="08F8269D" w14:textId="77777777" w:rsidR="004A48F4" w:rsidRPr="009747D7" w:rsidRDefault="004A48F4" w:rsidP="004A48F4">
      <w:pPr>
        <w:rPr>
          <w:rFonts w:ascii="Courier New" w:hAnsi="Courier New" w:cs="Courier New"/>
        </w:rPr>
      </w:pPr>
    </w:p>
    <w:p w14:paraId="40CA6972" w14:textId="1BC866C6" w:rsidR="004A48F4" w:rsidRPr="009747D7" w:rsidRDefault="004A48F4" w:rsidP="004A48F4">
      <w:pPr>
        <w:rPr>
          <w:rFonts w:ascii="Courier New" w:hAnsi="Courier New" w:cs="Courier New"/>
        </w:rPr>
      </w:pPr>
      <w:r w:rsidRPr="009747D7">
        <w:rPr>
          <w:rFonts w:ascii="Courier New" w:hAnsi="Courier New" w:cs="Courier New"/>
        </w:rPr>
        <w:t>Ik weet het al. Ze wil Rien en mij verrassen met een onverwacht bezoek.</w:t>
      </w:r>
      <w:r w:rsidR="00245BDD">
        <w:rPr>
          <w:rFonts w:ascii="Courier New" w:hAnsi="Courier New" w:cs="Courier New"/>
        </w:rPr>
        <w:t xml:space="preserve"> </w:t>
      </w:r>
      <w:r w:rsidRPr="009747D7">
        <w:rPr>
          <w:rFonts w:ascii="Courier New" w:hAnsi="Courier New" w:cs="Courier New"/>
        </w:rPr>
        <w:t xml:space="preserve">Dat doet ze wel vaker. Wacht, ik zal </w:t>
      </w:r>
      <w:r w:rsidR="00245BDD">
        <w:rPr>
          <w:rFonts w:ascii="Courier New" w:hAnsi="Courier New" w:cs="Courier New"/>
        </w:rPr>
        <w:t>haa</w:t>
      </w:r>
      <w:r w:rsidRPr="009747D7">
        <w:rPr>
          <w:rFonts w:ascii="Courier New" w:hAnsi="Courier New" w:cs="Courier New"/>
        </w:rPr>
        <w:t>r eens verrassen!</w:t>
      </w:r>
    </w:p>
    <w:p w14:paraId="303C0A5D" w14:textId="77777777" w:rsidR="004A48F4" w:rsidRPr="009747D7" w:rsidRDefault="004A48F4" w:rsidP="004A48F4">
      <w:pPr>
        <w:rPr>
          <w:rFonts w:ascii="Courier New" w:hAnsi="Courier New" w:cs="Courier New"/>
        </w:rPr>
      </w:pPr>
    </w:p>
    <w:p w14:paraId="41660E1B" w14:textId="77777777" w:rsidR="004A48F4" w:rsidRPr="009747D7" w:rsidRDefault="004A48F4" w:rsidP="004A48F4">
      <w:pPr>
        <w:rPr>
          <w:rFonts w:ascii="Courier New" w:hAnsi="Courier New" w:cs="Courier New"/>
        </w:rPr>
      </w:pPr>
      <w:r w:rsidRPr="009747D7">
        <w:rPr>
          <w:rFonts w:ascii="Courier New" w:hAnsi="Courier New" w:cs="Courier New"/>
        </w:rPr>
        <w:t>Ik sluip achter moeder aan. Heel stilletjes. Als ze omkijkt, duik ik snel weg.</w:t>
      </w:r>
    </w:p>
    <w:p w14:paraId="2E88D2E5" w14:textId="064382B0" w:rsidR="004A48F4" w:rsidRPr="009747D7" w:rsidRDefault="004A48F4" w:rsidP="004A48F4">
      <w:pPr>
        <w:rPr>
          <w:rFonts w:ascii="Courier New" w:hAnsi="Courier New" w:cs="Courier New"/>
        </w:rPr>
      </w:pPr>
      <w:r w:rsidRPr="009747D7">
        <w:rPr>
          <w:rFonts w:ascii="Courier New" w:hAnsi="Courier New" w:cs="Courier New"/>
        </w:rPr>
        <w:t>Ik kom steeds dichterbij. Ik neem een aanloop en sla mijn handen voor haar ogen</w:t>
      </w:r>
      <w:r w:rsidR="00245BDD">
        <w:rPr>
          <w:rFonts w:ascii="Courier New" w:hAnsi="Courier New" w:cs="Courier New"/>
        </w:rPr>
        <w:t xml:space="preserve"> </w:t>
      </w:r>
      <w:r w:rsidRPr="009747D7">
        <w:rPr>
          <w:rFonts w:ascii="Courier New" w:hAnsi="Courier New" w:cs="Courier New"/>
        </w:rPr>
        <w:t>en vraag wie ik ben.</w:t>
      </w:r>
    </w:p>
    <w:p w14:paraId="520F5449" w14:textId="77777777" w:rsidR="004A48F4" w:rsidRPr="009747D7" w:rsidRDefault="004A48F4" w:rsidP="004A48F4">
      <w:pPr>
        <w:rPr>
          <w:rFonts w:ascii="Courier New" w:hAnsi="Courier New" w:cs="Courier New"/>
        </w:rPr>
      </w:pPr>
    </w:p>
    <w:p w14:paraId="31215E18" w14:textId="77777777" w:rsidR="004A48F4" w:rsidRPr="009747D7" w:rsidRDefault="004A48F4" w:rsidP="004A48F4">
      <w:pPr>
        <w:rPr>
          <w:rFonts w:ascii="Courier New" w:hAnsi="Courier New" w:cs="Courier New"/>
        </w:rPr>
      </w:pPr>
      <w:r w:rsidRPr="009747D7">
        <w:rPr>
          <w:rFonts w:ascii="Courier New" w:hAnsi="Courier New" w:cs="Courier New"/>
        </w:rPr>
        <w:t>Een vreemde stem antwoordt: "ik zou het niet weten kind".</w:t>
      </w:r>
    </w:p>
    <w:p w14:paraId="383BDC26" w14:textId="77777777" w:rsidR="004A48F4" w:rsidRPr="009747D7" w:rsidRDefault="004A48F4" w:rsidP="004A48F4">
      <w:pPr>
        <w:rPr>
          <w:rFonts w:ascii="Courier New" w:hAnsi="Courier New" w:cs="Courier New"/>
        </w:rPr>
      </w:pPr>
      <w:r w:rsidRPr="009747D7">
        <w:rPr>
          <w:rFonts w:ascii="Courier New" w:hAnsi="Courier New" w:cs="Courier New"/>
        </w:rPr>
        <w:t>Ik schrik, Snel trek ik mijn handen weg.</w:t>
      </w:r>
    </w:p>
    <w:p w14:paraId="0492EF8A" w14:textId="717A25F3" w:rsidR="004A48F4" w:rsidRPr="009747D7" w:rsidRDefault="004A48F4" w:rsidP="004A48F4">
      <w:pPr>
        <w:rPr>
          <w:rFonts w:ascii="Courier New" w:hAnsi="Courier New" w:cs="Courier New"/>
        </w:rPr>
      </w:pPr>
      <w:r w:rsidRPr="009747D7">
        <w:rPr>
          <w:rFonts w:ascii="Courier New" w:hAnsi="Courier New" w:cs="Courier New"/>
        </w:rPr>
        <w:t>De dame draait zich om en kijkt mij verbaasd aan. Daar sta ik met een hoofd als</w:t>
      </w:r>
      <w:r w:rsidR="00245BDD">
        <w:rPr>
          <w:rFonts w:ascii="Courier New" w:hAnsi="Courier New" w:cs="Courier New"/>
        </w:rPr>
        <w:t xml:space="preserve"> </w:t>
      </w:r>
      <w:r w:rsidRPr="009747D7">
        <w:rPr>
          <w:rFonts w:ascii="Courier New" w:hAnsi="Courier New" w:cs="Courier New"/>
        </w:rPr>
        <w:t>een biet.</w:t>
      </w:r>
    </w:p>
    <w:p w14:paraId="4F977E08" w14:textId="77777777" w:rsidR="004A48F4" w:rsidRPr="009747D7" w:rsidRDefault="004A48F4" w:rsidP="004A48F4">
      <w:pPr>
        <w:rPr>
          <w:rFonts w:ascii="Courier New" w:hAnsi="Courier New" w:cs="Courier New"/>
        </w:rPr>
      </w:pPr>
      <w:r w:rsidRPr="009747D7">
        <w:rPr>
          <w:rFonts w:ascii="Courier New" w:hAnsi="Courier New" w:cs="Courier New"/>
        </w:rPr>
        <w:t>Wat voel ik me stom.</w:t>
      </w:r>
    </w:p>
    <w:p w14:paraId="01CACACF" w14:textId="64F2ADB9" w:rsidR="00245BDD" w:rsidRDefault="00245BDD">
      <w:pPr>
        <w:rPr>
          <w:rFonts w:ascii="Courier New" w:hAnsi="Courier New" w:cs="Courier New"/>
        </w:rPr>
      </w:pPr>
      <w:r>
        <w:rPr>
          <w:rFonts w:ascii="Courier New" w:hAnsi="Courier New" w:cs="Courier New"/>
        </w:rPr>
        <w:br w:type="page"/>
      </w:r>
    </w:p>
    <w:p w14:paraId="79D09C2D" w14:textId="77777777" w:rsidR="004A48F4" w:rsidRPr="009747D7" w:rsidRDefault="004A48F4" w:rsidP="004A48F4">
      <w:pPr>
        <w:rPr>
          <w:rFonts w:ascii="Courier New" w:hAnsi="Courier New" w:cs="Courier New"/>
        </w:rPr>
      </w:pPr>
      <w:r w:rsidRPr="009747D7">
        <w:rPr>
          <w:rFonts w:ascii="Courier New" w:hAnsi="Courier New" w:cs="Courier New"/>
        </w:rPr>
        <w:lastRenderedPageBreak/>
        <w:t>Ik zeg stotterend tegen haar dat ik dacht dat zij mijn moeder was.</w:t>
      </w:r>
    </w:p>
    <w:p w14:paraId="6B8114A7" w14:textId="77777777" w:rsidR="004A48F4" w:rsidRPr="009747D7" w:rsidRDefault="004A48F4" w:rsidP="004A48F4">
      <w:pPr>
        <w:rPr>
          <w:rFonts w:ascii="Courier New" w:hAnsi="Courier New" w:cs="Courier New"/>
        </w:rPr>
      </w:pPr>
      <w:r w:rsidRPr="009747D7">
        <w:rPr>
          <w:rFonts w:ascii="Courier New" w:hAnsi="Courier New" w:cs="Courier New"/>
        </w:rPr>
        <w:t>De dame zegt vriendelijk dat dat niet het geval is.</w:t>
      </w:r>
    </w:p>
    <w:p w14:paraId="3D2A3CE5" w14:textId="77777777" w:rsidR="004A48F4" w:rsidRPr="009747D7" w:rsidRDefault="004A48F4" w:rsidP="004A48F4">
      <w:pPr>
        <w:rPr>
          <w:rFonts w:ascii="Courier New" w:hAnsi="Courier New" w:cs="Courier New"/>
        </w:rPr>
      </w:pPr>
      <w:r w:rsidRPr="009747D7">
        <w:rPr>
          <w:rFonts w:ascii="Courier New" w:hAnsi="Courier New" w:cs="Courier New"/>
        </w:rPr>
        <w:t>Lachend loopt ze door.</w:t>
      </w:r>
    </w:p>
    <w:p w14:paraId="1DB866B3" w14:textId="77777777" w:rsidR="004A48F4" w:rsidRPr="009747D7" w:rsidRDefault="004A48F4" w:rsidP="004A48F4">
      <w:pPr>
        <w:rPr>
          <w:rFonts w:ascii="Courier New" w:hAnsi="Courier New" w:cs="Courier New"/>
        </w:rPr>
      </w:pPr>
    </w:p>
    <w:p w14:paraId="4648A3CA" w14:textId="77777777" w:rsidR="004A48F4" w:rsidRPr="009747D7" w:rsidRDefault="004A48F4" w:rsidP="004A48F4">
      <w:pPr>
        <w:rPr>
          <w:rFonts w:ascii="Courier New" w:hAnsi="Courier New" w:cs="Courier New"/>
        </w:rPr>
      </w:pPr>
      <w:r w:rsidRPr="009747D7">
        <w:rPr>
          <w:rFonts w:ascii="Courier New" w:hAnsi="Courier New" w:cs="Courier New"/>
        </w:rPr>
        <w:t>Als ik Rien het verhaal vertel, moet hij smakelijk lachen.</w:t>
      </w:r>
    </w:p>
    <w:p w14:paraId="4BCFC4DB" w14:textId="77777777" w:rsidR="004A48F4" w:rsidRPr="009747D7" w:rsidRDefault="004A48F4" w:rsidP="004A48F4">
      <w:pPr>
        <w:rPr>
          <w:rFonts w:ascii="Courier New" w:hAnsi="Courier New" w:cs="Courier New"/>
        </w:rPr>
      </w:pPr>
      <w:r w:rsidRPr="009747D7">
        <w:rPr>
          <w:rFonts w:ascii="Courier New" w:hAnsi="Courier New" w:cs="Courier New"/>
        </w:rPr>
        <w:t>De volgende keer zal ik eerst goed kijken voordat ik iemand begroet.</w:t>
      </w:r>
    </w:p>
    <w:p w14:paraId="7CBFD38E" w14:textId="3C37D3BF" w:rsidR="00245BDD" w:rsidRDefault="00245BDD">
      <w:pPr>
        <w:rPr>
          <w:rFonts w:ascii="Courier New" w:hAnsi="Courier New" w:cs="Courier New"/>
        </w:rPr>
      </w:pPr>
      <w:r>
        <w:rPr>
          <w:rFonts w:ascii="Courier New" w:hAnsi="Courier New" w:cs="Courier New"/>
        </w:rPr>
        <w:br w:type="page"/>
      </w:r>
    </w:p>
    <w:p w14:paraId="3F1AEB25" w14:textId="590A252B" w:rsidR="004A48F4" w:rsidRPr="009747D7" w:rsidRDefault="00245BDD" w:rsidP="004A48F4">
      <w:pPr>
        <w:rPr>
          <w:rFonts w:ascii="Courier New" w:hAnsi="Courier New" w:cs="Courier New"/>
        </w:rPr>
      </w:pPr>
      <w:r>
        <w:rPr>
          <w:rFonts w:ascii="Courier New" w:hAnsi="Courier New" w:cs="Courier New"/>
        </w:rPr>
        <w:lastRenderedPageBreak/>
        <w:t>Duif, ik heb je!</w:t>
      </w:r>
    </w:p>
    <w:p w14:paraId="06BBB500" w14:textId="77777777" w:rsidR="004A48F4" w:rsidRPr="009747D7" w:rsidRDefault="004A48F4" w:rsidP="004A48F4">
      <w:pPr>
        <w:rPr>
          <w:rFonts w:ascii="Courier New" w:hAnsi="Courier New" w:cs="Courier New"/>
        </w:rPr>
      </w:pPr>
    </w:p>
    <w:p w14:paraId="506CE634" w14:textId="0ABD269B" w:rsidR="004A48F4" w:rsidRPr="009747D7" w:rsidRDefault="004A48F4" w:rsidP="004A48F4">
      <w:pPr>
        <w:rPr>
          <w:rFonts w:ascii="Courier New" w:hAnsi="Courier New" w:cs="Courier New"/>
        </w:rPr>
      </w:pPr>
      <w:r w:rsidRPr="009747D7">
        <w:rPr>
          <w:rFonts w:ascii="Courier New" w:hAnsi="Courier New" w:cs="Courier New"/>
        </w:rPr>
        <w:t>Mijn man Hans vraagt mij of ik zijn twee duiven weer binnen Hans houdt postduiven. Hij heeft er net twee uit gelaten.</w:t>
      </w:r>
      <w:r w:rsidR="00245BDD">
        <w:rPr>
          <w:rFonts w:ascii="Courier New" w:hAnsi="Courier New" w:cs="Courier New"/>
        </w:rPr>
        <w:t xml:space="preserve"> </w:t>
      </w:r>
      <w:r w:rsidRPr="009747D7">
        <w:rPr>
          <w:rFonts w:ascii="Courier New" w:hAnsi="Courier New" w:cs="Courier New"/>
        </w:rPr>
        <w:t>Het</w:t>
      </w:r>
    </w:p>
    <w:p w14:paraId="2FBC8E09" w14:textId="134AB4E0" w:rsidR="004A48F4" w:rsidRDefault="004A48F4" w:rsidP="004A48F4">
      <w:pPr>
        <w:rPr>
          <w:rFonts w:ascii="Courier New" w:hAnsi="Courier New" w:cs="Courier New"/>
        </w:rPr>
      </w:pPr>
      <w:r w:rsidRPr="009747D7">
        <w:rPr>
          <w:rFonts w:ascii="Courier New" w:hAnsi="Courier New" w:cs="Courier New"/>
        </w:rPr>
        <w:t>naar zijn werk.</w:t>
      </w:r>
    </w:p>
    <w:p w14:paraId="73E7DBD7" w14:textId="77777777" w:rsidR="00245BDD" w:rsidRDefault="00245BDD" w:rsidP="004A48F4">
      <w:pPr>
        <w:rPr>
          <w:rFonts w:ascii="Courier New" w:hAnsi="Courier New" w:cs="Courier New"/>
        </w:rPr>
      </w:pPr>
    </w:p>
    <w:p w14:paraId="73B1B512" w14:textId="095BF27D" w:rsidR="004A48F4" w:rsidRPr="009747D7" w:rsidRDefault="004A48F4" w:rsidP="004A48F4">
      <w:pPr>
        <w:rPr>
          <w:rFonts w:ascii="Courier New" w:hAnsi="Courier New" w:cs="Courier New"/>
        </w:rPr>
      </w:pPr>
      <w:r w:rsidRPr="009747D7">
        <w:rPr>
          <w:rFonts w:ascii="Courier New" w:hAnsi="Courier New" w:cs="Courier New"/>
        </w:rPr>
        <w:t>Hij denkt dat ze over een uur wel terug zullen zijn. Hun voerbak staat in het</w:t>
      </w:r>
      <w:r w:rsidR="00245BDD">
        <w:rPr>
          <w:rFonts w:ascii="Courier New" w:hAnsi="Courier New" w:cs="Courier New"/>
        </w:rPr>
        <w:t xml:space="preserve"> </w:t>
      </w:r>
      <w:r w:rsidRPr="009747D7">
        <w:rPr>
          <w:rFonts w:ascii="Courier New" w:hAnsi="Courier New" w:cs="Courier New"/>
        </w:rPr>
        <w:t>schuurtje.</w:t>
      </w:r>
    </w:p>
    <w:p w14:paraId="5985055B" w14:textId="77777777" w:rsidR="004A48F4" w:rsidRPr="009747D7" w:rsidRDefault="004A48F4" w:rsidP="004A48F4">
      <w:pPr>
        <w:rPr>
          <w:rFonts w:ascii="Courier New" w:hAnsi="Courier New" w:cs="Courier New"/>
        </w:rPr>
      </w:pPr>
      <w:r w:rsidRPr="009747D7">
        <w:rPr>
          <w:rFonts w:ascii="Courier New" w:hAnsi="Courier New" w:cs="Courier New"/>
        </w:rPr>
        <w:t>Ik zeg dat het goed is. Al vraag ik me wel af hoe ik dat moet doen.</w:t>
      </w:r>
    </w:p>
    <w:p w14:paraId="1A866BAC" w14:textId="77777777" w:rsidR="004A48F4" w:rsidRPr="009747D7" w:rsidRDefault="004A48F4" w:rsidP="004A48F4">
      <w:pPr>
        <w:rPr>
          <w:rFonts w:ascii="Courier New" w:hAnsi="Courier New" w:cs="Courier New"/>
        </w:rPr>
      </w:pPr>
      <w:r w:rsidRPr="009747D7">
        <w:rPr>
          <w:rFonts w:ascii="Courier New" w:hAnsi="Courier New" w:cs="Courier New"/>
        </w:rPr>
        <w:t>Ik heb nooit eerder zijn duiven binnen gelaten.</w:t>
      </w:r>
    </w:p>
    <w:p w14:paraId="31DD5271" w14:textId="77777777" w:rsidR="004A48F4" w:rsidRPr="009747D7" w:rsidRDefault="004A48F4" w:rsidP="004A48F4">
      <w:pPr>
        <w:rPr>
          <w:rFonts w:ascii="Courier New" w:hAnsi="Courier New" w:cs="Courier New"/>
        </w:rPr>
      </w:pPr>
    </w:p>
    <w:p w14:paraId="12B0924B" w14:textId="77777777" w:rsidR="004A48F4" w:rsidRPr="009747D7" w:rsidRDefault="004A48F4" w:rsidP="004A48F4">
      <w:pPr>
        <w:rPr>
          <w:rFonts w:ascii="Courier New" w:hAnsi="Courier New" w:cs="Courier New"/>
        </w:rPr>
      </w:pPr>
    </w:p>
    <w:p w14:paraId="78D2E6C3" w14:textId="77777777" w:rsidR="004A48F4" w:rsidRPr="009747D7" w:rsidRDefault="004A48F4" w:rsidP="004A48F4">
      <w:pPr>
        <w:rPr>
          <w:rFonts w:ascii="Courier New" w:hAnsi="Courier New" w:cs="Courier New"/>
        </w:rPr>
      </w:pPr>
      <w:r w:rsidRPr="009747D7">
        <w:rPr>
          <w:rFonts w:ascii="Courier New" w:hAnsi="Courier New" w:cs="Courier New"/>
        </w:rPr>
        <w:t>Hans vertrekt. Ik ga naar de keuken. Er staat nog een grote afwas, Ik ga aan de slag. Voor het raam heb ik een goed uitzicht.</w:t>
      </w:r>
    </w:p>
    <w:p w14:paraId="670F3BE2" w14:textId="77777777" w:rsidR="004A48F4" w:rsidRPr="009747D7" w:rsidRDefault="004A48F4" w:rsidP="004A48F4">
      <w:pPr>
        <w:rPr>
          <w:rFonts w:ascii="Courier New" w:hAnsi="Courier New" w:cs="Courier New"/>
        </w:rPr>
      </w:pPr>
      <w:r w:rsidRPr="009747D7">
        <w:rPr>
          <w:rFonts w:ascii="Courier New" w:hAnsi="Courier New" w:cs="Courier New"/>
        </w:rPr>
        <w:t>Als de duiven aankomen, kan ik ze zo zien.</w:t>
      </w:r>
    </w:p>
    <w:p w14:paraId="1E389F47" w14:textId="77777777" w:rsidR="004A48F4" w:rsidRPr="009747D7" w:rsidRDefault="004A48F4" w:rsidP="004A48F4">
      <w:pPr>
        <w:rPr>
          <w:rFonts w:ascii="Courier New" w:hAnsi="Courier New" w:cs="Courier New"/>
        </w:rPr>
      </w:pPr>
      <w:r w:rsidRPr="009747D7">
        <w:rPr>
          <w:rFonts w:ascii="Courier New" w:hAnsi="Courier New" w:cs="Courier New"/>
        </w:rPr>
        <w:t>Bijna heb ik de afwas gedaan, en ja hoor, daar zijn de twee duiven.</w:t>
      </w:r>
    </w:p>
    <w:p w14:paraId="7D432EB9" w14:textId="77777777" w:rsidR="004A48F4" w:rsidRPr="009747D7" w:rsidRDefault="004A48F4" w:rsidP="004A48F4">
      <w:pPr>
        <w:rPr>
          <w:rFonts w:ascii="Courier New" w:hAnsi="Courier New" w:cs="Courier New"/>
        </w:rPr>
      </w:pPr>
    </w:p>
    <w:p w14:paraId="34059C8C" w14:textId="6DBE8CC1" w:rsidR="004A48F4" w:rsidRPr="009747D7" w:rsidRDefault="004A48F4" w:rsidP="004A48F4">
      <w:pPr>
        <w:rPr>
          <w:rFonts w:ascii="Courier New" w:hAnsi="Courier New" w:cs="Courier New"/>
        </w:rPr>
      </w:pPr>
      <w:r w:rsidRPr="009747D7">
        <w:rPr>
          <w:rFonts w:ascii="Courier New" w:hAnsi="Courier New" w:cs="Courier New"/>
        </w:rPr>
        <w:t>Ik ga naar het schuurtje en pak de voerbak. Ik doe er wat voer in en ga weer</w:t>
      </w:r>
      <w:r w:rsidR="00511886">
        <w:rPr>
          <w:rFonts w:ascii="Courier New" w:hAnsi="Courier New" w:cs="Courier New"/>
        </w:rPr>
        <w:t xml:space="preserve"> </w:t>
      </w:r>
      <w:r w:rsidRPr="009747D7">
        <w:rPr>
          <w:rFonts w:ascii="Courier New" w:hAnsi="Courier New" w:cs="Courier New"/>
        </w:rPr>
        <w:t>naar buiten. De deur van de ren zet ik open. Ik fluit en ik roep, Ik lok ze met het voer. Maar ze willen niet eten. Ze blijven zitten waar ze zitten. De ren gaan ze niet in.</w:t>
      </w:r>
    </w:p>
    <w:p w14:paraId="56536A85" w14:textId="77777777" w:rsidR="004A48F4" w:rsidRPr="009747D7" w:rsidRDefault="004A48F4" w:rsidP="004A48F4">
      <w:pPr>
        <w:rPr>
          <w:rFonts w:ascii="Courier New" w:hAnsi="Courier New" w:cs="Courier New"/>
        </w:rPr>
      </w:pPr>
    </w:p>
    <w:p w14:paraId="69A6DB13" w14:textId="2A820C72" w:rsidR="004A48F4" w:rsidRPr="009747D7" w:rsidRDefault="004A48F4" w:rsidP="004A48F4">
      <w:pPr>
        <w:rPr>
          <w:rFonts w:ascii="Courier New" w:hAnsi="Courier New" w:cs="Courier New"/>
        </w:rPr>
      </w:pPr>
      <w:r w:rsidRPr="009747D7">
        <w:rPr>
          <w:rFonts w:ascii="Courier New" w:hAnsi="Courier New" w:cs="Courier New"/>
        </w:rPr>
        <w:t>Ik probeer het nog eens, maar ze willen niet. Ze lopen alleen wat heen en weer</w:t>
      </w:r>
      <w:r w:rsidR="00511886">
        <w:rPr>
          <w:rFonts w:ascii="Courier New" w:hAnsi="Courier New" w:cs="Courier New"/>
        </w:rPr>
        <w:t xml:space="preserve"> </w:t>
      </w:r>
      <w:r w:rsidRPr="009747D7">
        <w:rPr>
          <w:rFonts w:ascii="Courier New" w:hAnsi="Courier New" w:cs="Courier New"/>
        </w:rPr>
        <w:t>als ik naar ze toe loop.</w:t>
      </w:r>
    </w:p>
    <w:p w14:paraId="412F609D" w14:textId="77777777" w:rsidR="004A48F4" w:rsidRPr="009747D7" w:rsidRDefault="004A48F4" w:rsidP="004A48F4">
      <w:pPr>
        <w:rPr>
          <w:rFonts w:ascii="Courier New" w:hAnsi="Courier New" w:cs="Courier New"/>
        </w:rPr>
      </w:pPr>
    </w:p>
    <w:p w14:paraId="519A326A" w14:textId="77777777" w:rsidR="004A48F4" w:rsidRPr="009747D7" w:rsidRDefault="004A48F4" w:rsidP="004A48F4">
      <w:pPr>
        <w:rPr>
          <w:rFonts w:ascii="Courier New" w:hAnsi="Courier New" w:cs="Courier New"/>
        </w:rPr>
      </w:pPr>
    </w:p>
    <w:p w14:paraId="5C1B076E" w14:textId="098D2DD2" w:rsidR="004A48F4" w:rsidRPr="009747D7" w:rsidRDefault="004A48F4" w:rsidP="004A48F4">
      <w:pPr>
        <w:rPr>
          <w:rFonts w:ascii="Courier New" w:hAnsi="Courier New" w:cs="Courier New"/>
        </w:rPr>
      </w:pPr>
      <w:r w:rsidRPr="009747D7">
        <w:rPr>
          <w:rFonts w:ascii="Courier New" w:hAnsi="Courier New" w:cs="Courier New"/>
        </w:rPr>
        <w:t>Zo ben ik bijna een uur bezig.</w:t>
      </w:r>
      <w:r w:rsidR="00511886">
        <w:rPr>
          <w:rFonts w:ascii="Courier New" w:hAnsi="Courier New" w:cs="Courier New"/>
        </w:rPr>
        <w:t xml:space="preserve"> </w:t>
      </w:r>
      <w:r w:rsidRPr="009747D7">
        <w:rPr>
          <w:rFonts w:ascii="Courier New" w:hAnsi="Courier New" w:cs="Courier New"/>
        </w:rPr>
        <w:t>Ik begin er genoeg van te krijgen. Hoe krijg ik ze</w:t>
      </w:r>
      <w:r w:rsidR="00511886">
        <w:rPr>
          <w:rFonts w:ascii="Courier New" w:hAnsi="Courier New" w:cs="Courier New"/>
        </w:rPr>
        <w:t xml:space="preserve"> </w:t>
      </w:r>
      <w:r w:rsidRPr="009747D7">
        <w:rPr>
          <w:rFonts w:ascii="Courier New" w:hAnsi="Courier New" w:cs="Courier New"/>
        </w:rPr>
        <w:t>nu naar binnen? Ineens heb ik een idee. Ik ga naar binnen en haal een theedoek.</w:t>
      </w:r>
    </w:p>
    <w:p w14:paraId="13F8F363" w14:textId="77777777" w:rsidR="004A48F4" w:rsidRPr="009747D7" w:rsidRDefault="004A48F4" w:rsidP="004A48F4">
      <w:pPr>
        <w:rPr>
          <w:rFonts w:ascii="Courier New" w:hAnsi="Courier New" w:cs="Courier New"/>
        </w:rPr>
      </w:pPr>
    </w:p>
    <w:p w14:paraId="509DCA12" w14:textId="77777777" w:rsidR="004A48F4" w:rsidRPr="009747D7" w:rsidRDefault="004A48F4" w:rsidP="004A48F4">
      <w:pPr>
        <w:rPr>
          <w:rFonts w:ascii="Courier New" w:hAnsi="Courier New" w:cs="Courier New"/>
        </w:rPr>
      </w:pPr>
    </w:p>
    <w:p w14:paraId="505DFBB7" w14:textId="77777777" w:rsidR="004A48F4" w:rsidRPr="009747D7" w:rsidRDefault="004A48F4" w:rsidP="004A48F4">
      <w:pPr>
        <w:rPr>
          <w:rFonts w:ascii="Courier New" w:hAnsi="Courier New" w:cs="Courier New"/>
        </w:rPr>
      </w:pPr>
    </w:p>
    <w:p w14:paraId="408E79E4" w14:textId="77777777" w:rsidR="004A48F4" w:rsidRPr="009747D7" w:rsidRDefault="004A48F4" w:rsidP="004A48F4">
      <w:pPr>
        <w:rPr>
          <w:rFonts w:ascii="Courier New" w:hAnsi="Courier New" w:cs="Courier New"/>
        </w:rPr>
      </w:pPr>
    </w:p>
    <w:p w14:paraId="34E6F493" w14:textId="77777777" w:rsidR="004A48F4" w:rsidRPr="009747D7" w:rsidRDefault="004A48F4" w:rsidP="004A48F4">
      <w:pPr>
        <w:rPr>
          <w:rFonts w:ascii="Courier New" w:hAnsi="Courier New" w:cs="Courier New"/>
        </w:rPr>
      </w:pPr>
    </w:p>
    <w:p w14:paraId="1B416F97" w14:textId="77777777" w:rsidR="004A48F4" w:rsidRPr="009747D7" w:rsidRDefault="004A48F4" w:rsidP="004A48F4">
      <w:pPr>
        <w:rPr>
          <w:rFonts w:ascii="Courier New" w:hAnsi="Courier New" w:cs="Courier New"/>
        </w:rPr>
      </w:pPr>
    </w:p>
    <w:p w14:paraId="3862B292" w14:textId="77777777" w:rsidR="004A48F4" w:rsidRPr="009747D7" w:rsidRDefault="004A48F4" w:rsidP="004A48F4">
      <w:pPr>
        <w:rPr>
          <w:rFonts w:ascii="Courier New" w:hAnsi="Courier New" w:cs="Courier New"/>
        </w:rPr>
      </w:pPr>
    </w:p>
    <w:p w14:paraId="3D696627" w14:textId="77777777" w:rsidR="004A48F4" w:rsidRPr="009747D7" w:rsidRDefault="004A48F4" w:rsidP="004A48F4">
      <w:pPr>
        <w:rPr>
          <w:rFonts w:ascii="Courier New" w:hAnsi="Courier New" w:cs="Courier New"/>
        </w:rPr>
      </w:pPr>
    </w:p>
    <w:p w14:paraId="0F80BB37" w14:textId="77777777" w:rsidR="004A48F4" w:rsidRPr="009747D7" w:rsidRDefault="004A48F4" w:rsidP="004A48F4">
      <w:pPr>
        <w:rPr>
          <w:rFonts w:ascii="Courier New" w:hAnsi="Courier New" w:cs="Courier New"/>
        </w:rPr>
      </w:pPr>
    </w:p>
    <w:p w14:paraId="589AE6AD" w14:textId="77777777" w:rsidR="004A48F4" w:rsidRPr="009747D7" w:rsidRDefault="004A48F4" w:rsidP="004A48F4">
      <w:pPr>
        <w:rPr>
          <w:rFonts w:ascii="Courier New" w:hAnsi="Courier New" w:cs="Courier New"/>
        </w:rPr>
      </w:pPr>
    </w:p>
    <w:p w14:paraId="49904F71" w14:textId="77777777" w:rsidR="004A48F4" w:rsidRPr="009747D7" w:rsidRDefault="004A48F4" w:rsidP="004A48F4">
      <w:pPr>
        <w:rPr>
          <w:rFonts w:ascii="Courier New" w:hAnsi="Courier New" w:cs="Courier New"/>
        </w:rPr>
      </w:pPr>
    </w:p>
    <w:p w14:paraId="40447EAA" w14:textId="77777777" w:rsidR="004A48F4" w:rsidRPr="009747D7" w:rsidRDefault="004A48F4" w:rsidP="004A48F4">
      <w:pPr>
        <w:rPr>
          <w:rFonts w:ascii="Courier New" w:hAnsi="Courier New" w:cs="Courier New"/>
        </w:rPr>
      </w:pPr>
    </w:p>
    <w:p w14:paraId="1EBC06B8" w14:textId="77777777" w:rsidR="004A48F4" w:rsidRPr="009747D7" w:rsidRDefault="004A48F4" w:rsidP="004A48F4">
      <w:pPr>
        <w:rPr>
          <w:rFonts w:ascii="Courier New" w:hAnsi="Courier New" w:cs="Courier New"/>
        </w:rPr>
      </w:pPr>
    </w:p>
    <w:p w14:paraId="2E5A74D8" w14:textId="77777777" w:rsidR="004A48F4" w:rsidRPr="009747D7" w:rsidRDefault="004A48F4" w:rsidP="004A48F4">
      <w:pPr>
        <w:rPr>
          <w:rFonts w:ascii="Courier New" w:hAnsi="Courier New" w:cs="Courier New"/>
        </w:rPr>
      </w:pPr>
    </w:p>
    <w:p w14:paraId="5F415E8E" w14:textId="77777777" w:rsidR="004A48F4" w:rsidRPr="009747D7" w:rsidRDefault="004A48F4" w:rsidP="004A48F4">
      <w:pPr>
        <w:rPr>
          <w:rFonts w:ascii="Courier New" w:hAnsi="Courier New" w:cs="Courier New"/>
        </w:rPr>
      </w:pPr>
    </w:p>
    <w:p w14:paraId="58D98025" w14:textId="77777777" w:rsidR="00511886" w:rsidRDefault="00511886">
      <w:pPr>
        <w:rPr>
          <w:rFonts w:ascii="Courier New" w:hAnsi="Courier New" w:cs="Courier New"/>
        </w:rPr>
      </w:pPr>
      <w:r>
        <w:rPr>
          <w:rFonts w:ascii="Courier New" w:hAnsi="Courier New" w:cs="Courier New"/>
        </w:rPr>
        <w:br w:type="page"/>
      </w:r>
    </w:p>
    <w:p w14:paraId="110DB144" w14:textId="0546459A" w:rsidR="004A48F4" w:rsidRPr="009747D7" w:rsidRDefault="004A48F4" w:rsidP="004A48F4">
      <w:pPr>
        <w:rPr>
          <w:rFonts w:ascii="Courier New" w:hAnsi="Courier New" w:cs="Courier New"/>
        </w:rPr>
      </w:pPr>
      <w:r w:rsidRPr="009747D7">
        <w:rPr>
          <w:rFonts w:ascii="Courier New" w:hAnsi="Courier New" w:cs="Courier New"/>
        </w:rPr>
        <w:lastRenderedPageBreak/>
        <w:t>Met de theedoek probeer ik ze het hok in te jagen. En wonder boven wonder,</w:t>
      </w:r>
      <w:r w:rsidR="00511886">
        <w:rPr>
          <w:rFonts w:ascii="Courier New" w:hAnsi="Courier New" w:cs="Courier New"/>
        </w:rPr>
        <w:t xml:space="preserve"> </w:t>
      </w:r>
      <w:r w:rsidRPr="009747D7">
        <w:rPr>
          <w:rFonts w:ascii="Courier New" w:hAnsi="Courier New" w:cs="Courier New"/>
        </w:rPr>
        <w:t>daarmee lukt het me in 66n keer!</w:t>
      </w:r>
    </w:p>
    <w:p w14:paraId="55564569" w14:textId="77777777" w:rsidR="004A48F4" w:rsidRPr="009747D7" w:rsidRDefault="004A48F4" w:rsidP="004A48F4">
      <w:pPr>
        <w:rPr>
          <w:rFonts w:ascii="Courier New" w:hAnsi="Courier New" w:cs="Courier New"/>
        </w:rPr>
      </w:pPr>
    </w:p>
    <w:p w14:paraId="02AEB840" w14:textId="1292235F" w:rsidR="004A48F4" w:rsidRPr="009747D7" w:rsidRDefault="004A48F4" w:rsidP="004A48F4">
      <w:pPr>
        <w:rPr>
          <w:rFonts w:ascii="Courier New" w:hAnsi="Courier New" w:cs="Courier New"/>
        </w:rPr>
      </w:pPr>
      <w:r w:rsidRPr="009747D7">
        <w:rPr>
          <w:rFonts w:ascii="Courier New" w:hAnsi="Courier New" w:cs="Courier New"/>
        </w:rPr>
        <w:t>Eindelijk zitten ze in het hok. Om half zes komt Hans thuis en hij vraagt mij hoe</w:t>
      </w:r>
      <w:r w:rsidR="00511886">
        <w:rPr>
          <w:rFonts w:ascii="Courier New" w:hAnsi="Courier New" w:cs="Courier New"/>
        </w:rPr>
        <w:t xml:space="preserve"> </w:t>
      </w:r>
      <w:r w:rsidRPr="009747D7">
        <w:rPr>
          <w:rFonts w:ascii="Courier New" w:hAnsi="Courier New" w:cs="Courier New"/>
        </w:rPr>
        <w:t>het met de duiven is gegaan.</w:t>
      </w:r>
    </w:p>
    <w:p w14:paraId="03DF1CE3" w14:textId="77777777" w:rsidR="004A48F4" w:rsidRPr="009747D7" w:rsidRDefault="004A48F4" w:rsidP="004A48F4">
      <w:pPr>
        <w:rPr>
          <w:rFonts w:ascii="Courier New" w:hAnsi="Courier New" w:cs="Courier New"/>
        </w:rPr>
      </w:pPr>
    </w:p>
    <w:p w14:paraId="2163D556" w14:textId="77777777" w:rsidR="004A48F4" w:rsidRPr="009747D7" w:rsidRDefault="004A48F4" w:rsidP="004A48F4">
      <w:pPr>
        <w:rPr>
          <w:rFonts w:ascii="Courier New" w:hAnsi="Courier New" w:cs="Courier New"/>
        </w:rPr>
      </w:pPr>
      <w:r w:rsidRPr="009747D7">
        <w:rPr>
          <w:rFonts w:ascii="Courier New" w:hAnsi="Courier New" w:cs="Courier New"/>
        </w:rPr>
        <w:t>Ik zeg dat het me met veel pijn en moeite gelukt is.</w:t>
      </w:r>
    </w:p>
    <w:p w14:paraId="0DFBF670" w14:textId="77777777" w:rsidR="004A48F4" w:rsidRPr="009747D7" w:rsidRDefault="004A48F4" w:rsidP="004A48F4">
      <w:pPr>
        <w:rPr>
          <w:rFonts w:ascii="Courier New" w:hAnsi="Courier New" w:cs="Courier New"/>
        </w:rPr>
      </w:pPr>
    </w:p>
    <w:p w14:paraId="4796C1F5" w14:textId="77777777" w:rsidR="004A48F4" w:rsidRPr="009747D7" w:rsidRDefault="004A48F4" w:rsidP="004A48F4">
      <w:pPr>
        <w:rPr>
          <w:rFonts w:ascii="Courier New" w:hAnsi="Courier New" w:cs="Courier New"/>
        </w:rPr>
      </w:pPr>
      <w:r w:rsidRPr="009747D7">
        <w:rPr>
          <w:rFonts w:ascii="Courier New" w:hAnsi="Courier New" w:cs="Courier New"/>
        </w:rPr>
        <w:t>Hij gaat kijken, Hij komt terug en verbaasd vraagt hij me wat ik heb gedaan.</w:t>
      </w:r>
    </w:p>
    <w:p w14:paraId="7D9BB5B5" w14:textId="77777777" w:rsidR="004A48F4" w:rsidRPr="009747D7" w:rsidRDefault="004A48F4" w:rsidP="004A48F4">
      <w:pPr>
        <w:rPr>
          <w:rFonts w:ascii="Courier New" w:hAnsi="Courier New" w:cs="Courier New"/>
        </w:rPr>
      </w:pPr>
    </w:p>
    <w:p w14:paraId="5996DB8F" w14:textId="77777777" w:rsidR="004A48F4" w:rsidRPr="009747D7" w:rsidRDefault="004A48F4" w:rsidP="004A48F4">
      <w:pPr>
        <w:rPr>
          <w:rFonts w:ascii="Courier New" w:hAnsi="Courier New" w:cs="Courier New"/>
        </w:rPr>
      </w:pPr>
      <w:r w:rsidRPr="009747D7">
        <w:rPr>
          <w:rFonts w:ascii="Courier New" w:hAnsi="Courier New" w:cs="Courier New"/>
        </w:rPr>
        <w:t>Zijn postduiven zaten namelijk niet in het hok, maar wel twee kerkduiven.</w:t>
      </w:r>
    </w:p>
    <w:p w14:paraId="0B71F211" w14:textId="77777777" w:rsidR="004A48F4" w:rsidRPr="009747D7" w:rsidRDefault="004A48F4" w:rsidP="004A48F4">
      <w:pPr>
        <w:rPr>
          <w:rFonts w:ascii="Courier New" w:hAnsi="Courier New" w:cs="Courier New"/>
        </w:rPr>
      </w:pPr>
    </w:p>
    <w:p w14:paraId="2D6025FB" w14:textId="77777777" w:rsidR="004A48F4" w:rsidRPr="009747D7" w:rsidRDefault="004A48F4" w:rsidP="004A48F4">
      <w:pPr>
        <w:rPr>
          <w:rFonts w:ascii="Courier New" w:hAnsi="Courier New" w:cs="Courier New"/>
        </w:rPr>
      </w:pPr>
      <w:r w:rsidRPr="009747D7">
        <w:rPr>
          <w:rFonts w:ascii="Courier New" w:hAnsi="Courier New" w:cs="Courier New"/>
        </w:rPr>
        <w:t>Ik ben ook helemaal verbaasd,</w:t>
      </w:r>
    </w:p>
    <w:p w14:paraId="5C9DE3AD" w14:textId="77777777" w:rsidR="004A48F4" w:rsidRPr="009747D7" w:rsidRDefault="004A48F4" w:rsidP="004A48F4">
      <w:pPr>
        <w:rPr>
          <w:rFonts w:ascii="Courier New" w:hAnsi="Courier New" w:cs="Courier New"/>
        </w:rPr>
      </w:pPr>
    </w:p>
    <w:p w14:paraId="3034475B" w14:textId="77777777" w:rsidR="004A48F4" w:rsidRPr="009747D7" w:rsidRDefault="004A48F4" w:rsidP="004A48F4">
      <w:pPr>
        <w:rPr>
          <w:rFonts w:ascii="Courier New" w:hAnsi="Courier New" w:cs="Courier New"/>
        </w:rPr>
      </w:pPr>
      <w:r w:rsidRPr="009747D7">
        <w:rPr>
          <w:rFonts w:ascii="Courier New" w:hAnsi="Courier New" w:cs="Courier New"/>
        </w:rPr>
        <w:t>Hans vraagt me hoe ik die in vredesnaam binnen heb gekregen.</w:t>
      </w:r>
    </w:p>
    <w:p w14:paraId="60A229ED" w14:textId="77777777" w:rsidR="004A48F4" w:rsidRPr="009747D7" w:rsidRDefault="004A48F4" w:rsidP="004A48F4">
      <w:pPr>
        <w:rPr>
          <w:rFonts w:ascii="Courier New" w:hAnsi="Courier New" w:cs="Courier New"/>
        </w:rPr>
      </w:pPr>
    </w:p>
    <w:p w14:paraId="482F47F5" w14:textId="56402CAA" w:rsidR="004A48F4" w:rsidRPr="009747D7" w:rsidRDefault="004A48F4" w:rsidP="004A48F4">
      <w:pPr>
        <w:rPr>
          <w:rFonts w:ascii="Courier New" w:hAnsi="Courier New" w:cs="Courier New"/>
        </w:rPr>
      </w:pPr>
      <w:r w:rsidRPr="009747D7">
        <w:rPr>
          <w:rFonts w:ascii="Courier New" w:hAnsi="Courier New" w:cs="Courier New"/>
        </w:rPr>
        <w:t>Ik zeg dat ik het gewoon met een theedoek heb gedaan. En met h</w:t>
      </w:r>
      <w:r w:rsidR="00511886">
        <w:rPr>
          <w:rFonts w:ascii="Courier New" w:hAnsi="Courier New" w:cs="Courier New"/>
        </w:rPr>
        <w:t>éé</w:t>
      </w:r>
      <w:r w:rsidRPr="009747D7">
        <w:rPr>
          <w:rFonts w:ascii="Courier New" w:hAnsi="Courier New" w:cs="Courier New"/>
        </w:rPr>
        <w:t>l v</w:t>
      </w:r>
      <w:r w:rsidR="00511886">
        <w:rPr>
          <w:rFonts w:ascii="Courier New" w:hAnsi="Courier New" w:cs="Courier New"/>
        </w:rPr>
        <w:t>éé</w:t>
      </w:r>
      <w:r w:rsidRPr="009747D7">
        <w:rPr>
          <w:rFonts w:ascii="Courier New" w:hAnsi="Courier New" w:cs="Courier New"/>
        </w:rPr>
        <w:t>l moeite.</w:t>
      </w:r>
    </w:p>
    <w:p w14:paraId="58E85A31" w14:textId="77777777" w:rsidR="004A48F4" w:rsidRPr="009747D7" w:rsidRDefault="004A48F4" w:rsidP="004A48F4">
      <w:pPr>
        <w:rPr>
          <w:rFonts w:ascii="Courier New" w:hAnsi="Courier New" w:cs="Courier New"/>
        </w:rPr>
      </w:pPr>
    </w:p>
    <w:p w14:paraId="64D901FC" w14:textId="77777777" w:rsidR="004A48F4" w:rsidRPr="009747D7" w:rsidRDefault="004A48F4" w:rsidP="004A48F4">
      <w:pPr>
        <w:rPr>
          <w:rFonts w:ascii="Courier New" w:hAnsi="Courier New" w:cs="Courier New"/>
        </w:rPr>
      </w:pPr>
    </w:p>
    <w:p w14:paraId="742E07DF" w14:textId="77777777" w:rsidR="004A48F4" w:rsidRPr="009747D7" w:rsidRDefault="004A48F4" w:rsidP="004A48F4">
      <w:pPr>
        <w:rPr>
          <w:rFonts w:ascii="Courier New" w:hAnsi="Courier New" w:cs="Courier New"/>
        </w:rPr>
      </w:pPr>
    </w:p>
    <w:p w14:paraId="24F0E25C" w14:textId="77777777" w:rsidR="004A48F4" w:rsidRPr="009747D7" w:rsidRDefault="004A48F4" w:rsidP="004A48F4">
      <w:pPr>
        <w:rPr>
          <w:rFonts w:ascii="Courier New" w:hAnsi="Courier New" w:cs="Courier New"/>
        </w:rPr>
      </w:pPr>
    </w:p>
    <w:p w14:paraId="4828B013" w14:textId="77777777" w:rsidR="004A48F4" w:rsidRPr="009747D7" w:rsidRDefault="004A48F4" w:rsidP="004A48F4">
      <w:pPr>
        <w:rPr>
          <w:rFonts w:ascii="Courier New" w:hAnsi="Courier New" w:cs="Courier New"/>
        </w:rPr>
      </w:pPr>
    </w:p>
    <w:p w14:paraId="5BF79BC6" w14:textId="77777777" w:rsidR="004A48F4" w:rsidRPr="009747D7" w:rsidRDefault="004A48F4" w:rsidP="004A48F4">
      <w:pPr>
        <w:rPr>
          <w:rFonts w:ascii="Courier New" w:hAnsi="Courier New" w:cs="Courier New"/>
        </w:rPr>
      </w:pPr>
    </w:p>
    <w:p w14:paraId="451FD0B9" w14:textId="77777777" w:rsidR="004A48F4" w:rsidRPr="009747D7" w:rsidRDefault="004A48F4" w:rsidP="004A48F4">
      <w:pPr>
        <w:rPr>
          <w:rFonts w:ascii="Courier New" w:hAnsi="Courier New" w:cs="Courier New"/>
        </w:rPr>
      </w:pPr>
    </w:p>
    <w:p w14:paraId="70972238" w14:textId="77777777" w:rsidR="004A48F4" w:rsidRPr="009747D7" w:rsidRDefault="004A48F4" w:rsidP="004A48F4">
      <w:pPr>
        <w:rPr>
          <w:rFonts w:ascii="Courier New" w:hAnsi="Courier New" w:cs="Courier New"/>
        </w:rPr>
      </w:pPr>
    </w:p>
    <w:p w14:paraId="7108B673" w14:textId="77777777" w:rsidR="004A48F4" w:rsidRPr="009747D7" w:rsidRDefault="004A48F4" w:rsidP="004A48F4">
      <w:pPr>
        <w:rPr>
          <w:rFonts w:ascii="Courier New" w:hAnsi="Courier New" w:cs="Courier New"/>
        </w:rPr>
      </w:pPr>
    </w:p>
    <w:p w14:paraId="764C6092" w14:textId="77777777" w:rsidR="004A48F4" w:rsidRPr="009747D7" w:rsidRDefault="004A48F4" w:rsidP="004A48F4">
      <w:pPr>
        <w:rPr>
          <w:rFonts w:ascii="Courier New" w:hAnsi="Courier New" w:cs="Courier New"/>
        </w:rPr>
      </w:pPr>
    </w:p>
    <w:p w14:paraId="6B21B88C" w14:textId="77777777" w:rsidR="004A48F4" w:rsidRPr="009747D7" w:rsidRDefault="004A48F4" w:rsidP="004A48F4">
      <w:pPr>
        <w:rPr>
          <w:rFonts w:ascii="Courier New" w:hAnsi="Courier New" w:cs="Courier New"/>
        </w:rPr>
      </w:pPr>
    </w:p>
    <w:p w14:paraId="67FEE385" w14:textId="775ABFAC" w:rsidR="00511886" w:rsidRDefault="00511886">
      <w:pPr>
        <w:rPr>
          <w:rFonts w:ascii="Courier New" w:hAnsi="Courier New" w:cs="Courier New"/>
        </w:rPr>
      </w:pPr>
      <w:r>
        <w:rPr>
          <w:rFonts w:ascii="Courier New" w:hAnsi="Courier New" w:cs="Courier New"/>
        </w:rPr>
        <w:br w:type="page"/>
      </w:r>
    </w:p>
    <w:p w14:paraId="28B80715" w14:textId="77777777" w:rsidR="004A48F4" w:rsidRPr="009747D7" w:rsidRDefault="004A48F4" w:rsidP="004A48F4">
      <w:pPr>
        <w:rPr>
          <w:rFonts w:ascii="Courier New" w:hAnsi="Courier New" w:cs="Courier New"/>
        </w:rPr>
      </w:pPr>
      <w:r w:rsidRPr="009747D7">
        <w:rPr>
          <w:rFonts w:ascii="Courier New" w:hAnsi="Courier New" w:cs="Courier New"/>
        </w:rPr>
        <w:lastRenderedPageBreak/>
        <w:t>Een wonderlijk Kerstcadeau</w:t>
      </w:r>
    </w:p>
    <w:p w14:paraId="0490FCE8" w14:textId="77777777" w:rsidR="004A48F4" w:rsidRPr="009747D7" w:rsidRDefault="004A48F4" w:rsidP="004A48F4">
      <w:pPr>
        <w:rPr>
          <w:rFonts w:ascii="Courier New" w:hAnsi="Courier New" w:cs="Courier New"/>
        </w:rPr>
      </w:pPr>
    </w:p>
    <w:p w14:paraId="49430422" w14:textId="77777777" w:rsidR="004A48F4" w:rsidRPr="009747D7" w:rsidRDefault="004A48F4" w:rsidP="004A48F4">
      <w:pPr>
        <w:rPr>
          <w:rFonts w:ascii="Courier New" w:hAnsi="Courier New" w:cs="Courier New"/>
        </w:rPr>
      </w:pPr>
      <w:r w:rsidRPr="009747D7">
        <w:rPr>
          <w:rFonts w:ascii="Courier New" w:hAnsi="Courier New" w:cs="Courier New"/>
        </w:rPr>
        <w:t>Het is een warme zomerdag.</w:t>
      </w:r>
    </w:p>
    <w:p w14:paraId="1456CBA7" w14:textId="77777777" w:rsidR="004A48F4" w:rsidRPr="009747D7" w:rsidRDefault="004A48F4" w:rsidP="004A48F4">
      <w:pPr>
        <w:rPr>
          <w:rFonts w:ascii="Courier New" w:hAnsi="Courier New" w:cs="Courier New"/>
        </w:rPr>
      </w:pPr>
      <w:r w:rsidRPr="009747D7">
        <w:rPr>
          <w:rFonts w:ascii="Courier New" w:hAnsi="Courier New" w:cs="Courier New"/>
        </w:rPr>
        <w:t>De straten zijn leeg. Een man zit aan de kant van de straat.</w:t>
      </w:r>
    </w:p>
    <w:p w14:paraId="10F1A2EE" w14:textId="77777777" w:rsidR="004A48F4" w:rsidRPr="009747D7" w:rsidRDefault="004A48F4" w:rsidP="004A48F4">
      <w:pPr>
        <w:rPr>
          <w:rFonts w:ascii="Courier New" w:hAnsi="Courier New" w:cs="Courier New"/>
        </w:rPr>
      </w:pPr>
      <w:r w:rsidRPr="009747D7">
        <w:rPr>
          <w:rFonts w:ascii="Courier New" w:hAnsi="Courier New" w:cs="Courier New"/>
        </w:rPr>
        <w:t>Hij zit doodstil voor zich uit te staren.</w:t>
      </w:r>
    </w:p>
    <w:p w14:paraId="399DC6F7" w14:textId="77777777" w:rsidR="004A48F4" w:rsidRPr="009747D7" w:rsidRDefault="004A48F4" w:rsidP="004A48F4">
      <w:pPr>
        <w:rPr>
          <w:rFonts w:ascii="Courier New" w:hAnsi="Courier New" w:cs="Courier New"/>
        </w:rPr>
      </w:pPr>
      <w:r w:rsidRPr="009747D7">
        <w:rPr>
          <w:rFonts w:ascii="Courier New" w:hAnsi="Courier New" w:cs="Courier New"/>
        </w:rPr>
        <w:t>Hij heeft een zwarte regenjas aan.</w:t>
      </w:r>
    </w:p>
    <w:p w14:paraId="529E4E6C" w14:textId="77777777" w:rsidR="004A48F4" w:rsidRPr="009747D7" w:rsidRDefault="004A48F4" w:rsidP="004A48F4">
      <w:pPr>
        <w:rPr>
          <w:rFonts w:ascii="Courier New" w:hAnsi="Courier New" w:cs="Courier New"/>
        </w:rPr>
      </w:pPr>
      <w:r w:rsidRPr="009747D7">
        <w:rPr>
          <w:rFonts w:ascii="Courier New" w:hAnsi="Courier New" w:cs="Courier New"/>
        </w:rPr>
        <w:t>Twee jongens komen aanrennen. Ze stoten elkaar aan en lachen om de man. Die heeft een regenjas aan met dit warme weer. Die is gek!</w:t>
      </w:r>
    </w:p>
    <w:p w14:paraId="186D7AFB" w14:textId="189EA154" w:rsidR="004A48F4" w:rsidRPr="009747D7" w:rsidRDefault="004A48F4" w:rsidP="004A48F4">
      <w:pPr>
        <w:rPr>
          <w:rFonts w:ascii="Courier New" w:hAnsi="Courier New" w:cs="Courier New"/>
        </w:rPr>
      </w:pPr>
      <w:r w:rsidRPr="009747D7">
        <w:rPr>
          <w:rFonts w:ascii="Courier New" w:hAnsi="Courier New" w:cs="Courier New"/>
        </w:rPr>
        <w:t>Dan lopen ze weer verder. Opeens roept de man de jongens na. Hij vraagt waar</w:t>
      </w:r>
      <w:r w:rsidR="00511886">
        <w:rPr>
          <w:rFonts w:ascii="Courier New" w:hAnsi="Courier New" w:cs="Courier New"/>
        </w:rPr>
        <w:t xml:space="preserve"> </w:t>
      </w:r>
      <w:r w:rsidRPr="009747D7">
        <w:rPr>
          <w:rFonts w:ascii="Courier New" w:hAnsi="Courier New" w:cs="Courier New"/>
        </w:rPr>
        <w:t>hij is. Is dit New York, Boston of Washington?</w:t>
      </w:r>
    </w:p>
    <w:p w14:paraId="7A9EE736" w14:textId="77777777" w:rsidR="004A48F4" w:rsidRPr="009747D7" w:rsidRDefault="004A48F4" w:rsidP="004A48F4">
      <w:pPr>
        <w:rPr>
          <w:rFonts w:ascii="Courier New" w:hAnsi="Courier New" w:cs="Courier New"/>
        </w:rPr>
      </w:pPr>
      <w:r w:rsidRPr="009747D7">
        <w:rPr>
          <w:rFonts w:ascii="Courier New" w:hAnsi="Courier New" w:cs="Courier New"/>
        </w:rPr>
        <w:t>De jongens kijken elkaar verbaasd aan. Zou hij echt gek zijn?</w:t>
      </w:r>
    </w:p>
    <w:p w14:paraId="7D3E0423" w14:textId="67349E1D" w:rsidR="004A48F4" w:rsidRPr="009747D7" w:rsidRDefault="004A48F4" w:rsidP="004A48F4">
      <w:pPr>
        <w:rPr>
          <w:rFonts w:ascii="Courier New" w:hAnsi="Courier New" w:cs="Courier New"/>
        </w:rPr>
      </w:pPr>
      <w:r w:rsidRPr="009747D7">
        <w:rPr>
          <w:rFonts w:ascii="Courier New" w:hAnsi="Courier New" w:cs="Courier New"/>
        </w:rPr>
        <w:t>Ze willen doorlopen, maar de man zegt dat hij het echt meent. Hij weet niet wa</w:t>
      </w:r>
      <w:r w:rsidR="00511886">
        <w:rPr>
          <w:rFonts w:ascii="Courier New" w:hAnsi="Courier New" w:cs="Courier New"/>
        </w:rPr>
        <w:t>a</w:t>
      </w:r>
      <w:r w:rsidRPr="009747D7">
        <w:rPr>
          <w:rFonts w:ascii="Courier New" w:hAnsi="Courier New" w:cs="Courier New"/>
        </w:rPr>
        <w:t>r</w:t>
      </w:r>
      <w:r w:rsidR="00511886">
        <w:rPr>
          <w:rFonts w:ascii="Courier New" w:hAnsi="Courier New" w:cs="Courier New"/>
        </w:rPr>
        <w:t xml:space="preserve"> </w:t>
      </w:r>
      <w:r w:rsidRPr="009747D7">
        <w:rPr>
          <w:rFonts w:ascii="Courier New" w:hAnsi="Courier New" w:cs="Courier New"/>
        </w:rPr>
        <w:t>hij is of wie hij is. Hij weet alleen dat hij James heet.</w:t>
      </w:r>
    </w:p>
    <w:p w14:paraId="3F174539" w14:textId="77777777" w:rsidR="004A48F4" w:rsidRPr="009747D7" w:rsidRDefault="004A48F4" w:rsidP="004A48F4">
      <w:pPr>
        <w:rPr>
          <w:rFonts w:ascii="Courier New" w:hAnsi="Courier New" w:cs="Courier New"/>
        </w:rPr>
      </w:pPr>
      <w:r w:rsidRPr="009747D7">
        <w:rPr>
          <w:rFonts w:ascii="Courier New" w:hAnsi="Courier New" w:cs="Courier New"/>
        </w:rPr>
        <w:t>De jongens zeggen dat dit Philadelphia is en lopen door.</w:t>
      </w:r>
    </w:p>
    <w:p w14:paraId="4E79E611" w14:textId="77777777" w:rsidR="00511886" w:rsidRDefault="00511886" w:rsidP="004A48F4">
      <w:pPr>
        <w:rPr>
          <w:rFonts w:ascii="Courier New" w:hAnsi="Courier New" w:cs="Courier New"/>
        </w:rPr>
      </w:pPr>
    </w:p>
    <w:p w14:paraId="63344CE6" w14:textId="5F1F4A7F" w:rsidR="004A48F4" w:rsidRPr="009747D7" w:rsidRDefault="004A48F4" w:rsidP="004A48F4">
      <w:pPr>
        <w:rPr>
          <w:rFonts w:ascii="Courier New" w:hAnsi="Courier New" w:cs="Courier New"/>
        </w:rPr>
      </w:pPr>
      <w:r w:rsidRPr="009747D7">
        <w:rPr>
          <w:rFonts w:ascii="Courier New" w:hAnsi="Courier New" w:cs="Courier New"/>
        </w:rPr>
        <w:t>Langzaam staat de man op. Hij heeft het warm.</w:t>
      </w:r>
    </w:p>
    <w:p w14:paraId="3988DECF" w14:textId="77777777" w:rsidR="004A48F4" w:rsidRPr="009747D7" w:rsidRDefault="004A48F4" w:rsidP="004A48F4">
      <w:pPr>
        <w:rPr>
          <w:rFonts w:ascii="Courier New" w:hAnsi="Courier New" w:cs="Courier New"/>
        </w:rPr>
      </w:pPr>
      <w:r w:rsidRPr="009747D7">
        <w:rPr>
          <w:rFonts w:ascii="Courier New" w:hAnsi="Courier New" w:cs="Courier New"/>
        </w:rPr>
        <w:t>Hoe komt hij hier. Wie is hij?</w:t>
      </w:r>
    </w:p>
    <w:p w14:paraId="53868F91" w14:textId="77777777" w:rsidR="004A48F4" w:rsidRPr="009747D7" w:rsidRDefault="004A48F4" w:rsidP="004A48F4">
      <w:pPr>
        <w:rPr>
          <w:rFonts w:ascii="Courier New" w:hAnsi="Courier New" w:cs="Courier New"/>
        </w:rPr>
      </w:pPr>
      <w:r w:rsidRPr="009747D7">
        <w:rPr>
          <w:rFonts w:ascii="Courier New" w:hAnsi="Courier New" w:cs="Courier New"/>
        </w:rPr>
        <w:t>Ineens voelt hij dat hij honger heeft.</w:t>
      </w:r>
    </w:p>
    <w:p w14:paraId="393FFDD4" w14:textId="77777777" w:rsidR="004A48F4" w:rsidRPr="009747D7" w:rsidRDefault="004A48F4" w:rsidP="004A48F4">
      <w:pPr>
        <w:rPr>
          <w:rFonts w:ascii="Courier New" w:hAnsi="Courier New" w:cs="Courier New"/>
        </w:rPr>
      </w:pPr>
      <w:r w:rsidRPr="009747D7">
        <w:rPr>
          <w:rFonts w:ascii="Courier New" w:hAnsi="Courier New" w:cs="Courier New"/>
        </w:rPr>
        <w:t>Zou hij geld hebben?</w:t>
      </w:r>
    </w:p>
    <w:p w14:paraId="0C84BDC1" w14:textId="77777777" w:rsidR="004A48F4" w:rsidRPr="009747D7" w:rsidRDefault="004A48F4" w:rsidP="004A48F4">
      <w:pPr>
        <w:rPr>
          <w:rFonts w:ascii="Courier New" w:hAnsi="Courier New" w:cs="Courier New"/>
        </w:rPr>
      </w:pPr>
      <w:r w:rsidRPr="009747D7">
        <w:rPr>
          <w:rFonts w:ascii="Courier New" w:hAnsi="Courier New" w:cs="Courier New"/>
        </w:rPr>
        <w:t>Hij zoekt in zijn zakken. Niets!</w:t>
      </w:r>
    </w:p>
    <w:p w14:paraId="7CEB628B" w14:textId="77777777" w:rsidR="004A48F4" w:rsidRPr="009747D7" w:rsidRDefault="004A48F4" w:rsidP="004A48F4">
      <w:pPr>
        <w:rPr>
          <w:rFonts w:ascii="Courier New" w:hAnsi="Courier New" w:cs="Courier New"/>
        </w:rPr>
      </w:pPr>
      <w:r w:rsidRPr="009747D7">
        <w:rPr>
          <w:rFonts w:ascii="Courier New" w:hAnsi="Courier New" w:cs="Courier New"/>
        </w:rPr>
        <w:t>James loopt verder. Dan ziet hij een restaurant. Hij krijgt een idee.</w:t>
      </w:r>
    </w:p>
    <w:p w14:paraId="740E320D" w14:textId="77777777" w:rsidR="004A48F4" w:rsidRPr="009747D7" w:rsidRDefault="004A48F4" w:rsidP="004A48F4">
      <w:pPr>
        <w:rPr>
          <w:rFonts w:ascii="Courier New" w:hAnsi="Courier New" w:cs="Courier New"/>
        </w:rPr>
      </w:pPr>
      <w:r w:rsidRPr="009747D7">
        <w:rPr>
          <w:rFonts w:ascii="Courier New" w:hAnsi="Courier New" w:cs="Courier New"/>
        </w:rPr>
        <w:t>Hij vraagt of de man in het restaurant werk voor hem heeft.</w:t>
      </w:r>
    </w:p>
    <w:p w14:paraId="0CC52270" w14:textId="77777777" w:rsidR="004A48F4" w:rsidRPr="009747D7" w:rsidRDefault="004A48F4" w:rsidP="004A48F4">
      <w:pPr>
        <w:rPr>
          <w:rFonts w:ascii="Courier New" w:hAnsi="Courier New" w:cs="Courier New"/>
        </w:rPr>
      </w:pPr>
      <w:r w:rsidRPr="009747D7">
        <w:rPr>
          <w:rFonts w:ascii="Courier New" w:hAnsi="Courier New" w:cs="Courier New"/>
        </w:rPr>
        <w:t>Maar die heeft niemand nodig.</w:t>
      </w:r>
    </w:p>
    <w:p w14:paraId="45746B06" w14:textId="77777777" w:rsidR="004A48F4" w:rsidRPr="009747D7" w:rsidRDefault="004A48F4" w:rsidP="004A48F4">
      <w:pPr>
        <w:rPr>
          <w:rFonts w:ascii="Courier New" w:hAnsi="Courier New" w:cs="Courier New"/>
        </w:rPr>
      </w:pPr>
      <w:r w:rsidRPr="009747D7">
        <w:rPr>
          <w:rFonts w:ascii="Courier New" w:hAnsi="Courier New" w:cs="Courier New"/>
        </w:rPr>
        <w:t>Hij probeert nog wat restaurants. Maar zonder resultaat.</w:t>
      </w:r>
    </w:p>
    <w:p w14:paraId="1E3A9668" w14:textId="77777777" w:rsidR="004A48F4" w:rsidRPr="009747D7" w:rsidRDefault="004A48F4" w:rsidP="004A48F4">
      <w:pPr>
        <w:rPr>
          <w:rFonts w:ascii="Courier New" w:hAnsi="Courier New" w:cs="Courier New"/>
        </w:rPr>
      </w:pPr>
    </w:p>
    <w:p w14:paraId="48A8DA5D" w14:textId="77777777" w:rsidR="004A48F4" w:rsidRPr="009747D7" w:rsidRDefault="004A48F4" w:rsidP="004A48F4">
      <w:pPr>
        <w:rPr>
          <w:rFonts w:ascii="Courier New" w:hAnsi="Courier New" w:cs="Courier New"/>
        </w:rPr>
      </w:pPr>
    </w:p>
    <w:p w14:paraId="10CDFFAC" w14:textId="697E6EEA" w:rsidR="00511886" w:rsidRDefault="00511886">
      <w:pPr>
        <w:rPr>
          <w:rFonts w:ascii="Courier New" w:hAnsi="Courier New" w:cs="Courier New"/>
        </w:rPr>
      </w:pPr>
      <w:r>
        <w:rPr>
          <w:rFonts w:ascii="Courier New" w:hAnsi="Courier New" w:cs="Courier New"/>
        </w:rPr>
        <w:br w:type="page"/>
      </w:r>
    </w:p>
    <w:p w14:paraId="6356626B" w14:textId="77777777" w:rsidR="004A48F4" w:rsidRPr="009747D7" w:rsidRDefault="004A48F4" w:rsidP="004A48F4">
      <w:pPr>
        <w:rPr>
          <w:rFonts w:ascii="Courier New" w:hAnsi="Courier New" w:cs="Courier New"/>
        </w:rPr>
      </w:pPr>
      <w:r w:rsidRPr="009747D7">
        <w:rPr>
          <w:rFonts w:ascii="Courier New" w:hAnsi="Courier New" w:cs="Courier New"/>
        </w:rPr>
        <w:lastRenderedPageBreak/>
        <w:t>Dan probeert hij het in een caf6.</w:t>
      </w:r>
    </w:p>
    <w:p w14:paraId="21C69F23" w14:textId="77777777" w:rsidR="004A48F4" w:rsidRPr="009747D7" w:rsidRDefault="004A48F4" w:rsidP="004A48F4">
      <w:pPr>
        <w:rPr>
          <w:rFonts w:ascii="Courier New" w:hAnsi="Courier New" w:cs="Courier New"/>
        </w:rPr>
      </w:pPr>
      <w:r w:rsidRPr="009747D7">
        <w:rPr>
          <w:rFonts w:ascii="Courier New" w:hAnsi="Courier New" w:cs="Courier New"/>
        </w:rPr>
        <w:t>Misschien heeft hij daar meer geluk.</w:t>
      </w:r>
    </w:p>
    <w:p w14:paraId="648D2274" w14:textId="77777777" w:rsidR="004A48F4" w:rsidRPr="009747D7" w:rsidRDefault="004A48F4" w:rsidP="004A48F4">
      <w:pPr>
        <w:rPr>
          <w:rFonts w:ascii="Courier New" w:hAnsi="Courier New" w:cs="Courier New"/>
        </w:rPr>
      </w:pPr>
      <w:r w:rsidRPr="009747D7">
        <w:rPr>
          <w:rFonts w:ascii="Courier New" w:hAnsi="Courier New" w:cs="Courier New"/>
        </w:rPr>
        <w:t>De man achter de bar vraagt zijn naam.</w:t>
      </w:r>
    </w:p>
    <w:p w14:paraId="76BC7A20" w14:textId="77777777" w:rsidR="004A48F4" w:rsidRPr="009747D7" w:rsidRDefault="004A48F4" w:rsidP="004A48F4">
      <w:pPr>
        <w:rPr>
          <w:rFonts w:ascii="Courier New" w:hAnsi="Courier New" w:cs="Courier New"/>
        </w:rPr>
      </w:pPr>
      <w:r w:rsidRPr="009747D7">
        <w:rPr>
          <w:rFonts w:ascii="Courier New" w:hAnsi="Courier New" w:cs="Courier New"/>
        </w:rPr>
        <w:t>Hij zegt dat hij James Peters heet.</w:t>
      </w:r>
    </w:p>
    <w:p w14:paraId="44CA748C" w14:textId="59343A1F" w:rsidR="004A48F4" w:rsidRPr="009747D7" w:rsidRDefault="004A48F4" w:rsidP="004A48F4">
      <w:pPr>
        <w:rPr>
          <w:rFonts w:ascii="Courier New" w:hAnsi="Courier New" w:cs="Courier New"/>
        </w:rPr>
      </w:pPr>
      <w:r w:rsidRPr="009747D7">
        <w:rPr>
          <w:rFonts w:ascii="Courier New" w:hAnsi="Courier New" w:cs="Courier New"/>
        </w:rPr>
        <w:t>De man zegt dat hij Bill heet. Hij zegt dat James vanavond maar eens terug moet</w:t>
      </w:r>
      <w:r w:rsidR="00511886">
        <w:rPr>
          <w:rFonts w:ascii="Courier New" w:hAnsi="Courier New" w:cs="Courier New"/>
        </w:rPr>
        <w:t xml:space="preserve"> </w:t>
      </w:r>
      <w:r w:rsidRPr="009747D7">
        <w:rPr>
          <w:rFonts w:ascii="Courier New" w:hAnsi="Courier New" w:cs="Courier New"/>
        </w:rPr>
        <w:t>komen.</w:t>
      </w:r>
    </w:p>
    <w:p w14:paraId="25E607E9" w14:textId="77777777" w:rsidR="004A48F4" w:rsidRPr="009747D7" w:rsidRDefault="004A48F4" w:rsidP="004A48F4">
      <w:pPr>
        <w:rPr>
          <w:rFonts w:ascii="Courier New" w:hAnsi="Courier New" w:cs="Courier New"/>
        </w:rPr>
      </w:pPr>
    </w:p>
    <w:p w14:paraId="04CA4273" w14:textId="77777777" w:rsidR="004A48F4" w:rsidRPr="009747D7" w:rsidRDefault="004A48F4" w:rsidP="004A48F4">
      <w:pPr>
        <w:rPr>
          <w:rFonts w:ascii="Courier New" w:hAnsi="Courier New" w:cs="Courier New"/>
        </w:rPr>
      </w:pPr>
      <w:r w:rsidRPr="009747D7">
        <w:rPr>
          <w:rFonts w:ascii="Courier New" w:hAnsi="Courier New" w:cs="Courier New"/>
        </w:rPr>
        <w:t>Precies op tijd is hij terug. Bill legt hem uit wat hij moet doen.</w:t>
      </w:r>
    </w:p>
    <w:p w14:paraId="3B038842" w14:textId="77777777" w:rsidR="004A48F4" w:rsidRPr="009747D7" w:rsidRDefault="004A48F4" w:rsidP="004A48F4">
      <w:pPr>
        <w:rPr>
          <w:rFonts w:ascii="Courier New" w:hAnsi="Courier New" w:cs="Courier New"/>
        </w:rPr>
      </w:pPr>
      <w:r w:rsidRPr="009747D7">
        <w:rPr>
          <w:rFonts w:ascii="Courier New" w:hAnsi="Courier New" w:cs="Courier New"/>
        </w:rPr>
        <w:t>James werkt hard en doet erg zijn best,</w:t>
      </w:r>
    </w:p>
    <w:p w14:paraId="118F25BE" w14:textId="77777777" w:rsidR="004A48F4" w:rsidRPr="009747D7" w:rsidRDefault="004A48F4" w:rsidP="004A48F4">
      <w:pPr>
        <w:rPr>
          <w:rFonts w:ascii="Courier New" w:hAnsi="Courier New" w:cs="Courier New"/>
        </w:rPr>
      </w:pPr>
    </w:p>
    <w:p w14:paraId="777AF07A" w14:textId="4D9612CA" w:rsidR="004A48F4" w:rsidRPr="009747D7" w:rsidRDefault="004A48F4" w:rsidP="004A48F4">
      <w:pPr>
        <w:rPr>
          <w:rFonts w:ascii="Courier New" w:hAnsi="Courier New" w:cs="Courier New"/>
        </w:rPr>
      </w:pPr>
      <w:r w:rsidRPr="009747D7">
        <w:rPr>
          <w:rFonts w:ascii="Courier New" w:hAnsi="Courier New" w:cs="Courier New"/>
        </w:rPr>
        <w:t xml:space="preserve">James werkt nu al </w:t>
      </w:r>
      <w:r w:rsidR="00511886">
        <w:rPr>
          <w:rFonts w:ascii="Courier New" w:hAnsi="Courier New" w:cs="Courier New"/>
        </w:rPr>
        <w:t>1</w:t>
      </w:r>
      <w:r w:rsidRPr="009747D7">
        <w:rPr>
          <w:rFonts w:ascii="Courier New" w:hAnsi="Courier New" w:cs="Courier New"/>
        </w:rPr>
        <w:t>4 jaar bij Bill. Hij woont boven het caf6.</w:t>
      </w:r>
    </w:p>
    <w:p w14:paraId="3B4F30BD" w14:textId="77777777" w:rsidR="004A48F4" w:rsidRPr="009747D7" w:rsidRDefault="004A48F4" w:rsidP="004A48F4">
      <w:pPr>
        <w:rPr>
          <w:rFonts w:ascii="Courier New" w:hAnsi="Courier New" w:cs="Courier New"/>
        </w:rPr>
      </w:pPr>
      <w:r w:rsidRPr="009747D7">
        <w:rPr>
          <w:rFonts w:ascii="Courier New" w:hAnsi="Courier New" w:cs="Courier New"/>
        </w:rPr>
        <w:t>En hij heeft het best naar zijn zin.</w:t>
      </w:r>
    </w:p>
    <w:p w14:paraId="6A56ED68" w14:textId="77777777" w:rsidR="004A48F4" w:rsidRPr="009747D7" w:rsidRDefault="004A48F4" w:rsidP="004A48F4">
      <w:pPr>
        <w:rPr>
          <w:rFonts w:ascii="Courier New" w:hAnsi="Courier New" w:cs="Courier New"/>
        </w:rPr>
      </w:pPr>
      <w:r w:rsidRPr="009747D7">
        <w:rPr>
          <w:rFonts w:ascii="Courier New" w:hAnsi="Courier New" w:cs="Courier New"/>
        </w:rPr>
        <w:t>Bill en hij zijn vrienden geworden.</w:t>
      </w:r>
    </w:p>
    <w:p w14:paraId="2E98C5FE" w14:textId="15D4FC3E" w:rsidR="004A48F4" w:rsidRPr="009747D7" w:rsidRDefault="004A48F4" w:rsidP="004A48F4">
      <w:pPr>
        <w:rPr>
          <w:rFonts w:ascii="Courier New" w:hAnsi="Courier New" w:cs="Courier New"/>
        </w:rPr>
      </w:pPr>
      <w:r w:rsidRPr="009747D7">
        <w:rPr>
          <w:rFonts w:ascii="Courier New" w:hAnsi="Courier New" w:cs="Courier New"/>
        </w:rPr>
        <w:t xml:space="preserve">Maar nog steeds weet James niet wat er </w:t>
      </w:r>
      <w:r w:rsidR="00511886">
        <w:rPr>
          <w:rFonts w:ascii="Courier New" w:hAnsi="Courier New" w:cs="Courier New"/>
        </w:rPr>
        <w:t>1</w:t>
      </w:r>
      <w:r w:rsidRPr="009747D7">
        <w:rPr>
          <w:rFonts w:ascii="Courier New" w:hAnsi="Courier New" w:cs="Courier New"/>
        </w:rPr>
        <w:t>4 jaar geleden is gebeurd.</w:t>
      </w:r>
    </w:p>
    <w:p w14:paraId="613AAC8C" w14:textId="77777777" w:rsidR="004A48F4" w:rsidRPr="009747D7" w:rsidRDefault="004A48F4" w:rsidP="004A48F4">
      <w:pPr>
        <w:rPr>
          <w:rFonts w:ascii="Courier New" w:hAnsi="Courier New" w:cs="Courier New"/>
        </w:rPr>
      </w:pPr>
      <w:r w:rsidRPr="009747D7">
        <w:rPr>
          <w:rFonts w:ascii="Courier New" w:hAnsi="Courier New" w:cs="Courier New"/>
        </w:rPr>
        <w:t>Hoe was zijn leven toen? Was hij getrouwd? Had hij kinderen?</w:t>
      </w:r>
    </w:p>
    <w:p w14:paraId="4DE37EE2" w14:textId="77777777" w:rsidR="004A48F4" w:rsidRPr="009747D7" w:rsidRDefault="004A48F4" w:rsidP="004A48F4">
      <w:pPr>
        <w:rPr>
          <w:rFonts w:ascii="Courier New" w:hAnsi="Courier New" w:cs="Courier New"/>
        </w:rPr>
      </w:pPr>
    </w:p>
    <w:p w14:paraId="2B877926" w14:textId="77777777" w:rsidR="004A48F4" w:rsidRPr="009747D7" w:rsidRDefault="004A48F4" w:rsidP="004A48F4">
      <w:pPr>
        <w:rPr>
          <w:rFonts w:ascii="Courier New" w:hAnsi="Courier New" w:cs="Courier New"/>
        </w:rPr>
      </w:pPr>
      <w:r w:rsidRPr="009747D7">
        <w:rPr>
          <w:rFonts w:ascii="Courier New" w:hAnsi="Courier New" w:cs="Courier New"/>
        </w:rPr>
        <w:t>Het is de dag voor kerst. James versiert de boom.</w:t>
      </w:r>
    </w:p>
    <w:p w14:paraId="2565E319" w14:textId="77777777" w:rsidR="004A48F4" w:rsidRPr="009747D7" w:rsidRDefault="004A48F4" w:rsidP="004A48F4">
      <w:pPr>
        <w:rPr>
          <w:rFonts w:ascii="Courier New" w:hAnsi="Courier New" w:cs="Courier New"/>
        </w:rPr>
      </w:pPr>
      <w:r w:rsidRPr="009747D7">
        <w:rPr>
          <w:rFonts w:ascii="Courier New" w:hAnsi="Courier New" w:cs="Courier New"/>
        </w:rPr>
        <w:t>Hij laat de piek vallen. Die is in duizend stukjes.</w:t>
      </w:r>
    </w:p>
    <w:p w14:paraId="54083FD6" w14:textId="77777777" w:rsidR="004A48F4" w:rsidRPr="009747D7" w:rsidRDefault="004A48F4" w:rsidP="004A48F4">
      <w:pPr>
        <w:rPr>
          <w:rFonts w:ascii="Courier New" w:hAnsi="Courier New" w:cs="Courier New"/>
        </w:rPr>
      </w:pPr>
      <w:r w:rsidRPr="009747D7">
        <w:rPr>
          <w:rFonts w:ascii="Courier New" w:hAnsi="Courier New" w:cs="Courier New"/>
        </w:rPr>
        <w:t>James pakt een veger en blik en veegt de stukjes op.</w:t>
      </w:r>
    </w:p>
    <w:p w14:paraId="37671AE5" w14:textId="77777777" w:rsidR="004A48F4" w:rsidRPr="009747D7" w:rsidRDefault="004A48F4" w:rsidP="004A48F4">
      <w:pPr>
        <w:rPr>
          <w:rFonts w:ascii="Courier New" w:hAnsi="Courier New" w:cs="Courier New"/>
        </w:rPr>
      </w:pPr>
      <w:r w:rsidRPr="009747D7">
        <w:rPr>
          <w:rFonts w:ascii="Courier New" w:hAnsi="Courier New" w:cs="Courier New"/>
        </w:rPr>
        <w:t>Dan staat hij op. Au!</w:t>
      </w:r>
    </w:p>
    <w:p w14:paraId="0113DDEF" w14:textId="77777777" w:rsidR="004A48F4" w:rsidRPr="009747D7" w:rsidRDefault="004A48F4" w:rsidP="004A48F4">
      <w:pPr>
        <w:rPr>
          <w:rFonts w:ascii="Courier New" w:hAnsi="Courier New" w:cs="Courier New"/>
        </w:rPr>
      </w:pPr>
      <w:r w:rsidRPr="009747D7">
        <w:rPr>
          <w:rFonts w:ascii="Courier New" w:hAnsi="Courier New" w:cs="Courier New"/>
        </w:rPr>
        <w:t>Hij stoot zijn hoofd heel hard tegen de rand van de bar.</w:t>
      </w:r>
    </w:p>
    <w:p w14:paraId="1503754C" w14:textId="77777777" w:rsidR="004A48F4" w:rsidRPr="009747D7" w:rsidRDefault="004A48F4" w:rsidP="004A48F4">
      <w:pPr>
        <w:rPr>
          <w:rFonts w:ascii="Courier New" w:hAnsi="Courier New" w:cs="Courier New"/>
        </w:rPr>
      </w:pPr>
      <w:r w:rsidRPr="009747D7">
        <w:rPr>
          <w:rFonts w:ascii="Courier New" w:hAnsi="Courier New" w:cs="Courier New"/>
        </w:rPr>
        <w:t>Wauw, dat doet pijn. James doet even zijn ogen dicht.</w:t>
      </w:r>
    </w:p>
    <w:p w14:paraId="5D55610B" w14:textId="77777777" w:rsidR="004A48F4" w:rsidRPr="009747D7" w:rsidRDefault="004A48F4" w:rsidP="004A48F4">
      <w:pPr>
        <w:rPr>
          <w:rFonts w:ascii="Courier New" w:hAnsi="Courier New" w:cs="Courier New"/>
        </w:rPr>
      </w:pPr>
      <w:r w:rsidRPr="009747D7">
        <w:rPr>
          <w:rFonts w:ascii="Courier New" w:hAnsi="Courier New" w:cs="Courier New"/>
        </w:rPr>
        <w:t>Dan schiet hij met een schok overeind.</w:t>
      </w:r>
    </w:p>
    <w:p w14:paraId="487AD230" w14:textId="77777777" w:rsidR="004A48F4" w:rsidRPr="009747D7" w:rsidRDefault="004A48F4" w:rsidP="004A48F4">
      <w:pPr>
        <w:rPr>
          <w:rFonts w:ascii="Courier New" w:hAnsi="Courier New" w:cs="Courier New"/>
        </w:rPr>
      </w:pPr>
      <w:r w:rsidRPr="009747D7">
        <w:rPr>
          <w:rFonts w:ascii="Courier New" w:hAnsi="Courier New" w:cs="Courier New"/>
        </w:rPr>
        <w:t>Opeens weet hij alles weer.</w:t>
      </w:r>
    </w:p>
    <w:p w14:paraId="2CD0E99B" w14:textId="77777777" w:rsidR="004A48F4" w:rsidRPr="009747D7" w:rsidRDefault="004A48F4" w:rsidP="004A48F4">
      <w:pPr>
        <w:rPr>
          <w:rFonts w:ascii="Courier New" w:hAnsi="Courier New" w:cs="Courier New"/>
        </w:rPr>
      </w:pPr>
      <w:r w:rsidRPr="009747D7">
        <w:rPr>
          <w:rFonts w:ascii="Courier New" w:hAnsi="Courier New" w:cs="Courier New"/>
        </w:rPr>
        <w:t xml:space="preserve">Hij heet James </w:t>
      </w:r>
      <w:proofErr w:type="spellStart"/>
      <w:r w:rsidRPr="009747D7">
        <w:rPr>
          <w:rFonts w:ascii="Courier New" w:hAnsi="Courier New" w:cs="Courier New"/>
        </w:rPr>
        <w:t>McDonnell</w:t>
      </w:r>
      <w:proofErr w:type="spellEnd"/>
      <w:r w:rsidRPr="009747D7">
        <w:rPr>
          <w:rFonts w:ascii="Courier New" w:hAnsi="Courier New" w:cs="Courier New"/>
        </w:rPr>
        <w:t>.</w:t>
      </w:r>
    </w:p>
    <w:p w14:paraId="148AFFFB" w14:textId="77777777" w:rsidR="004A48F4" w:rsidRPr="009747D7" w:rsidRDefault="004A48F4" w:rsidP="004A48F4">
      <w:pPr>
        <w:rPr>
          <w:rFonts w:ascii="Courier New" w:hAnsi="Courier New" w:cs="Courier New"/>
        </w:rPr>
      </w:pPr>
      <w:r w:rsidRPr="009747D7">
        <w:rPr>
          <w:rFonts w:ascii="Courier New" w:hAnsi="Courier New" w:cs="Courier New"/>
        </w:rPr>
        <w:t>Hij woont in New York. Hij is getrouwd.</w:t>
      </w:r>
    </w:p>
    <w:p w14:paraId="75F45D94" w14:textId="77777777" w:rsidR="004A48F4" w:rsidRPr="009747D7" w:rsidRDefault="004A48F4" w:rsidP="004A48F4">
      <w:pPr>
        <w:rPr>
          <w:rFonts w:ascii="Courier New" w:hAnsi="Courier New" w:cs="Courier New"/>
        </w:rPr>
      </w:pPr>
      <w:r w:rsidRPr="009747D7">
        <w:rPr>
          <w:rFonts w:ascii="Courier New" w:hAnsi="Courier New" w:cs="Courier New"/>
        </w:rPr>
        <w:t>Hij roept Bill</w:t>
      </w:r>
    </w:p>
    <w:p w14:paraId="3883D007" w14:textId="5D47D053" w:rsidR="00511886" w:rsidRDefault="00511886">
      <w:pPr>
        <w:rPr>
          <w:rFonts w:ascii="Courier New" w:hAnsi="Courier New" w:cs="Courier New"/>
        </w:rPr>
      </w:pPr>
      <w:r>
        <w:rPr>
          <w:rFonts w:ascii="Courier New" w:hAnsi="Courier New" w:cs="Courier New"/>
        </w:rPr>
        <w:br w:type="page"/>
      </w:r>
    </w:p>
    <w:p w14:paraId="270FF03F" w14:textId="77777777" w:rsidR="004A48F4" w:rsidRPr="009747D7" w:rsidRDefault="004A48F4" w:rsidP="004A48F4">
      <w:pPr>
        <w:rPr>
          <w:rFonts w:ascii="Courier New" w:hAnsi="Courier New" w:cs="Courier New"/>
        </w:rPr>
      </w:pPr>
    </w:p>
    <w:p w14:paraId="6987D5FD" w14:textId="77777777" w:rsidR="004A48F4" w:rsidRPr="009747D7" w:rsidRDefault="004A48F4" w:rsidP="004A48F4">
      <w:pPr>
        <w:rPr>
          <w:rFonts w:ascii="Courier New" w:hAnsi="Courier New" w:cs="Courier New"/>
        </w:rPr>
      </w:pPr>
      <w:bookmarkStart w:id="0" w:name="_GoBack"/>
      <w:bookmarkEnd w:id="0"/>
      <w:r w:rsidRPr="009747D7">
        <w:rPr>
          <w:rFonts w:ascii="Courier New" w:hAnsi="Courier New" w:cs="Courier New"/>
        </w:rPr>
        <w:t>Hij zegt tegen Bill dat hij zich opeens alles weer herinnert.</w:t>
      </w:r>
    </w:p>
    <w:p w14:paraId="1B29334A" w14:textId="77777777" w:rsidR="004A48F4" w:rsidRPr="009747D7" w:rsidRDefault="004A48F4" w:rsidP="004A48F4">
      <w:pPr>
        <w:rPr>
          <w:rFonts w:ascii="Courier New" w:hAnsi="Courier New" w:cs="Courier New"/>
        </w:rPr>
      </w:pPr>
    </w:p>
    <w:p w14:paraId="16A15256" w14:textId="77777777" w:rsidR="004A48F4" w:rsidRPr="009747D7" w:rsidRDefault="004A48F4" w:rsidP="004A48F4">
      <w:pPr>
        <w:rPr>
          <w:rFonts w:ascii="Courier New" w:hAnsi="Courier New" w:cs="Courier New"/>
        </w:rPr>
      </w:pPr>
    </w:p>
    <w:p w14:paraId="45E0666A" w14:textId="77777777" w:rsidR="004A48F4" w:rsidRPr="009747D7" w:rsidRDefault="004A48F4" w:rsidP="004A48F4">
      <w:pPr>
        <w:rPr>
          <w:rFonts w:ascii="Courier New" w:hAnsi="Courier New" w:cs="Courier New"/>
        </w:rPr>
      </w:pPr>
      <w:r w:rsidRPr="009747D7">
        <w:rPr>
          <w:rFonts w:ascii="Courier New" w:hAnsi="Courier New" w:cs="Courier New"/>
        </w:rPr>
        <w:t>Veertien jaar geleden heeft hij kort na elkaar twee auto-ongelukken gehad.</w:t>
      </w:r>
    </w:p>
    <w:p w14:paraId="4CC5BAB0" w14:textId="77777777" w:rsidR="004A48F4" w:rsidRPr="009747D7" w:rsidRDefault="004A48F4" w:rsidP="004A48F4">
      <w:pPr>
        <w:rPr>
          <w:rFonts w:ascii="Courier New" w:hAnsi="Courier New" w:cs="Courier New"/>
        </w:rPr>
      </w:pPr>
    </w:p>
    <w:p w14:paraId="5897C508" w14:textId="77777777" w:rsidR="004A48F4" w:rsidRPr="009747D7" w:rsidRDefault="004A48F4" w:rsidP="004A48F4">
      <w:pPr>
        <w:rPr>
          <w:rFonts w:ascii="Courier New" w:hAnsi="Courier New" w:cs="Courier New"/>
        </w:rPr>
      </w:pPr>
      <w:r w:rsidRPr="009747D7">
        <w:rPr>
          <w:rFonts w:ascii="Courier New" w:hAnsi="Courier New" w:cs="Courier New"/>
        </w:rPr>
        <w:t>Daarbij heeft hij waarschijnlijk zijn geheugen verloren.</w:t>
      </w:r>
    </w:p>
    <w:p w14:paraId="516EAE9A" w14:textId="77777777" w:rsidR="004A48F4" w:rsidRPr="009747D7" w:rsidRDefault="004A48F4" w:rsidP="004A48F4">
      <w:pPr>
        <w:rPr>
          <w:rFonts w:ascii="Courier New" w:hAnsi="Courier New" w:cs="Courier New"/>
        </w:rPr>
      </w:pPr>
    </w:p>
    <w:p w14:paraId="1E2D3CF6" w14:textId="77777777" w:rsidR="004A48F4" w:rsidRPr="009747D7" w:rsidRDefault="004A48F4" w:rsidP="004A48F4">
      <w:pPr>
        <w:rPr>
          <w:rFonts w:ascii="Courier New" w:hAnsi="Courier New" w:cs="Courier New"/>
        </w:rPr>
      </w:pPr>
      <w:r w:rsidRPr="009747D7">
        <w:rPr>
          <w:rFonts w:ascii="Courier New" w:hAnsi="Courier New" w:cs="Courier New"/>
        </w:rPr>
        <w:t>Hij vraagt om een telefoonboek van New York.</w:t>
      </w:r>
    </w:p>
    <w:p w14:paraId="48887C3D" w14:textId="77777777" w:rsidR="004A48F4" w:rsidRPr="009747D7" w:rsidRDefault="004A48F4" w:rsidP="004A48F4">
      <w:pPr>
        <w:rPr>
          <w:rFonts w:ascii="Courier New" w:hAnsi="Courier New" w:cs="Courier New"/>
        </w:rPr>
      </w:pPr>
    </w:p>
    <w:p w14:paraId="371305F4" w14:textId="77777777" w:rsidR="004A48F4" w:rsidRPr="009747D7" w:rsidRDefault="004A48F4" w:rsidP="004A48F4">
      <w:pPr>
        <w:rPr>
          <w:rFonts w:ascii="Courier New" w:hAnsi="Courier New" w:cs="Courier New"/>
        </w:rPr>
      </w:pPr>
      <w:r w:rsidRPr="009747D7">
        <w:rPr>
          <w:rFonts w:ascii="Courier New" w:hAnsi="Courier New" w:cs="Courier New"/>
        </w:rPr>
        <w:t>James bladert als een gek.</w:t>
      </w:r>
    </w:p>
    <w:p w14:paraId="6FD83AA7" w14:textId="77777777" w:rsidR="004A48F4" w:rsidRPr="009747D7" w:rsidRDefault="004A48F4" w:rsidP="004A48F4">
      <w:pPr>
        <w:rPr>
          <w:rFonts w:ascii="Courier New" w:hAnsi="Courier New" w:cs="Courier New"/>
        </w:rPr>
      </w:pPr>
    </w:p>
    <w:p w14:paraId="554F10C7" w14:textId="77777777" w:rsidR="004A48F4" w:rsidRPr="009747D7" w:rsidRDefault="004A48F4" w:rsidP="004A48F4">
      <w:pPr>
        <w:rPr>
          <w:rFonts w:ascii="Courier New" w:hAnsi="Courier New" w:cs="Courier New"/>
        </w:rPr>
      </w:pPr>
      <w:r w:rsidRPr="009747D7">
        <w:rPr>
          <w:rFonts w:ascii="Courier New" w:hAnsi="Courier New" w:cs="Courier New"/>
        </w:rPr>
        <w:t>Dan ziet hij dat zijn naam er nog in staat.</w:t>
      </w:r>
    </w:p>
    <w:p w14:paraId="554382BA" w14:textId="77777777" w:rsidR="004A48F4" w:rsidRPr="009747D7" w:rsidRDefault="004A48F4" w:rsidP="004A48F4">
      <w:pPr>
        <w:rPr>
          <w:rFonts w:ascii="Courier New" w:hAnsi="Courier New" w:cs="Courier New"/>
        </w:rPr>
      </w:pPr>
    </w:p>
    <w:p w14:paraId="19FAEAA5" w14:textId="77777777" w:rsidR="004A48F4" w:rsidRPr="009747D7" w:rsidRDefault="004A48F4" w:rsidP="004A48F4">
      <w:pPr>
        <w:rPr>
          <w:rFonts w:ascii="Courier New" w:hAnsi="Courier New" w:cs="Courier New"/>
        </w:rPr>
      </w:pPr>
      <w:r w:rsidRPr="009747D7">
        <w:rPr>
          <w:rFonts w:ascii="Courier New" w:hAnsi="Courier New" w:cs="Courier New"/>
        </w:rPr>
        <w:t>Hij zegt tegen Bill dat hij naar huis moet.</w:t>
      </w:r>
    </w:p>
    <w:p w14:paraId="4A0883F2" w14:textId="77777777" w:rsidR="004A48F4" w:rsidRPr="009747D7" w:rsidRDefault="004A48F4" w:rsidP="004A48F4">
      <w:pPr>
        <w:rPr>
          <w:rFonts w:ascii="Courier New" w:hAnsi="Courier New" w:cs="Courier New"/>
        </w:rPr>
      </w:pPr>
    </w:p>
    <w:p w14:paraId="43BACA1C" w14:textId="77777777" w:rsidR="004A48F4" w:rsidRPr="009747D7" w:rsidRDefault="004A48F4" w:rsidP="004A48F4">
      <w:pPr>
        <w:rPr>
          <w:rFonts w:ascii="Courier New" w:hAnsi="Courier New" w:cs="Courier New"/>
        </w:rPr>
      </w:pPr>
      <w:r w:rsidRPr="009747D7">
        <w:rPr>
          <w:rFonts w:ascii="Courier New" w:hAnsi="Courier New" w:cs="Courier New"/>
        </w:rPr>
        <w:t>Hij moet naar Anne, zijn vrouw.</w:t>
      </w:r>
    </w:p>
    <w:p w14:paraId="6FE85CED" w14:textId="77777777" w:rsidR="004A48F4" w:rsidRPr="009747D7" w:rsidRDefault="004A48F4" w:rsidP="004A48F4">
      <w:pPr>
        <w:rPr>
          <w:rFonts w:ascii="Courier New" w:hAnsi="Courier New" w:cs="Courier New"/>
        </w:rPr>
      </w:pPr>
    </w:p>
    <w:p w14:paraId="4041D840" w14:textId="77777777" w:rsidR="004A48F4" w:rsidRPr="009747D7" w:rsidRDefault="004A48F4" w:rsidP="004A48F4">
      <w:pPr>
        <w:rPr>
          <w:rFonts w:ascii="Courier New" w:hAnsi="Courier New" w:cs="Courier New"/>
        </w:rPr>
      </w:pPr>
    </w:p>
    <w:p w14:paraId="3911D54F" w14:textId="77777777" w:rsidR="004A48F4" w:rsidRPr="009747D7" w:rsidRDefault="004A48F4" w:rsidP="004A48F4">
      <w:pPr>
        <w:rPr>
          <w:rFonts w:ascii="Courier New" w:hAnsi="Courier New" w:cs="Courier New"/>
        </w:rPr>
      </w:pPr>
    </w:p>
    <w:p w14:paraId="7C310B2A" w14:textId="77777777" w:rsidR="004A48F4" w:rsidRPr="009747D7" w:rsidRDefault="004A48F4" w:rsidP="004A48F4">
      <w:pPr>
        <w:rPr>
          <w:rFonts w:ascii="Courier New" w:hAnsi="Courier New" w:cs="Courier New"/>
        </w:rPr>
      </w:pPr>
      <w:r w:rsidRPr="009747D7">
        <w:rPr>
          <w:rFonts w:ascii="Courier New" w:hAnsi="Courier New" w:cs="Courier New"/>
        </w:rPr>
        <w:t>Eerste kerstdag loopt James in New York.</w:t>
      </w:r>
    </w:p>
    <w:p w14:paraId="008657CD" w14:textId="77777777" w:rsidR="004A48F4" w:rsidRPr="009747D7" w:rsidRDefault="004A48F4" w:rsidP="004A48F4">
      <w:pPr>
        <w:rPr>
          <w:rFonts w:ascii="Courier New" w:hAnsi="Courier New" w:cs="Courier New"/>
        </w:rPr>
      </w:pPr>
    </w:p>
    <w:p w14:paraId="3CE30B98" w14:textId="77777777" w:rsidR="004A48F4" w:rsidRPr="009747D7" w:rsidRDefault="004A48F4" w:rsidP="004A48F4">
      <w:pPr>
        <w:rPr>
          <w:rFonts w:ascii="Courier New" w:hAnsi="Courier New" w:cs="Courier New"/>
        </w:rPr>
      </w:pPr>
      <w:r w:rsidRPr="009747D7">
        <w:rPr>
          <w:rFonts w:ascii="Courier New" w:hAnsi="Courier New" w:cs="Courier New"/>
        </w:rPr>
        <w:t>Hij herkent alles weer. De straat waarin hij woonde. Zijn huis.</w:t>
      </w:r>
    </w:p>
    <w:p w14:paraId="6D40A1EE" w14:textId="77777777" w:rsidR="004A48F4" w:rsidRPr="009747D7" w:rsidRDefault="004A48F4" w:rsidP="004A48F4">
      <w:pPr>
        <w:rPr>
          <w:rFonts w:ascii="Courier New" w:hAnsi="Courier New" w:cs="Courier New"/>
        </w:rPr>
      </w:pPr>
    </w:p>
    <w:p w14:paraId="6391195A" w14:textId="77777777" w:rsidR="004A48F4" w:rsidRPr="009747D7" w:rsidRDefault="004A48F4" w:rsidP="004A48F4">
      <w:pPr>
        <w:rPr>
          <w:rFonts w:ascii="Courier New" w:hAnsi="Courier New" w:cs="Courier New"/>
        </w:rPr>
      </w:pPr>
      <w:r w:rsidRPr="009747D7">
        <w:rPr>
          <w:rFonts w:ascii="Courier New" w:hAnsi="Courier New" w:cs="Courier New"/>
        </w:rPr>
        <w:t>Hij belt aan. Zij hart bonst in zijn keel.</w:t>
      </w:r>
    </w:p>
    <w:p w14:paraId="50866F21" w14:textId="77777777" w:rsidR="004A48F4" w:rsidRPr="009747D7" w:rsidRDefault="004A48F4" w:rsidP="004A48F4">
      <w:pPr>
        <w:rPr>
          <w:rFonts w:ascii="Courier New" w:hAnsi="Courier New" w:cs="Courier New"/>
        </w:rPr>
      </w:pPr>
    </w:p>
    <w:p w14:paraId="5062323C" w14:textId="77777777" w:rsidR="004A48F4" w:rsidRPr="009747D7" w:rsidRDefault="004A48F4" w:rsidP="004A48F4">
      <w:pPr>
        <w:rPr>
          <w:rFonts w:ascii="Courier New" w:hAnsi="Courier New" w:cs="Courier New"/>
        </w:rPr>
      </w:pPr>
      <w:r w:rsidRPr="009747D7">
        <w:rPr>
          <w:rFonts w:ascii="Courier New" w:hAnsi="Courier New" w:cs="Courier New"/>
        </w:rPr>
        <w:t>Zou Anne hem herkennen?</w:t>
      </w:r>
    </w:p>
    <w:p w14:paraId="622DFB31" w14:textId="77777777" w:rsidR="004A48F4" w:rsidRPr="009747D7" w:rsidRDefault="004A48F4" w:rsidP="004A48F4">
      <w:pPr>
        <w:rPr>
          <w:rFonts w:ascii="Courier New" w:hAnsi="Courier New" w:cs="Courier New"/>
        </w:rPr>
      </w:pPr>
    </w:p>
    <w:p w14:paraId="190A6703" w14:textId="77777777" w:rsidR="004A48F4" w:rsidRPr="009747D7" w:rsidRDefault="004A48F4" w:rsidP="004A48F4">
      <w:pPr>
        <w:rPr>
          <w:rFonts w:ascii="Courier New" w:hAnsi="Courier New" w:cs="Courier New"/>
        </w:rPr>
      </w:pPr>
      <w:r w:rsidRPr="009747D7">
        <w:rPr>
          <w:rFonts w:ascii="Courier New" w:hAnsi="Courier New" w:cs="Courier New"/>
        </w:rPr>
        <w:t>Hij hoort voetstappen aan de andere kant van de deur,</w:t>
      </w:r>
    </w:p>
    <w:p w14:paraId="3F1E9A42" w14:textId="77777777" w:rsidR="004A48F4" w:rsidRPr="009747D7" w:rsidRDefault="004A48F4" w:rsidP="004A48F4">
      <w:pPr>
        <w:rPr>
          <w:rFonts w:ascii="Courier New" w:hAnsi="Courier New" w:cs="Courier New"/>
        </w:rPr>
      </w:pPr>
    </w:p>
    <w:p w14:paraId="1410AA59" w14:textId="77777777" w:rsidR="004A48F4" w:rsidRPr="009747D7" w:rsidRDefault="004A48F4" w:rsidP="004A48F4">
      <w:pPr>
        <w:rPr>
          <w:rFonts w:ascii="Courier New" w:hAnsi="Courier New" w:cs="Courier New"/>
        </w:rPr>
      </w:pPr>
      <w:r w:rsidRPr="009747D7">
        <w:rPr>
          <w:rFonts w:ascii="Courier New" w:hAnsi="Courier New" w:cs="Courier New"/>
        </w:rPr>
        <w:t>Een kleine grijze vrouw doet de deur open,</w:t>
      </w:r>
    </w:p>
    <w:p w14:paraId="5E63E009" w14:textId="77777777" w:rsidR="004A48F4" w:rsidRPr="009747D7" w:rsidRDefault="004A48F4" w:rsidP="004A48F4">
      <w:pPr>
        <w:rPr>
          <w:rFonts w:ascii="Courier New" w:hAnsi="Courier New" w:cs="Courier New"/>
        </w:rPr>
      </w:pPr>
    </w:p>
    <w:p w14:paraId="3896B2F4" w14:textId="77777777" w:rsidR="004A48F4" w:rsidRPr="009747D7" w:rsidRDefault="004A48F4" w:rsidP="004A48F4">
      <w:pPr>
        <w:rPr>
          <w:rFonts w:ascii="Courier New" w:hAnsi="Courier New" w:cs="Courier New"/>
        </w:rPr>
      </w:pPr>
      <w:r w:rsidRPr="009747D7">
        <w:rPr>
          <w:rFonts w:ascii="Courier New" w:hAnsi="Courier New" w:cs="Courier New"/>
        </w:rPr>
        <w:t>Ze kijken elkaar aan.</w:t>
      </w:r>
    </w:p>
    <w:p w14:paraId="085C13E2" w14:textId="77777777" w:rsidR="004A48F4" w:rsidRPr="009747D7" w:rsidRDefault="004A48F4" w:rsidP="004A48F4">
      <w:pPr>
        <w:rPr>
          <w:rFonts w:ascii="Courier New" w:hAnsi="Courier New" w:cs="Courier New"/>
        </w:rPr>
      </w:pPr>
    </w:p>
    <w:p w14:paraId="4F738564" w14:textId="77777777" w:rsidR="004A48F4" w:rsidRPr="009747D7" w:rsidRDefault="004A48F4" w:rsidP="004A48F4">
      <w:pPr>
        <w:rPr>
          <w:rFonts w:ascii="Courier New" w:hAnsi="Courier New" w:cs="Courier New"/>
        </w:rPr>
      </w:pPr>
      <w:r w:rsidRPr="009747D7">
        <w:rPr>
          <w:rFonts w:ascii="Courier New" w:hAnsi="Courier New" w:cs="Courier New"/>
        </w:rPr>
        <w:t>James weet niet wat hij moet zeggen,</w:t>
      </w:r>
    </w:p>
    <w:p w14:paraId="1DD12153" w14:textId="77777777" w:rsidR="004A48F4" w:rsidRPr="009747D7" w:rsidRDefault="004A48F4" w:rsidP="004A48F4">
      <w:pPr>
        <w:rPr>
          <w:rFonts w:ascii="Courier New" w:hAnsi="Courier New" w:cs="Courier New"/>
        </w:rPr>
      </w:pPr>
    </w:p>
    <w:p w14:paraId="7AF83861" w14:textId="77777777" w:rsidR="004A48F4" w:rsidRPr="009747D7" w:rsidRDefault="004A48F4" w:rsidP="004A48F4">
      <w:pPr>
        <w:rPr>
          <w:rFonts w:ascii="Courier New" w:hAnsi="Courier New" w:cs="Courier New"/>
        </w:rPr>
      </w:pPr>
      <w:r w:rsidRPr="009747D7">
        <w:rPr>
          <w:rFonts w:ascii="Courier New" w:hAnsi="Courier New" w:cs="Courier New"/>
        </w:rPr>
        <w:t xml:space="preserve">"Ben jij dat </w:t>
      </w:r>
      <w:proofErr w:type="spellStart"/>
      <w:r w:rsidRPr="009747D7">
        <w:rPr>
          <w:rFonts w:ascii="Courier New" w:hAnsi="Courier New" w:cs="Courier New"/>
        </w:rPr>
        <w:t>lames</w:t>
      </w:r>
      <w:proofErr w:type="spellEnd"/>
      <w:r w:rsidRPr="009747D7">
        <w:rPr>
          <w:rFonts w:ascii="Courier New" w:hAnsi="Courier New" w:cs="Courier New"/>
        </w:rPr>
        <w:t>?" vraagt Anne aarzelend.</w:t>
      </w:r>
    </w:p>
    <w:p w14:paraId="1F97C92B" w14:textId="77777777" w:rsidR="004A48F4" w:rsidRPr="009747D7" w:rsidRDefault="004A48F4" w:rsidP="004A48F4">
      <w:pPr>
        <w:rPr>
          <w:rFonts w:ascii="Courier New" w:hAnsi="Courier New" w:cs="Courier New"/>
        </w:rPr>
      </w:pPr>
    </w:p>
    <w:p w14:paraId="1D0D27B4" w14:textId="77777777" w:rsidR="004A48F4" w:rsidRPr="009747D7" w:rsidRDefault="004A48F4" w:rsidP="004A48F4">
      <w:pPr>
        <w:rPr>
          <w:rFonts w:ascii="Courier New" w:hAnsi="Courier New" w:cs="Courier New"/>
        </w:rPr>
      </w:pPr>
    </w:p>
    <w:p w14:paraId="1CB8D6E5" w14:textId="77777777" w:rsidR="004A48F4" w:rsidRPr="009747D7" w:rsidRDefault="004A48F4" w:rsidP="004A48F4">
      <w:pPr>
        <w:rPr>
          <w:rFonts w:ascii="Courier New" w:hAnsi="Courier New" w:cs="Courier New"/>
        </w:rPr>
      </w:pPr>
    </w:p>
    <w:p w14:paraId="7A18D300" w14:textId="77777777" w:rsidR="004A48F4" w:rsidRPr="009747D7" w:rsidRDefault="004A48F4" w:rsidP="004A48F4">
      <w:pPr>
        <w:rPr>
          <w:rFonts w:ascii="Courier New" w:hAnsi="Courier New" w:cs="Courier New"/>
        </w:rPr>
      </w:pPr>
      <w:r w:rsidRPr="009747D7">
        <w:rPr>
          <w:rFonts w:ascii="Courier New" w:hAnsi="Courier New" w:cs="Courier New"/>
        </w:rPr>
        <w:t>Later zegt Anne dat ze altijd wel had gedacht dat James terug zou komen.</w:t>
      </w:r>
    </w:p>
    <w:p w14:paraId="25638F9A" w14:textId="77777777" w:rsidR="004A48F4" w:rsidRPr="009747D7" w:rsidRDefault="004A48F4" w:rsidP="004A48F4">
      <w:pPr>
        <w:rPr>
          <w:rFonts w:ascii="Courier New" w:hAnsi="Courier New" w:cs="Courier New"/>
        </w:rPr>
      </w:pPr>
    </w:p>
    <w:p w14:paraId="7788D04C" w14:textId="77777777" w:rsidR="004A48F4" w:rsidRPr="009747D7" w:rsidRDefault="004A48F4" w:rsidP="004A48F4">
      <w:pPr>
        <w:rPr>
          <w:rFonts w:ascii="Courier New" w:hAnsi="Courier New" w:cs="Courier New"/>
        </w:rPr>
      </w:pPr>
      <w:r w:rsidRPr="009747D7">
        <w:rPr>
          <w:rFonts w:ascii="Courier New" w:hAnsi="Courier New" w:cs="Courier New"/>
        </w:rPr>
        <w:t>Maar het duurde wel erg lang.</w:t>
      </w:r>
    </w:p>
    <w:p w14:paraId="56ABED24" w14:textId="77777777" w:rsidR="004A48F4" w:rsidRPr="009747D7" w:rsidRDefault="004A48F4" w:rsidP="004A48F4">
      <w:pPr>
        <w:rPr>
          <w:rFonts w:ascii="Courier New" w:hAnsi="Courier New" w:cs="Courier New"/>
        </w:rPr>
      </w:pPr>
    </w:p>
    <w:p w14:paraId="1CB56FE6" w14:textId="77777777" w:rsidR="004A48F4" w:rsidRPr="009747D7" w:rsidRDefault="004A48F4" w:rsidP="004A48F4">
      <w:pPr>
        <w:rPr>
          <w:rFonts w:ascii="Courier New" w:hAnsi="Courier New" w:cs="Courier New"/>
        </w:rPr>
      </w:pPr>
      <w:r w:rsidRPr="009747D7">
        <w:rPr>
          <w:rFonts w:ascii="Courier New" w:hAnsi="Courier New" w:cs="Courier New"/>
        </w:rPr>
        <w:t>Ze raakt even zijn wang aan. Ze zegt zacht dat ze het bijna niet kan geloven.</w:t>
      </w:r>
    </w:p>
    <w:p w14:paraId="77927AA8" w14:textId="77777777" w:rsidR="004A48F4" w:rsidRPr="009747D7" w:rsidRDefault="004A48F4" w:rsidP="004A48F4">
      <w:pPr>
        <w:rPr>
          <w:rFonts w:ascii="Courier New" w:hAnsi="Courier New" w:cs="Courier New"/>
        </w:rPr>
      </w:pPr>
    </w:p>
    <w:p w14:paraId="49787066" w14:textId="77777777" w:rsidR="004D4829" w:rsidRPr="009747D7" w:rsidRDefault="004A48F4" w:rsidP="004A48F4">
      <w:pPr>
        <w:rPr>
          <w:rFonts w:ascii="Courier New" w:hAnsi="Courier New" w:cs="Courier New"/>
        </w:rPr>
      </w:pPr>
      <w:r w:rsidRPr="009747D7">
        <w:rPr>
          <w:rFonts w:ascii="Courier New" w:hAnsi="Courier New" w:cs="Courier New"/>
        </w:rPr>
        <w:t>Het is kerst en James is thuis gekomen.</w:t>
      </w:r>
    </w:p>
    <w:sectPr w:rsidR="004D4829" w:rsidRPr="00974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E11E8"/>
    <w:multiLevelType w:val="hybridMultilevel"/>
    <w:tmpl w:val="7A72D75C"/>
    <w:lvl w:ilvl="0" w:tplc="7B76BD3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48F4"/>
    <w:rsid w:val="00245BDD"/>
    <w:rsid w:val="004A48F4"/>
    <w:rsid w:val="004D4829"/>
    <w:rsid w:val="00511886"/>
    <w:rsid w:val="009747D7"/>
    <w:rsid w:val="00A54B96"/>
    <w:rsid w:val="00FB2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B0FD3"/>
  <w15:chartTrackingRefBased/>
  <w15:docId w15:val="{4192158F-5E52-46F9-934C-DE486222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rFonts w:ascii="Arial" w:hAnsi="Arial" w:cs="Arial"/>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4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33B3A17B.dotm</Template>
  <TotalTime>35</TotalTime>
  <Pages>13</Pages>
  <Words>1516</Words>
  <Characters>8339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Quartel, Eric de</dc:creator>
  <cp:keywords/>
  <dc:description/>
  <cp:lastModifiedBy>Quartel, Eric de</cp:lastModifiedBy>
  <cp:revision>2</cp:revision>
  <dcterms:created xsi:type="dcterms:W3CDTF">2018-12-04T13:09:00Z</dcterms:created>
  <dcterms:modified xsi:type="dcterms:W3CDTF">2018-12-04T13:44:00Z</dcterms:modified>
</cp:coreProperties>
</file>